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2B24B1" w:rsidRPr="00AC1E86" w14:paraId="4CD7D21B" w14:textId="77777777" w:rsidTr="00276709">
        <w:trPr>
          <w:trHeight w:val="1843"/>
          <w:jc w:val="center"/>
        </w:trPr>
        <w:tc>
          <w:tcPr>
            <w:tcW w:w="4361" w:type="dxa"/>
          </w:tcPr>
          <w:p w14:paraId="5DE0EAD7" w14:textId="6312C071" w:rsidR="00276709" w:rsidRPr="00AC1E86" w:rsidRDefault="003158A2" w:rsidP="004155E6">
            <w:pPr>
              <w:jc w:val="left"/>
              <w:rPr>
                <w:rFonts w:ascii="Times New Roman" w:hAnsi="Times New Roman" w:cs="Times New Roman"/>
                <w:noProof/>
                <w:lang w:val="fr-FR"/>
              </w:rPr>
            </w:pPr>
            <w:r w:rsidRPr="00AC1E86">
              <w:rPr>
                <w:noProof/>
                <w:lang w:val="fr-FR"/>
              </w:rPr>
              <w:drawing>
                <wp:anchor distT="0" distB="0" distL="114300" distR="114300" simplePos="0" relativeHeight="251657728" behindDoc="0" locked="0" layoutInCell="1" allowOverlap="1" wp14:anchorId="7CA6601C" wp14:editId="4C14331D">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189E2EEC" w14:textId="77777777" w:rsidR="002B24B1" w:rsidRPr="00AC1E86" w:rsidRDefault="002B24B1" w:rsidP="004155E6">
            <w:pPr>
              <w:ind w:left="-142"/>
              <w:jc w:val="left"/>
              <w:rPr>
                <w:rFonts w:ascii="Times New Roman" w:hAnsi="Times New Roman" w:cs="Times New Roman"/>
              </w:rPr>
            </w:pPr>
          </w:p>
          <w:p w14:paraId="077ACE08" w14:textId="77777777" w:rsidR="002B24B1" w:rsidRPr="00F36ADD" w:rsidRDefault="002B24B1" w:rsidP="004155E6">
            <w:pPr>
              <w:jc w:val="left"/>
              <w:rPr>
                <w:rFonts w:ascii="Times New Roman" w:hAnsi="Times New Roman" w:cs="Times New Roman"/>
                <w:lang w:val="en-US"/>
              </w:rPr>
            </w:pPr>
          </w:p>
        </w:tc>
        <w:tc>
          <w:tcPr>
            <w:tcW w:w="567" w:type="dxa"/>
          </w:tcPr>
          <w:p w14:paraId="0D3EC886" w14:textId="77777777" w:rsidR="002B24B1" w:rsidRPr="00AC1E86" w:rsidRDefault="002B24B1" w:rsidP="004155E6">
            <w:pPr>
              <w:jc w:val="left"/>
              <w:rPr>
                <w:rFonts w:ascii="Times New Roman" w:hAnsi="Times New Roman" w:cs="Times New Roman"/>
              </w:rPr>
            </w:pPr>
          </w:p>
        </w:tc>
        <w:tc>
          <w:tcPr>
            <w:tcW w:w="4075" w:type="dxa"/>
          </w:tcPr>
          <w:p w14:paraId="3C9F7853" w14:textId="2A7A6376" w:rsidR="002B24B1" w:rsidRPr="00AC1E86" w:rsidRDefault="00657DC7" w:rsidP="004155E6">
            <w:pPr>
              <w:jc w:val="left"/>
              <w:rPr>
                <w:rFonts w:ascii="Times New Roman" w:hAnsi="Times New Roman" w:cs="Times New Roman"/>
              </w:rPr>
            </w:pPr>
            <w:r w:rsidRPr="00AC1E86">
              <w:rPr>
                <w:noProof/>
                <w:lang w:val="fr-FR"/>
              </w:rPr>
              <w:drawing>
                <wp:anchor distT="0" distB="0" distL="114300" distR="114300" simplePos="0" relativeHeight="251656704" behindDoc="0" locked="0" layoutInCell="1" allowOverlap="1" wp14:anchorId="4F3116AD" wp14:editId="3DF9AB4A">
                  <wp:simplePos x="0" y="0"/>
                  <wp:positionH relativeFrom="margin">
                    <wp:posOffset>1067435</wp:posOffset>
                  </wp:positionH>
                  <wp:positionV relativeFrom="margin">
                    <wp:posOffset>-219075</wp:posOffset>
                  </wp:positionV>
                  <wp:extent cx="966470" cy="788035"/>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noChangeArrowheads="1"/>
                          </pic:cNvPicPr>
                        </pic:nvPicPr>
                        <pic:blipFill>
                          <a:blip r:embed="rId9"/>
                          <a:stretch>
                            <a:fillRect/>
                          </a:stretch>
                        </pic:blipFill>
                        <pic:spPr bwMode="auto">
                          <a:xfrm>
                            <a:off x="0" y="0"/>
                            <a:ext cx="966470" cy="788035"/>
                          </a:xfrm>
                          <a:prstGeom prst="rect">
                            <a:avLst/>
                          </a:prstGeom>
                          <a:noFill/>
                          <a:ln w="9525">
                            <a:noFill/>
                            <a:miter lim="800000"/>
                            <a:headEnd/>
                            <a:tailEnd/>
                          </a:ln>
                        </pic:spPr>
                      </pic:pic>
                    </a:graphicData>
                  </a:graphic>
                  <wp14:sizeRelH relativeFrom="margin">
                    <wp14:pctWidth>0</wp14:pctWidth>
                  </wp14:sizeRelH>
                </wp:anchor>
              </w:drawing>
            </w:r>
          </w:p>
        </w:tc>
      </w:tr>
    </w:tbl>
    <w:p w14:paraId="0EA43A5E" w14:textId="6C12DB77" w:rsidR="00A6294C" w:rsidRPr="00AC1E86" w:rsidRDefault="00A6294C" w:rsidP="004155E6">
      <w:pPr>
        <w:jc w:val="left"/>
      </w:pPr>
    </w:p>
    <w:p w14:paraId="4D5FD27C" w14:textId="77777777" w:rsidR="00A6294C" w:rsidRPr="00AC1E86" w:rsidRDefault="00A6294C" w:rsidP="004155E6">
      <w:pPr>
        <w:jc w:val="left"/>
      </w:pPr>
    </w:p>
    <w:p w14:paraId="701AAA92" w14:textId="4CFFF344" w:rsidR="00A6294C" w:rsidRPr="00AC1E86" w:rsidRDefault="003B23E3" w:rsidP="004155E6">
      <w:pPr>
        <w:pStyle w:val="1TitreThese"/>
        <w:rPr>
          <w:lang w:val="fr-FR"/>
        </w:rPr>
      </w:pPr>
      <w:r w:rsidRPr="00AC1E86">
        <w:t xml:space="preserve">SYSTÈME </w:t>
      </w:r>
      <w:r w:rsidR="00242B64" w:rsidRPr="00AC1E86">
        <w:t xml:space="preserve"> D’ADDUCTION </w:t>
      </w:r>
      <w:r w:rsidRPr="00AC1E86">
        <w:t xml:space="preserve"> </w:t>
      </w:r>
      <w:r w:rsidR="00242B64" w:rsidRPr="00AC1E86">
        <w:t>D’EAU</w:t>
      </w:r>
      <w:r w:rsidR="00725088" w:rsidRPr="00AC1E86">
        <w:t xml:space="preserve"> </w:t>
      </w:r>
      <w:r w:rsidRPr="00AC1E86">
        <w:t xml:space="preserve"> ET  DE  CANALISATION</w:t>
      </w:r>
    </w:p>
    <w:p w14:paraId="2F234D10" w14:textId="47FE8673" w:rsidR="00A6294C" w:rsidRPr="00AC1E86" w:rsidRDefault="00A6294C" w:rsidP="004155E6">
      <w:pPr>
        <w:jc w:val="center"/>
      </w:pPr>
    </w:p>
    <w:p w14:paraId="0A78B8D5" w14:textId="77777777" w:rsidR="00242B64" w:rsidRPr="00AC1E86" w:rsidRDefault="00242B64" w:rsidP="004155E6">
      <w:pPr>
        <w:jc w:val="center"/>
      </w:pPr>
    </w:p>
    <w:p w14:paraId="7850392C" w14:textId="77777777" w:rsidR="00A6294C" w:rsidRPr="00AC1E86" w:rsidRDefault="00A6294C" w:rsidP="004155E6">
      <w:pPr>
        <w:jc w:val="center"/>
      </w:pPr>
    </w:p>
    <w:p w14:paraId="38AE4F6F" w14:textId="77777777" w:rsidR="00A6294C" w:rsidRPr="00AC1E86" w:rsidRDefault="00A6294C" w:rsidP="004155E6">
      <w:pPr>
        <w:pStyle w:val="1Auteur"/>
      </w:pPr>
      <w:r w:rsidRPr="00AC1E86">
        <w:t>par</w:t>
      </w:r>
    </w:p>
    <w:p w14:paraId="122A384F" w14:textId="20903AE7" w:rsidR="00A6294C" w:rsidRPr="00AC1E86" w:rsidRDefault="001A02B9" w:rsidP="004155E6">
      <w:pPr>
        <w:pStyle w:val="1Auteur"/>
      </w:pPr>
      <w:r w:rsidRPr="00AC1E86">
        <w:t>RANDRIANARISOA</w:t>
      </w:r>
      <w:r w:rsidR="00D22DEC" w:rsidRPr="00AC1E86">
        <w:t xml:space="preserve"> </w:t>
      </w:r>
      <w:r w:rsidRPr="00AC1E86">
        <w:t>Lalatiana</w:t>
      </w:r>
      <w:r w:rsidR="00D22DEC" w:rsidRPr="00AC1E86">
        <w:t xml:space="preserve"> </w:t>
      </w:r>
      <w:r w:rsidRPr="00AC1E86">
        <w:t>Mihaja Antonio</w:t>
      </w:r>
    </w:p>
    <w:p w14:paraId="78BEE026" w14:textId="77777777" w:rsidR="00A6294C" w:rsidRPr="00AC1E86" w:rsidRDefault="00A6294C" w:rsidP="004155E6">
      <w:pPr>
        <w:jc w:val="center"/>
      </w:pPr>
    </w:p>
    <w:p w14:paraId="4DAA0D83" w14:textId="77777777" w:rsidR="00A6294C" w:rsidRPr="00AC1E86" w:rsidRDefault="00A6294C" w:rsidP="004155E6">
      <w:pPr>
        <w:jc w:val="center"/>
      </w:pPr>
    </w:p>
    <w:p w14:paraId="0FD5303C" w14:textId="77777777" w:rsidR="00A6294C" w:rsidRPr="00AC1E86" w:rsidRDefault="00A6294C" w:rsidP="004155E6">
      <w:pPr>
        <w:jc w:val="center"/>
      </w:pPr>
    </w:p>
    <w:p w14:paraId="00A838E1" w14:textId="77777777" w:rsidR="00A6294C" w:rsidRPr="00AC1E86" w:rsidRDefault="0051563C" w:rsidP="004155E6">
      <w:pPr>
        <w:pStyle w:val="1Grade"/>
      </w:pPr>
      <w:r w:rsidRPr="00AC1E86">
        <w:t>Mémoire présenté</w:t>
      </w:r>
      <w:r w:rsidR="00A6294C" w:rsidRPr="00AC1E86">
        <w:br/>
        <w:t xml:space="preserve">en vue de l’obtention du grade de </w:t>
      </w:r>
      <w:r w:rsidR="00D22DEC" w:rsidRPr="00AC1E86">
        <w:t>licence</w:t>
      </w:r>
    </w:p>
    <w:p w14:paraId="509AC35D" w14:textId="77777777" w:rsidR="00A6294C" w:rsidRPr="00AC1E86" w:rsidRDefault="00A6294C" w:rsidP="004155E6">
      <w:pPr>
        <w:pStyle w:val="1Programme"/>
      </w:pPr>
      <w:r w:rsidRPr="00AC1E86">
        <w:t>en</w:t>
      </w:r>
      <w:r w:rsidR="003C5F30" w:rsidRPr="00AC1E86">
        <w:fldChar w:fldCharType="begin"/>
      </w:r>
      <w:r w:rsidRPr="00AC1E86">
        <w:instrText xml:space="preserve"> MACROBUTTON [NOMACRO] [nom du programme] </w:instrText>
      </w:r>
      <w:r w:rsidR="003C5F30" w:rsidRPr="00AC1E86">
        <w:fldChar w:fldCharType="end"/>
      </w:r>
    </w:p>
    <w:p w14:paraId="5C45A665" w14:textId="77777777" w:rsidR="00A6294C" w:rsidRPr="00AC1E86" w:rsidRDefault="00A6294C" w:rsidP="004155E6">
      <w:pPr>
        <w:pStyle w:val="1Option"/>
      </w:pPr>
      <w:r w:rsidRPr="00AC1E86">
        <w:t>option</w:t>
      </w:r>
      <w:r w:rsidR="00D22DEC" w:rsidRPr="00AC1E86">
        <w:t xml:space="preserve"> developpement web et mobile </w:t>
      </w:r>
    </w:p>
    <w:p w14:paraId="770D4D4D" w14:textId="77777777" w:rsidR="00A6294C" w:rsidRPr="00AC1E86" w:rsidRDefault="00A6294C" w:rsidP="004155E6">
      <w:pPr>
        <w:jc w:val="center"/>
      </w:pPr>
    </w:p>
    <w:p w14:paraId="545B704B" w14:textId="77777777" w:rsidR="00A6294C" w:rsidRPr="00AC1E86" w:rsidRDefault="00A6294C" w:rsidP="004155E6">
      <w:pPr>
        <w:jc w:val="center"/>
      </w:pPr>
    </w:p>
    <w:p w14:paraId="52EFC7AF" w14:textId="77777777" w:rsidR="00A6294C" w:rsidRPr="00AC1E86" w:rsidRDefault="00A6294C" w:rsidP="004155E6">
      <w:pPr>
        <w:jc w:val="center"/>
      </w:pPr>
    </w:p>
    <w:p w14:paraId="53CC67A1" w14:textId="77777777" w:rsidR="00A6294C" w:rsidRPr="00AC1E86" w:rsidRDefault="003C5F30" w:rsidP="004155E6">
      <w:pPr>
        <w:pStyle w:val="1Depot"/>
      </w:pPr>
      <w:r w:rsidRPr="00AC1E86">
        <w:fldChar w:fldCharType="begin"/>
      </w:r>
      <w:r w:rsidR="00A6294C" w:rsidRPr="00AC1E86">
        <w:instrText xml:space="preserve"> MACROBUTTON [NOMACRO] [mois, année] </w:instrText>
      </w:r>
      <w:r w:rsidRPr="00AC1E86">
        <w:fldChar w:fldCharType="end"/>
      </w:r>
    </w:p>
    <w:p w14:paraId="63B06A45" w14:textId="77777777" w:rsidR="00F3552A" w:rsidRPr="00AC1E86" w:rsidRDefault="00F3552A" w:rsidP="004155E6">
      <w:pPr>
        <w:jc w:val="left"/>
      </w:pPr>
    </w:p>
    <w:p w14:paraId="01E9D0A8" w14:textId="77777777" w:rsidR="00A6294C" w:rsidRPr="00AC1E86" w:rsidRDefault="00F3552A" w:rsidP="004155E6">
      <w:pPr>
        <w:ind w:firstLine="708"/>
        <w:jc w:val="left"/>
      </w:pPr>
      <w:r w:rsidRPr="00AC1E86">
        <w:t>Jury :</w:t>
      </w:r>
    </w:p>
    <w:p w14:paraId="01F66C9D" w14:textId="16F1E2E9" w:rsidR="00F3552A" w:rsidRPr="00AC1E86" w:rsidRDefault="00F3552A" w:rsidP="004155E6">
      <w:pPr>
        <w:jc w:val="left"/>
      </w:pPr>
      <w:r w:rsidRPr="00AC1E86">
        <w:tab/>
      </w:r>
      <w:r w:rsidRPr="00AC1E86">
        <w:tab/>
        <w:t>Dr Olivier Robinson, président</w:t>
      </w:r>
      <w:r w:rsidRPr="00AC1E86">
        <w:br/>
      </w:r>
      <w:r w:rsidRPr="00AC1E86">
        <w:tab/>
      </w:r>
      <w:r w:rsidRPr="00AC1E86">
        <w:tab/>
        <w:t xml:space="preserve">M. </w:t>
      </w:r>
      <w:r w:rsidR="00887AD5" w:rsidRPr="00AC1E86">
        <w:t xml:space="preserve">Tsinjo RAKOTOARIMALALA </w:t>
      </w:r>
      <w:r w:rsidRPr="00AC1E86">
        <w:t>, examinateur</w:t>
      </w:r>
      <w:r w:rsidRPr="00AC1E86">
        <w:br/>
      </w:r>
      <w:r w:rsidRPr="00AC1E86">
        <w:tab/>
      </w:r>
      <w:r w:rsidRPr="00AC1E86">
        <w:tab/>
        <w:t xml:space="preserve">M. </w:t>
      </w:r>
      <w:r w:rsidR="00887AD5" w:rsidRPr="00AC1E86">
        <w:t>Tsiory RANDRIAMAMONJIALISOA</w:t>
      </w:r>
      <w:r w:rsidRPr="00AC1E86">
        <w:t>, encadreur professionnel</w:t>
      </w:r>
    </w:p>
    <w:p w14:paraId="65B183A0" w14:textId="77777777" w:rsidR="00A6294C" w:rsidRPr="00AC1E86" w:rsidRDefault="00A6294C" w:rsidP="004155E6">
      <w:pPr>
        <w:jc w:val="left"/>
      </w:pPr>
    </w:p>
    <w:p w14:paraId="661371A0" w14:textId="31B01E41" w:rsidR="00A6294C" w:rsidRPr="00AC1E86" w:rsidRDefault="00A6294C" w:rsidP="004155E6">
      <w:pPr>
        <w:pStyle w:val="1Copyright"/>
        <w:jc w:val="left"/>
      </w:pPr>
      <w:r w:rsidRPr="00AC1E86">
        <w:t>©</w:t>
      </w:r>
      <w:r w:rsidR="00EA695B" w:rsidRPr="00AC1E86">
        <w:t>RANDDIANARISOA Lalatiana Mihaja Antonio</w:t>
      </w:r>
      <w:r w:rsidRPr="00AC1E86">
        <w:t xml:space="preserve">, </w:t>
      </w:r>
      <w:r w:rsidR="00D22DEC" w:rsidRPr="00AC1E86">
        <w:t>2022</w:t>
      </w:r>
    </w:p>
    <w:p w14:paraId="12FAFDE4" w14:textId="77777777" w:rsidR="00A6294C" w:rsidRDefault="00A6294C" w:rsidP="004155E6">
      <w:pPr>
        <w:pStyle w:val="1texteJury"/>
        <w:jc w:val="left"/>
      </w:pPr>
      <w:r w:rsidRPr="00AC1E86">
        <w:br w:type="page"/>
      </w:r>
    </w:p>
    <w:p w14:paraId="1ADB6404" w14:textId="77777777" w:rsidR="00F36ADD" w:rsidRDefault="00F36ADD" w:rsidP="004155E6">
      <w:pPr>
        <w:pStyle w:val="1texteJury"/>
        <w:jc w:val="left"/>
      </w:pPr>
    </w:p>
    <w:p w14:paraId="130C6004" w14:textId="77777777" w:rsidR="00F36ADD" w:rsidRPr="00AC1E86" w:rsidRDefault="00F36ADD" w:rsidP="004155E6">
      <w:pPr>
        <w:pStyle w:val="1texteJury"/>
        <w:jc w:val="left"/>
        <w:sectPr w:rsidR="00F36ADD" w:rsidRPr="00AC1E86"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p>
    <w:p w14:paraId="41EAC37C" w14:textId="77777777" w:rsidR="00A6294C" w:rsidRPr="00AC1E86" w:rsidRDefault="00A6294C" w:rsidP="00045AD5">
      <w:pPr>
        <w:pStyle w:val="1TableListe"/>
        <w:jc w:val="center"/>
      </w:pPr>
      <w:bookmarkStart w:id="0" w:name="_Toc437059910"/>
      <w:bookmarkStart w:id="1" w:name="_Toc437059941"/>
      <w:bookmarkStart w:id="2" w:name="_Toc437059961"/>
      <w:bookmarkStart w:id="3" w:name="_Toc437060011"/>
      <w:r w:rsidRPr="00AC1E86">
        <w:lastRenderedPageBreak/>
        <w:t>Table des matières</w:t>
      </w:r>
    </w:p>
    <w:p w14:paraId="23D61A4D" w14:textId="77777777" w:rsidR="009E55C8" w:rsidRDefault="003C5F30">
      <w:pPr>
        <w:pStyle w:val="TM1"/>
        <w:tabs>
          <w:tab w:val="right" w:leader="dot" w:pos="8777"/>
        </w:tabs>
        <w:rPr>
          <w:rFonts w:asciiTheme="minorHAnsi" w:eastAsiaTheme="minorEastAsia" w:hAnsiTheme="minorHAnsi" w:cstheme="minorBidi"/>
          <w:noProof/>
          <w:sz w:val="22"/>
          <w:szCs w:val="22"/>
          <w:lang w:val="fr-FR"/>
        </w:rPr>
      </w:pPr>
      <w:r w:rsidRPr="00AC1E86">
        <w:fldChar w:fldCharType="begin"/>
      </w:r>
      <w:r w:rsidR="00A6294C" w:rsidRPr="00AC1E86">
        <w:instrText xml:space="preserve"> TOC \o "1-3" </w:instrText>
      </w:r>
      <w:r w:rsidRPr="00AC1E86">
        <w:fldChar w:fldCharType="separate"/>
      </w:r>
      <w:r w:rsidR="009E55C8">
        <w:rPr>
          <w:noProof/>
        </w:rPr>
        <w:t>Liste des tableaux</w:t>
      </w:r>
      <w:r w:rsidR="009E55C8">
        <w:rPr>
          <w:noProof/>
        </w:rPr>
        <w:tab/>
      </w:r>
      <w:r w:rsidR="009E55C8">
        <w:rPr>
          <w:noProof/>
        </w:rPr>
        <w:fldChar w:fldCharType="begin"/>
      </w:r>
      <w:r w:rsidR="009E55C8">
        <w:rPr>
          <w:noProof/>
        </w:rPr>
        <w:instrText xml:space="preserve"> PAGEREF _Toc120744136 \h </w:instrText>
      </w:r>
      <w:r w:rsidR="009E55C8">
        <w:rPr>
          <w:noProof/>
        </w:rPr>
      </w:r>
      <w:r w:rsidR="009E55C8">
        <w:rPr>
          <w:noProof/>
        </w:rPr>
        <w:fldChar w:fldCharType="separate"/>
      </w:r>
      <w:r w:rsidR="009E55C8">
        <w:rPr>
          <w:noProof/>
        </w:rPr>
        <w:t>ii</w:t>
      </w:r>
      <w:r w:rsidR="009E55C8">
        <w:rPr>
          <w:noProof/>
        </w:rPr>
        <w:fldChar w:fldCharType="end"/>
      </w:r>
    </w:p>
    <w:p w14:paraId="67BBC2DA"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_Toc120744137 \h </w:instrText>
      </w:r>
      <w:r>
        <w:rPr>
          <w:noProof/>
        </w:rPr>
      </w:r>
      <w:r>
        <w:rPr>
          <w:noProof/>
        </w:rPr>
        <w:fldChar w:fldCharType="separate"/>
      </w:r>
      <w:r>
        <w:rPr>
          <w:noProof/>
        </w:rPr>
        <w:t>iii</w:t>
      </w:r>
      <w:r>
        <w:rPr>
          <w:noProof/>
        </w:rPr>
        <w:fldChar w:fldCharType="end"/>
      </w:r>
    </w:p>
    <w:p w14:paraId="292F1EF5"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_Toc120744138 \h </w:instrText>
      </w:r>
      <w:r>
        <w:rPr>
          <w:noProof/>
        </w:rPr>
      </w:r>
      <w:r>
        <w:rPr>
          <w:noProof/>
        </w:rPr>
        <w:fldChar w:fldCharType="separate"/>
      </w:r>
      <w:r>
        <w:rPr>
          <w:noProof/>
        </w:rPr>
        <w:t>iv</w:t>
      </w:r>
      <w:r>
        <w:rPr>
          <w:noProof/>
        </w:rPr>
        <w:fldChar w:fldCharType="end"/>
      </w:r>
    </w:p>
    <w:p w14:paraId="0FC356DA"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_Toc120744139 \h </w:instrText>
      </w:r>
      <w:r>
        <w:rPr>
          <w:noProof/>
        </w:rPr>
      </w:r>
      <w:r>
        <w:rPr>
          <w:noProof/>
        </w:rPr>
        <w:fldChar w:fldCharType="separate"/>
      </w:r>
      <w:r>
        <w:rPr>
          <w:noProof/>
        </w:rPr>
        <w:t>1</w:t>
      </w:r>
      <w:r>
        <w:rPr>
          <w:noProof/>
        </w:rPr>
        <w:fldChar w:fldCharType="end"/>
      </w:r>
    </w:p>
    <w:p w14:paraId="53E7A55D" w14:textId="77777777" w:rsidR="009E55C8" w:rsidRDefault="009E55C8">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_Toc120744140 \h </w:instrText>
      </w:r>
      <w:r>
        <w:rPr>
          <w:noProof/>
        </w:rPr>
      </w:r>
      <w:r>
        <w:rPr>
          <w:noProof/>
        </w:rPr>
        <w:fldChar w:fldCharType="separate"/>
      </w:r>
      <w:r>
        <w:rPr>
          <w:noProof/>
        </w:rPr>
        <w:t>1</w:t>
      </w:r>
      <w:r>
        <w:rPr>
          <w:noProof/>
        </w:rPr>
        <w:fldChar w:fldCharType="end"/>
      </w:r>
    </w:p>
    <w:p w14:paraId="78BFB527" w14:textId="77777777" w:rsidR="009E55C8" w:rsidRDefault="009E55C8">
      <w:pPr>
        <w:pStyle w:val="TM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_Toc120744141 \h </w:instrText>
      </w:r>
      <w:r>
        <w:rPr>
          <w:noProof/>
        </w:rPr>
      </w:r>
      <w:r>
        <w:rPr>
          <w:noProof/>
        </w:rPr>
        <w:fldChar w:fldCharType="separate"/>
      </w:r>
      <w:r>
        <w:rPr>
          <w:noProof/>
        </w:rPr>
        <w:t>2</w:t>
      </w:r>
      <w:r>
        <w:rPr>
          <w:noProof/>
        </w:rPr>
        <w:fldChar w:fldCharType="end"/>
      </w:r>
    </w:p>
    <w:p w14:paraId="6D95873C" w14:textId="77777777" w:rsidR="009E55C8" w:rsidRDefault="009E55C8">
      <w:pPr>
        <w:pStyle w:val="TM2"/>
        <w:tabs>
          <w:tab w:val="right" w:leader="dot" w:pos="8777"/>
        </w:tabs>
        <w:rPr>
          <w:rFonts w:asciiTheme="minorHAnsi" w:eastAsiaTheme="minorEastAsia" w:hAnsiTheme="minorHAnsi" w:cstheme="minorBidi"/>
          <w:noProof/>
          <w:sz w:val="22"/>
          <w:szCs w:val="22"/>
          <w:lang w:val="fr-FR"/>
        </w:rPr>
      </w:pPr>
      <w:r>
        <w:rPr>
          <w:noProof/>
        </w:rPr>
        <w:t>Remerciements (exemple)</w:t>
      </w:r>
      <w:r>
        <w:rPr>
          <w:noProof/>
        </w:rPr>
        <w:tab/>
      </w:r>
      <w:r>
        <w:rPr>
          <w:noProof/>
        </w:rPr>
        <w:fldChar w:fldCharType="begin"/>
      </w:r>
      <w:r>
        <w:rPr>
          <w:noProof/>
        </w:rPr>
        <w:instrText xml:space="preserve"> PAGEREF _Toc120744142 \h </w:instrText>
      </w:r>
      <w:r>
        <w:rPr>
          <w:noProof/>
        </w:rPr>
      </w:r>
      <w:r>
        <w:rPr>
          <w:noProof/>
        </w:rPr>
        <w:fldChar w:fldCharType="separate"/>
      </w:r>
      <w:r>
        <w:rPr>
          <w:noProof/>
        </w:rPr>
        <w:t>3</w:t>
      </w:r>
      <w:r>
        <w:rPr>
          <w:noProof/>
        </w:rPr>
        <w:fldChar w:fldCharType="end"/>
      </w:r>
    </w:p>
    <w:p w14:paraId="1C72028F"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_Toc120744143 \h </w:instrText>
      </w:r>
      <w:r>
        <w:rPr>
          <w:noProof/>
        </w:rPr>
      </w:r>
      <w:r>
        <w:rPr>
          <w:noProof/>
        </w:rPr>
        <w:fldChar w:fldCharType="separate"/>
      </w:r>
      <w:r>
        <w:rPr>
          <w:noProof/>
        </w:rPr>
        <w:t>4</w:t>
      </w:r>
      <w:r>
        <w:rPr>
          <w:noProof/>
        </w:rPr>
        <w:fldChar w:fldCharType="end"/>
      </w:r>
    </w:p>
    <w:p w14:paraId="5CD8E1DE" w14:textId="77777777" w:rsidR="009E55C8" w:rsidRDefault="009E55C8">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_Toc120744144 \h </w:instrText>
      </w:r>
      <w:r>
        <w:rPr>
          <w:noProof/>
        </w:rPr>
      </w:r>
      <w:r>
        <w:rPr>
          <w:noProof/>
        </w:rPr>
        <w:fldChar w:fldCharType="separate"/>
      </w:r>
      <w:r>
        <w:rPr>
          <w:noProof/>
        </w:rPr>
        <w:t>5</w:t>
      </w:r>
      <w:r>
        <w:rPr>
          <w:noProof/>
        </w:rPr>
        <w:fldChar w:fldCharType="end"/>
      </w:r>
    </w:p>
    <w:p w14:paraId="075DEB27"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_Toc120744145 \h </w:instrText>
      </w:r>
      <w:r>
        <w:rPr>
          <w:noProof/>
        </w:rPr>
      </w:r>
      <w:r>
        <w:rPr>
          <w:noProof/>
        </w:rPr>
        <w:fldChar w:fldCharType="separate"/>
      </w:r>
      <w:r>
        <w:rPr>
          <w:noProof/>
        </w:rPr>
        <w:t>5</w:t>
      </w:r>
      <w:r>
        <w:rPr>
          <w:noProof/>
        </w:rPr>
        <w:fldChar w:fldCharType="end"/>
      </w:r>
    </w:p>
    <w:p w14:paraId="3912E10E"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1.1.1</w:t>
      </w:r>
      <w:r>
        <w:rPr>
          <w:rFonts w:asciiTheme="minorHAnsi" w:eastAsiaTheme="minorEastAsia" w:hAnsiTheme="minorHAnsi" w:cstheme="minorBidi"/>
          <w:noProof/>
          <w:sz w:val="22"/>
          <w:szCs w:val="22"/>
          <w:lang w:val="fr-FR"/>
        </w:rPr>
        <w:tab/>
      </w:r>
      <w:r>
        <w:rPr>
          <w:noProof/>
        </w:rPr>
        <w:t>Avoir un aperçu du projet</w:t>
      </w:r>
      <w:r>
        <w:rPr>
          <w:noProof/>
        </w:rPr>
        <w:tab/>
      </w:r>
      <w:r>
        <w:rPr>
          <w:noProof/>
        </w:rPr>
        <w:fldChar w:fldCharType="begin"/>
      </w:r>
      <w:r>
        <w:rPr>
          <w:noProof/>
        </w:rPr>
        <w:instrText xml:space="preserve"> PAGEREF _Toc120744146 \h </w:instrText>
      </w:r>
      <w:r>
        <w:rPr>
          <w:noProof/>
        </w:rPr>
      </w:r>
      <w:r>
        <w:rPr>
          <w:noProof/>
        </w:rPr>
        <w:fldChar w:fldCharType="separate"/>
      </w:r>
      <w:r>
        <w:rPr>
          <w:noProof/>
        </w:rPr>
        <w:t>5</w:t>
      </w:r>
      <w:r>
        <w:rPr>
          <w:noProof/>
        </w:rPr>
        <w:fldChar w:fldCharType="end"/>
      </w:r>
    </w:p>
    <w:p w14:paraId="24509E2B"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1.1.2</w:t>
      </w:r>
      <w:r>
        <w:rPr>
          <w:rFonts w:asciiTheme="minorHAnsi" w:eastAsiaTheme="minorEastAsia" w:hAnsiTheme="minorHAnsi" w:cstheme="minorBidi"/>
          <w:noProof/>
          <w:sz w:val="22"/>
          <w:szCs w:val="22"/>
          <w:lang w:val="fr-FR"/>
        </w:rPr>
        <w:tab/>
      </w:r>
      <w:r>
        <w:rPr>
          <w:noProof/>
        </w:rPr>
        <w:t>Gérer les projets</w:t>
      </w:r>
      <w:r>
        <w:rPr>
          <w:noProof/>
        </w:rPr>
        <w:tab/>
      </w:r>
      <w:r>
        <w:rPr>
          <w:noProof/>
        </w:rPr>
        <w:fldChar w:fldCharType="begin"/>
      </w:r>
      <w:r>
        <w:rPr>
          <w:noProof/>
        </w:rPr>
        <w:instrText xml:space="preserve"> PAGEREF _Toc120744147 \h </w:instrText>
      </w:r>
      <w:r>
        <w:rPr>
          <w:noProof/>
        </w:rPr>
      </w:r>
      <w:r>
        <w:rPr>
          <w:noProof/>
        </w:rPr>
        <w:fldChar w:fldCharType="separate"/>
      </w:r>
      <w:r>
        <w:rPr>
          <w:noProof/>
        </w:rPr>
        <w:t>5</w:t>
      </w:r>
      <w:r>
        <w:rPr>
          <w:noProof/>
        </w:rPr>
        <w:fldChar w:fldCharType="end"/>
      </w:r>
    </w:p>
    <w:p w14:paraId="43D0A76B"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1.1.3</w:t>
      </w:r>
      <w:r>
        <w:rPr>
          <w:rFonts w:asciiTheme="minorHAnsi" w:eastAsiaTheme="minorEastAsia" w:hAnsiTheme="minorHAnsi" w:cstheme="minorBidi"/>
          <w:noProof/>
          <w:sz w:val="22"/>
          <w:szCs w:val="22"/>
          <w:lang w:val="fr-FR"/>
        </w:rPr>
        <w:tab/>
      </w:r>
      <w:r>
        <w:rPr>
          <w:noProof/>
        </w:rPr>
        <w:t>Passage d’information optimis</w:t>
      </w:r>
      <w:r w:rsidRPr="00F90467">
        <w:rPr>
          <w:noProof/>
          <w:lang w:val="fr-FR"/>
        </w:rPr>
        <w:t>é</w:t>
      </w:r>
      <w:r>
        <w:rPr>
          <w:noProof/>
        </w:rPr>
        <w:tab/>
      </w:r>
      <w:r>
        <w:rPr>
          <w:noProof/>
        </w:rPr>
        <w:fldChar w:fldCharType="begin"/>
      </w:r>
      <w:r>
        <w:rPr>
          <w:noProof/>
        </w:rPr>
        <w:instrText xml:space="preserve"> PAGEREF _Toc120744148 \h </w:instrText>
      </w:r>
      <w:r>
        <w:rPr>
          <w:noProof/>
        </w:rPr>
      </w:r>
      <w:r>
        <w:rPr>
          <w:noProof/>
        </w:rPr>
        <w:fldChar w:fldCharType="separate"/>
      </w:r>
      <w:r>
        <w:rPr>
          <w:noProof/>
        </w:rPr>
        <w:t>5</w:t>
      </w:r>
      <w:r>
        <w:rPr>
          <w:noProof/>
        </w:rPr>
        <w:fldChar w:fldCharType="end"/>
      </w:r>
    </w:p>
    <w:p w14:paraId="36B39EDF"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_Toc120744149 \h </w:instrText>
      </w:r>
      <w:r>
        <w:rPr>
          <w:noProof/>
        </w:rPr>
      </w:r>
      <w:r>
        <w:rPr>
          <w:noProof/>
        </w:rPr>
        <w:fldChar w:fldCharType="separate"/>
      </w:r>
      <w:r>
        <w:rPr>
          <w:noProof/>
        </w:rPr>
        <w:t>6</w:t>
      </w:r>
      <w:r>
        <w:rPr>
          <w:noProof/>
        </w:rPr>
        <w:fldChar w:fldCharType="end"/>
      </w:r>
    </w:p>
    <w:p w14:paraId="23E2932D"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_Toc120744150 \h </w:instrText>
      </w:r>
      <w:r>
        <w:rPr>
          <w:noProof/>
        </w:rPr>
      </w:r>
      <w:r>
        <w:rPr>
          <w:noProof/>
        </w:rPr>
        <w:fldChar w:fldCharType="separate"/>
      </w:r>
      <w:r>
        <w:rPr>
          <w:noProof/>
        </w:rPr>
        <w:t>7</w:t>
      </w:r>
      <w:r>
        <w:rPr>
          <w:noProof/>
        </w:rPr>
        <w:fldChar w:fldCharType="end"/>
      </w:r>
    </w:p>
    <w:p w14:paraId="4634E7BC" w14:textId="77777777" w:rsidR="009E55C8" w:rsidRPr="009E55C8" w:rsidRDefault="009E55C8">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1.3.1</w:t>
      </w:r>
      <w:r w:rsidRPr="009E55C8">
        <w:rPr>
          <w:rFonts w:asciiTheme="minorHAnsi" w:eastAsiaTheme="minorEastAsia" w:hAnsiTheme="minorHAnsi" w:cstheme="minorBidi"/>
          <w:noProof/>
          <w:sz w:val="22"/>
          <w:szCs w:val="22"/>
          <w:lang w:val="en-US"/>
        </w:rPr>
        <w:tab/>
      </w:r>
      <w:r w:rsidRPr="009E55C8">
        <w:rPr>
          <w:noProof/>
          <w:lang w:val="en-US"/>
        </w:rPr>
        <w:t>React JS</w:t>
      </w:r>
      <w:r w:rsidRPr="009E55C8">
        <w:rPr>
          <w:noProof/>
          <w:lang w:val="en-US"/>
        </w:rPr>
        <w:tab/>
      </w:r>
      <w:r>
        <w:rPr>
          <w:noProof/>
        </w:rPr>
        <w:fldChar w:fldCharType="begin"/>
      </w:r>
      <w:r w:rsidRPr="009E55C8">
        <w:rPr>
          <w:noProof/>
          <w:lang w:val="en-US"/>
        </w:rPr>
        <w:instrText xml:space="preserve"> PAGEREF _Toc120744151 \h </w:instrText>
      </w:r>
      <w:r>
        <w:rPr>
          <w:noProof/>
        </w:rPr>
      </w:r>
      <w:r>
        <w:rPr>
          <w:noProof/>
        </w:rPr>
        <w:fldChar w:fldCharType="separate"/>
      </w:r>
      <w:r w:rsidRPr="009E55C8">
        <w:rPr>
          <w:noProof/>
          <w:lang w:val="en-US"/>
        </w:rPr>
        <w:t>7</w:t>
      </w:r>
      <w:r>
        <w:rPr>
          <w:noProof/>
        </w:rPr>
        <w:fldChar w:fldCharType="end"/>
      </w:r>
    </w:p>
    <w:p w14:paraId="76AAEE96" w14:textId="77777777" w:rsidR="009E55C8" w:rsidRPr="009E55C8" w:rsidRDefault="009E55C8">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1.3.2</w:t>
      </w:r>
      <w:r w:rsidRPr="009E55C8">
        <w:rPr>
          <w:rFonts w:asciiTheme="minorHAnsi" w:eastAsiaTheme="minorEastAsia" w:hAnsiTheme="minorHAnsi" w:cstheme="minorBidi"/>
          <w:noProof/>
          <w:sz w:val="22"/>
          <w:szCs w:val="22"/>
          <w:lang w:val="en-US"/>
        </w:rPr>
        <w:tab/>
      </w:r>
      <w:r w:rsidRPr="009E55C8">
        <w:rPr>
          <w:noProof/>
          <w:lang w:val="en-US"/>
        </w:rPr>
        <w:t>Node JS</w:t>
      </w:r>
      <w:r w:rsidRPr="009E55C8">
        <w:rPr>
          <w:noProof/>
          <w:lang w:val="en-US"/>
        </w:rPr>
        <w:tab/>
      </w:r>
      <w:r>
        <w:rPr>
          <w:noProof/>
        </w:rPr>
        <w:fldChar w:fldCharType="begin"/>
      </w:r>
      <w:r w:rsidRPr="009E55C8">
        <w:rPr>
          <w:noProof/>
          <w:lang w:val="en-US"/>
        </w:rPr>
        <w:instrText xml:space="preserve"> PAGEREF _Toc120744152 \h </w:instrText>
      </w:r>
      <w:r>
        <w:rPr>
          <w:noProof/>
        </w:rPr>
      </w:r>
      <w:r>
        <w:rPr>
          <w:noProof/>
        </w:rPr>
        <w:fldChar w:fldCharType="separate"/>
      </w:r>
      <w:r w:rsidRPr="009E55C8">
        <w:rPr>
          <w:noProof/>
          <w:lang w:val="en-US"/>
        </w:rPr>
        <w:t>8</w:t>
      </w:r>
      <w:r>
        <w:rPr>
          <w:noProof/>
        </w:rPr>
        <w:fldChar w:fldCharType="end"/>
      </w:r>
    </w:p>
    <w:p w14:paraId="168FE1C9" w14:textId="77777777" w:rsidR="009E55C8" w:rsidRPr="009E55C8" w:rsidRDefault="009E55C8">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1.3.3</w:t>
      </w:r>
      <w:r w:rsidRPr="009E55C8">
        <w:rPr>
          <w:rFonts w:asciiTheme="minorHAnsi" w:eastAsiaTheme="minorEastAsia" w:hAnsiTheme="minorHAnsi" w:cstheme="minorBidi"/>
          <w:noProof/>
          <w:sz w:val="22"/>
          <w:szCs w:val="22"/>
          <w:lang w:val="en-US"/>
        </w:rPr>
        <w:tab/>
      </w:r>
      <w:r w:rsidRPr="009E55C8">
        <w:rPr>
          <w:noProof/>
          <w:lang w:val="en-US"/>
        </w:rPr>
        <w:t>Blender</w:t>
      </w:r>
      <w:r w:rsidRPr="009E55C8">
        <w:rPr>
          <w:noProof/>
          <w:lang w:val="en-US"/>
        </w:rPr>
        <w:tab/>
      </w:r>
      <w:r>
        <w:rPr>
          <w:noProof/>
        </w:rPr>
        <w:fldChar w:fldCharType="begin"/>
      </w:r>
      <w:r w:rsidRPr="009E55C8">
        <w:rPr>
          <w:noProof/>
          <w:lang w:val="en-US"/>
        </w:rPr>
        <w:instrText xml:space="preserve"> PAGEREF _Toc120744153 \h </w:instrText>
      </w:r>
      <w:r>
        <w:rPr>
          <w:noProof/>
        </w:rPr>
      </w:r>
      <w:r>
        <w:rPr>
          <w:noProof/>
        </w:rPr>
        <w:fldChar w:fldCharType="separate"/>
      </w:r>
      <w:r w:rsidRPr="009E55C8">
        <w:rPr>
          <w:noProof/>
          <w:lang w:val="en-US"/>
        </w:rPr>
        <w:t>9</w:t>
      </w:r>
      <w:r>
        <w:rPr>
          <w:noProof/>
        </w:rPr>
        <w:fldChar w:fldCharType="end"/>
      </w:r>
    </w:p>
    <w:p w14:paraId="28D5A813"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1.3.4</w:t>
      </w:r>
      <w:r>
        <w:rPr>
          <w:rFonts w:asciiTheme="minorHAnsi" w:eastAsiaTheme="minorEastAsia" w:hAnsiTheme="minorHAnsi" w:cstheme="minorBidi"/>
          <w:noProof/>
          <w:sz w:val="22"/>
          <w:szCs w:val="22"/>
          <w:lang w:val="fr-FR"/>
        </w:rPr>
        <w:tab/>
      </w:r>
      <w:r>
        <w:rPr>
          <w:noProof/>
        </w:rPr>
        <w:t>PostGresql</w:t>
      </w:r>
      <w:r>
        <w:rPr>
          <w:noProof/>
        </w:rPr>
        <w:tab/>
      </w:r>
      <w:r>
        <w:rPr>
          <w:noProof/>
        </w:rPr>
        <w:fldChar w:fldCharType="begin"/>
      </w:r>
      <w:r>
        <w:rPr>
          <w:noProof/>
        </w:rPr>
        <w:instrText xml:space="preserve"> PAGEREF _Toc120744154 \h </w:instrText>
      </w:r>
      <w:r>
        <w:rPr>
          <w:noProof/>
        </w:rPr>
      </w:r>
      <w:r>
        <w:rPr>
          <w:noProof/>
        </w:rPr>
        <w:fldChar w:fldCharType="separate"/>
      </w:r>
      <w:r>
        <w:rPr>
          <w:noProof/>
        </w:rPr>
        <w:t>10</w:t>
      </w:r>
      <w:r>
        <w:rPr>
          <w:noProof/>
        </w:rPr>
        <w:fldChar w:fldCharType="end"/>
      </w:r>
    </w:p>
    <w:p w14:paraId="279DA264"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1.3.5</w:t>
      </w:r>
      <w:r>
        <w:rPr>
          <w:rFonts w:asciiTheme="minorHAnsi" w:eastAsiaTheme="minorEastAsia" w:hAnsiTheme="minorHAnsi" w:cstheme="minorBidi"/>
          <w:noProof/>
          <w:sz w:val="22"/>
          <w:szCs w:val="22"/>
          <w:lang w:val="fr-FR"/>
        </w:rPr>
        <w:tab/>
      </w:r>
      <w:r>
        <w:rPr>
          <w:noProof/>
        </w:rPr>
        <w:t>Git et GitHub</w:t>
      </w:r>
      <w:r>
        <w:rPr>
          <w:noProof/>
        </w:rPr>
        <w:tab/>
      </w:r>
      <w:r>
        <w:rPr>
          <w:noProof/>
        </w:rPr>
        <w:fldChar w:fldCharType="begin"/>
      </w:r>
      <w:r>
        <w:rPr>
          <w:noProof/>
        </w:rPr>
        <w:instrText xml:space="preserve"> PAGEREF _Toc120744155 \h </w:instrText>
      </w:r>
      <w:r>
        <w:rPr>
          <w:noProof/>
        </w:rPr>
      </w:r>
      <w:r>
        <w:rPr>
          <w:noProof/>
        </w:rPr>
        <w:fldChar w:fldCharType="separate"/>
      </w:r>
      <w:r>
        <w:rPr>
          <w:noProof/>
        </w:rPr>
        <w:t>11</w:t>
      </w:r>
      <w:r>
        <w:rPr>
          <w:noProof/>
        </w:rPr>
        <w:fldChar w:fldCharType="end"/>
      </w:r>
    </w:p>
    <w:p w14:paraId="656BA6B9" w14:textId="77777777" w:rsidR="009E55C8" w:rsidRDefault="009E55C8">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_Toc120744156 \h </w:instrText>
      </w:r>
      <w:r>
        <w:rPr>
          <w:noProof/>
        </w:rPr>
      </w:r>
      <w:r>
        <w:rPr>
          <w:noProof/>
        </w:rPr>
        <w:fldChar w:fldCharType="separate"/>
      </w:r>
      <w:r>
        <w:rPr>
          <w:noProof/>
        </w:rPr>
        <w:t>12</w:t>
      </w:r>
      <w:r>
        <w:rPr>
          <w:noProof/>
        </w:rPr>
        <w:fldChar w:fldCharType="end"/>
      </w:r>
    </w:p>
    <w:p w14:paraId="6DE80396"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_Toc120744157 \h </w:instrText>
      </w:r>
      <w:r>
        <w:rPr>
          <w:noProof/>
        </w:rPr>
      </w:r>
      <w:r>
        <w:rPr>
          <w:noProof/>
        </w:rPr>
        <w:fldChar w:fldCharType="separate"/>
      </w:r>
      <w:r>
        <w:rPr>
          <w:noProof/>
        </w:rPr>
        <w:t>12</w:t>
      </w:r>
      <w:r>
        <w:rPr>
          <w:noProof/>
        </w:rPr>
        <w:fldChar w:fldCharType="end"/>
      </w:r>
    </w:p>
    <w:p w14:paraId="78DE7F69"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_Toc120744158 \h </w:instrText>
      </w:r>
      <w:r>
        <w:rPr>
          <w:noProof/>
        </w:rPr>
      </w:r>
      <w:r>
        <w:rPr>
          <w:noProof/>
        </w:rPr>
        <w:fldChar w:fldCharType="separate"/>
      </w:r>
      <w:r>
        <w:rPr>
          <w:noProof/>
        </w:rPr>
        <w:t>12</w:t>
      </w:r>
      <w:r>
        <w:rPr>
          <w:noProof/>
        </w:rPr>
        <w:fldChar w:fldCharType="end"/>
      </w:r>
    </w:p>
    <w:p w14:paraId="0ACACAF8"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_Toc120744159 \h </w:instrText>
      </w:r>
      <w:r>
        <w:rPr>
          <w:noProof/>
        </w:rPr>
      </w:r>
      <w:r>
        <w:rPr>
          <w:noProof/>
        </w:rPr>
        <w:fldChar w:fldCharType="separate"/>
      </w:r>
      <w:r>
        <w:rPr>
          <w:noProof/>
        </w:rPr>
        <w:t>12</w:t>
      </w:r>
      <w:r>
        <w:rPr>
          <w:noProof/>
        </w:rPr>
        <w:fldChar w:fldCharType="end"/>
      </w:r>
    </w:p>
    <w:p w14:paraId="20D94E42"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_Toc120744160 \h </w:instrText>
      </w:r>
      <w:r>
        <w:rPr>
          <w:noProof/>
        </w:rPr>
      </w:r>
      <w:r>
        <w:rPr>
          <w:noProof/>
        </w:rPr>
        <w:fldChar w:fldCharType="separate"/>
      </w:r>
      <w:r>
        <w:rPr>
          <w:noProof/>
        </w:rPr>
        <w:t>15</w:t>
      </w:r>
      <w:r>
        <w:rPr>
          <w:noProof/>
        </w:rPr>
        <w:fldChar w:fldCharType="end"/>
      </w:r>
    </w:p>
    <w:p w14:paraId="4B9BFC5D"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Exposition des donn</w:t>
      </w:r>
      <w:r w:rsidRPr="00F90467">
        <w:rPr>
          <w:noProof/>
          <w:lang w:val="fr-FR"/>
        </w:rPr>
        <w:t>é</w:t>
      </w:r>
      <w:r>
        <w:rPr>
          <w:noProof/>
        </w:rPr>
        <w:t>es</w:t>
      </w:r>
      <w:r>
        <w:rPr>
          <w:noProof/>
        </w:rPr>
        <w:tab/>
      </w:r>
      <w:r>
        <w:rPr>
          <w:noProof/>
        </w:rPr>
        <w:fldChar w:fldCharType="begin"/>
      </w:r>
      <w:r>
        <w:rPr>
          <w:noProof/>
        </w:rPr>
        <w:instrText xml:space="preserve"> PAGEREF _Toc120744161 \h </w:instrText>
      </w:r>
      <w:r>
        <w:rPr>
          <w:noProof/>
        </w:rPr>
      </w:r>
      <w:r>
        <w:rPr>
          <w:noProof/>
        </w:rPr>
        <w:fldChar w:fldCharType="separate"/>
      </w:r>
      <w:r>
        <w:rPr>
          <w:noProof/>
        </w:rPr>
        <w:t>15</w:t>
      </w:r>
      <w:r>
        <w:rPr>
          <w:noProof/>
        </w:rPr>
        <w:fldChar w:fldCharType="end"/>
      </w:r>
    </w:p>
    <w:p w14:paraId="3A2D5314"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2.2.2</w:t>
      </w:r>
      <w:r>
        <w:rPr>
          <w:rFonts w:asciiTheme="minorHAnsi" w:eastAsiaTheme="minorEastAsia" w:hAnsiTheme="minorHAnsi" w:cstheme="minorBidi"/>
          <w:noProof/>
          <w:sz w:val="22"/>
          <w:szCs w:val="22"/>
          <w:lang w:val="fr-FR"/>
        </w:rPr>
        <w:tab/>
      </w:r>
      <w:r w:rsidRPr="00F90467">
        <w:rPr>
          <w:noProof/>
          <w:lang w:val="fr-FR"/>
        </w:rPr>
        <w:t>Construction et gestion de projet</w:t>
      </w:r>
      <w:r>
        <w:rPr>
          <w:noProof/>
        </w:rPr>
        <w:tab/>
      </w:r>
      <w:r>
        <w:rPr>
          <w:noProof/>
        </w:rPr>
        <w:fldChar w:fldCharType="begin"/>
      </w:r>
      <w:r>
        <w:rPr>
          <w:noProof/>
        </w:rPr>
        <w:instrText xml:space="preserve"> PAGEREF _Toc120744162 \h </w:instrText>
      </w:r>
      <w:r>
        <w:rPr>
          <w:noProof/>
        </w:rPr>
      </w:r>
      <w:r>
        <w:rPr>
          <w:noProof/>
        </w:rPr>
        <w:fldChar w:fldCharType="separate"/>
      </w:r>
      <w:r>
        <w:rPr>
          <w:noProof/>
        </w:rPr>
        <w:t>16</w:t>
      </w:r>
      <w:r>
        <w:rPr>
          <w:noProof/>
        </w:rPr>
        <w:fldChar w:fldCharType="end"/>
      </w:r>
    </w:p>
    <w:p w14:paraId="77D8F131"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2.2.3</w:t>
      </w:r>
      <w:r>
        <w:rPr>
          <w:rFonts w:asciiTheme="minorHAnsi" w:eastAsiaTheme="minorEastAsia" w:hAnsiTheme="minorHAnsi" w:cstheme="minorBidi"/>
          <w:noProof/>
          <w:sz w:val="22"/>
          <w:szCs w:val="22"/>
          <w:lang w:val="fr-FR"/>
        </w:rPr>
        <w:tab/>
      </w:r>
      <w:r w:rsidRPr="00F90467">
        <w:rPr>
          <w:noProof/>
          <w:lang w:val="fr-FR"/>
        </w:rPr>
        <w:t>Vue en 2 dimensions</w:t>
      </w:r>
      <w:r>
        <w:rPr>
          <w:noProof/>
        </w:rPr>
        <w:tab/>
      </w:r>
      <w:r>
        <w:rPr>
          <w:noProof/>
        </w:rPr>
        <w:fldChar w:fldCharType="begin"/>
      </w:r>
      <w:r>
        <w:rPr>
          <w:noProof/>
        </w:rPr>
        <w:instrText xml:space="preserve"> PAGEREF _Toc120744163 \h </w:instrText>
      </w:r>
      <w:r>
        <w:rPr>
          <w:noProof/>
        </w:rPr>
      </w:r>
      <w:r>
        <w:rPr>
          <w:noProof/>
        </w:rPr>
        <w:fldChar w:fldCharType="separate"/>
      </w:r>
      <w:r>
        <w:rPr>
          <w:noProof/>
        </w:rPr>
        <w:t>17</w:t>
      </w:r>
      <w:r>
        <w:rPr>
          <w:noProof/>
        </w:rPr>
        <w:fldChar w:fldCharType="end"/>
      </w:r>
    </w:p>
    <w:p w14:paraId="58A9D737"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2.2.4</w:t>
      </w:r>
      <w:r>
        <w:rPr>
          <w:rFonts w:asciiTheme="minorHAnsi" w:eastAsiaTheme="minorEastAsia" w:hAnsiTheme="minorHAnsi" w:cstheme="minorBidi"/>
          <w:noProof/>
          <w:sz w:val="22"/>
          <w:szCs w:val="22"/>
          <w:lang w:val="fr-FR"/>
        </w:rPr>
        <w:tab/>
      </w:r>
      <w:r w:rsidRPr="00F90467">
        <w:rPr>
          <w:noProof/>
          <w:lang w:val="fr-FR"/>
        </w:rPr>
        <w:t>Vue en 3 dimensions</w:t>
      </w:r>
      <w:r>
        <w:rPr>
          <w:noProof/>
        </w:rPr>
        <w:tab/>
      </w:r>
      <w:r>
        <w:rPr>
          <w:noProof/>
        </w:rPr>
        <w:fldChar w:fldCharType="begin"/>
      </w:r>
      <w:r>
        <w:rPr>
          <w:noProof/>
        </w:rPr>
        <w:instrText xml:space="preserve"> PAGEREF _Toc120744164 \h </w:instrText>
      </w:r>
      <w:r>
        <w:rPr>
          <w:noProof/>
        </w:rPr>
      </w:r>
      <w:r>
        <w:rPr>
          <w:noProof/>
        </w:rPr>
        <w:fldChar w:fldCharType="separate"/>
      </w:r>
      <w:r>
        <w:rPr>
          <w:noProof/>
        </w:rPr>
        <w:t>18</w:t>
      </w:r>
      <w:r>
        <w:rPr>
          <w:noProof/>
        </w:rPr>
        <w:fldChar w:fldCharType="end"/>
      </w:r>
    </w:p>
    <w:p w14:paraId="06B240E9"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2.2.5</w:t>
      </w:r>
      <w:r>
        <w:rPr>
          <w:rFonts w:asciiTheme="minorHAnsi" w:eastAsiaTheme="minorEastAsia" w:hAnsiTheme="minorHAnsi" w:cstheme="minorBidi"/>
          <w:noProof/>
          <w:sz w:val="22"/>
          <w:szCs w:val="22"/>
          <w:lang w:val="fr-FR"/>
        </w:rPr>
        <w:tab/>
      </w:r>
      <w:r w:rsidRPr="00F90467">
        <w:rPr>
          <w:noProof/>
          <w:lang w:val="fr-FR"/>
        </w:rPr>
        <w:t>Construction du chemin du tuyau</w:t>
      </w:r>
      <w:r>
        <w:rPr>
          <w:noProof/>
        </w:rPr>
        <w:tab/>
      </w:r>
      <w:r>
        <w:rPr>
          <w:noProof/>
        </w:rPr>
        <w:fldChar w:fldCharType="begin"/>
      </w:r>
      <w:r>
        <w:rPr>
          <w:noProof/>
        </w:rPr>
        <w:instrText xml:space="preserve"> PAGEREF _Toc120744165 \h </w:instrText>
      </w:r>
      <w:r>
        <w:rPr>
          <w:noProof/>
        </w:rPr>
      </w:r>
      <w:r>
        <w:rPr>
          <w:noProof/>
        </w:rPr>
        <w:fldChar w:fldCharType="separate"/>
      </w:r>
      <w:r>
        <w:rPr>
          <w:noProof/>
        </w:rPr>
        <w:t>19</w:t>
      </w:r>
      <w:r>
        <w:rPr>
          <w:noProof/>
        </w:rPr>
        <w:fldChar w:fldCharType="end"/>
      </w:r>
    </w:p>
    <w:p w14:paraId="7F70DBA5"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2.2.6</w:t>
      </w:r>
      <w:r>
        <w:rPr>
          <w:rFonts w:asciiTheme="minorHAnsi" w:eastAsiaTheme="minorEastAsia" w:hAnsiTheme="minorHAnsi" w:cstheme="minorBidi"/>
          <w:noProof/>
          <w:sz w:val="22"/>
          <w:szCs w:val="22"/>
          <w:lang w:val="fr-FR"/>
        </w:rPr>
        <w:tab/>
      </w:r>
      <w:r w:rsidRPr="00F90467">
        <w:rPr>
          <w:noProof/>
          <w:lang w:val="fr-FR"/>
        </w:rPr>
        <w:t>Validation du projet</w:t>
      </w:r>
      <w:r>
        <w:rPr>
          <w:noProof/>
        </w:rPr>
        <w:tab/>
      </w:r>
      <w:r>
        <w:rPr>
          <w:noProof/>
        </w:rPr>
        <w:fldChar w:fldCharType="begin"/>
      </w:r>
      <w:r>
        <w:rPr>
          <w:noProof/>
        </w:rPr>
        <w:instrText xml:space="preserve"> PAGEREF _Toc120744166 \h </w:instrText>
      </w:r>
      <w:r>
        <w:rPr>
          <w:noProof/>
        </w:rPr>
      </w:r>
      <w:r>
        <w:rPr>
          <w:noProof/>
        </w:rPr>
        <w:fldChar w:fldCharType="separate"/>
      </w:r>
      <w:r>
        <w:rPr>
          <w:noProof/>
        </w:rPr>
        <w:t>20</w:t>
      </w:r>
      <w:r>
        <w:rPr>
          <w:noProof/>
        </w:rPr>
        <w:fldChar w:fldCharType="end"/>
      </w:r>
    </w:p>
    <w:p w14:paraId="27A74134"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2.2.7</w:t>
      </w:r>
      <w:r>
        <w:rPr>
          <w:rFonts w:asciiTheme="minorHAnsi" w:eastAsiaTheme="minorEastAsia" w:hAnsiTheme="minorHAnsi" w:cstheme="minorBidi"/>
          <w:noProof/>
          <w:sz w:val="22"/>
          <w:szCs w:val="22"/>
          <w:lang w:val="fr-FR"/>
        </w:rPr>
        <w:tab/>
      </w:r>
      <w:r>
        <w:rPr>
          <w:noProof/>
        </w:rPr>
        <w:t>Suivi de projet et gestion des tâches</w:t>
      </w:r>
      <w:r>
        <w:rPr>
          <w:noProof/>
        </w:rPr>
        <w:tab/>
      </w:r>
      <w:r>
        <w:rPr>
          <w:noProof/>
        </w:rPr>
        <w:fldChar w:fldCharType="begin"/>
      </w:r>
      <w:r>
        <w:rPr>
          <w:noProof/>
        </w:rPr>
        <w:instrText xml:space="preserve"> PAGEREF _Toc120744167 \h </w:instrText>
      </w:r>
      <w:r>
        <w:rPr>
          <w:noProof/>
        </w:rPr>
      </w:r>
      <w:r>
        <w:rPr>
          <w:noProof/>
        </w:rPr>
        <w:fldChar w:fldCharType="separate"/>
      </w:r>
      <w:r>
        <w:rPr>
          <w:noProof/>
        </w:rPr>
        <w:t>21</w:t>
      </w:r>
      <w:r>
        <w:rPr>
          <w:noProof/>
        </w:rPr>
        <w:fldChar w:fldCharType="end"/>
      </w:r>
    </w:p>
    <w:p w14:paraId="567D2FE5"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lastRenderedPageBreak/>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_Toc120744168 \h </w:instrText>
      </w:r>
      <w:r>
        <w:rPr>
          <w:noProof/>
        </w:rPr>
      </w:r>
      <w:r>
        <w:rPr>
          <w:noProof/>
        </w:rPr>
        <w:fldChar w:fldCharType="separate"/>
      </w:r>
      <w:r>
        <w:rPr>
          <w:noProof/>
        </w:rPr>
        <w:t>22</w:t>
      </w:r>
      <w:r>
        <w:rPr>
          <w:noProof/>
        </w:rPr>
        <w:fldChar w:fldCharType="end"/>
      </w:r>
    </w:p>
    <w:p w14:paraId="1BA35363" w14:textId="77777777" w:rsidR="009E55C8" w:rsidRDefault="009E55C8">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_Toc120744169 \h </w:instrText>
      </w:r>
      <w:r>
        <w:rPr>
          <w:noProof/>
        </w:rPr>
      </w:r>
      <w:r>
        <w:rPr>
          <w:noProof/>
        </w:rPr>
        <w:fldChar w:fldCharType="separate"/>
      </w:r>
      <w:r>
        <w:rPr>
          <w:noProof/>
        </w:rPr>
        <w:t>22</w:t>
      </w:r>
      <w:r>
        <w:rPr>
          <w:noProof/>
        </w:rPr>
        <w:fldChar w:fldCharType="end"/>
      </w:r>
    </w:p>
    <w:p w14:paraId="63C2C5B8"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_Toc120744170 \h </w:instrText>
      </w:r>
      <w:r>
        <w:rPr>
          <w:noProof/>
        </w:rPr>
      </w:r>
      <w:r>
        <w:rPr>
          <w:noProof/>
        </w:rPr>
        <w:fldChar w:fldCharType="separate"/>
      </w:r>
      <w:r>
        <w:rPr>
          <w:noProof/>
        </w:rPr>
        <w:t>22</w:t>
      </w:r>
      <w:r>
        <w:rPr>
          <w:noProof/>
        </w:rPr>
        <w:fldChar w:fldCharType="end"/>
      </w:r>
    </w:p>
    <w:p w14:paraId="42280BFF" w14:textId="77777777" w:rsidR="009E55C8" w:rsidRDefault="009E55C8">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_Toc120744171 \h </w:instrText>
      </w:r>
      <w:r>
        <w:rPr>
          <w:noProof/>
        </w:rPr>
      </w:r>
      <w:r>
        <w:rPr>
          <w:noProof/>
        </w:rPr>
        <w:fldChar w:fldCharType="separate"/>
      </w:r>
      <w:r>
        <w:rPr>
          <w:noProof/>
        </w:rPr>
        <w:t>23</w:t>
      </w:r>
      <w:r>
        <w:rPr>
          <w:noProof/>
        </w:rPr>
        <w:fldChar w:fldCharType="end"/>
      </w:r>
    </w:p>
    <w:p w14:paraId="1560FB8C"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_Toc120744172 \h </w:instrText>
      </w:r>
      <w:r>
        <w:rPr>
          <w:noProof/>
        </w:rPr>
      </w:r>
      <w:r>
        <w:rPr>
          <w:noProof/>
        </w:rPr>
        <w:fldChar w:fldCharType="separate"/>
      </w:r>
      <w:r>
        <w:rPr>
          <w:noProof/>
        </w:rPr>
        <w:t>23</w:t>
      </w:r>
      <w:r>
        <w:rPr>
          <w:noProof/>
        </w:rPr>
        <w:fldChar w:fldCharType="end"/>
      </w:r>
    </w:p>
    <w:p w14:paraId="449EEF65"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_Toc120744173 \h </w:instrText>
      </w:r>
      <w:r>
        <w:rPr>
          <w:noProof/>
        </w:rPr>
      </w:r>
      <w:r>
        <w:rPr>
          <w:noProof/>
        </w:rPr>
        <w:fldChar w:fldCharType="separate"/>
      </w:r>
      <w:r>
        <w:rPr>
          <w:noProof/>
        </w:rPr>
        <w:t>23</w:t>
      </w:r>
      <w:r>
        <w:rPr>
          <w:noProof/>
        </w:rPr>
        <w:fldChar w:fldCharType="end"/>
      </w:r>
    </w:p>
    <w:p w14:paraId="2052BEC0" w14:textId="77777777" w:rsidR="009E55C8" w:rsidRDefault="009E55C8">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_Toc120744174 \h </w:instrText>
      </w:r>
      <w:r>
        <w:rPr>
          <w:noProof/>
        </w:rPr>
      </w:r>
      <w:r>
        <w:rPr>
          <w:noProof/>
        </w:rPr>
        <w:fldChar w:fldCharType="separate"/>
      </w:r>
      <w:r>
        <w:rPr>
          <w:noProof/>
        </w:rPr>
        <w:t>23</w:t>
      </w:r>
      <w:r>
        <w:rPr>
          <w:noProof/>
        </w:rPr>
        <w:fldChar w:fldCharType="end"/>
      </w:r>
    </w:p>
    <w:p w14:paraId="216C830D"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_Toc120744175 \h </w:instrText>
      </w:r>
      <w:r>
        <w:rPr>
          <w:noProof/>
        </w:rPr>
      </w:r>
      <w:r>
        <w:rPr>
          <w:noProof/>
        </w:rPr>
        <w:fldChar w:fldCharType="separate"/>
      </w:r>
      <w:r>
        <w:rPr>
          <w:noProof/>
        </w:rPr>
        <w:t>24</w:t>
      </w:r>
      <w:r>
        <w:rPr>
          <w:noProof/>
        </w:rPr>
        <w:fldChar w:fldCharType="end"/>
      </w:r>
    </w:p>
    <w:p w14:paraId="5AEC3F25"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_Toc120744176 \h </w:instrText>
      </w:r>
      <w:r>
        <w:rPr>
          <w:noProof/>
        </w:rPr>
      </w:r>
      <w:r>
        <w:rPr>
          <w:noProof/>
        </w:rPr>
        <w:fldChar w:fldCharType="separate"/>
      </w:r>
      <w:r>
        <w:rPr>
          <w:noProof/>
        </w:rPr>
        <w:t>25</w:t>
      </w:r>
      <w:r>
        <w:rPr>
          <w:noProof/>
        </w:rPr>
        <w:fldChar w:fldCharType="end"/>
      </w:r>
    </w:p>
    <w:p w14:paraId="343F5BD6" w14:textId="77777777" w:rsidR="009E55C8" w:rsidRDefault="009E55C8">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_Toc120744177 \h </w:instrText>
      </w:r>
      <w:r>
        <w:rPr>
          <w:noProof/>
        </w:rPr>
      </w:r>
      <w:r>
        <w:rPr>
          <w:noProof/>
        </w:rPr>
        <w:fldChar w:fldCharType="separate"/>
      </w:r>
      <w:r>
        <w:rPr>
          <w:noProof/>
        </w:rPr>
        <w:t>i</w:t>
      </w:r>
      <w:r>
        <w:rPr>
          <w:noProof/>
        </w:rPr>
        <w:fldChar w:fldCharType="end"/>
      </w:r>
    </w:p>
    <w:p w14:paraId="36181EEF" w14:textId="77777777" w:rsidR="003158A2" w:rsidRPr="00AC1E86" w:rsidRDefault="003C5F30" w:rsidP="003158A2">
      <w:pPr>
        <w:jc w:val="left"/>
      </w:pPr>
      <w:r w:rsidRPr="00AC1E86">
        <w:fldChar w:fldCharType="end"/>
      </w:r>
    </w:p>
    <w:p w14:paraId="5667984E" w14:textId="77777777" w:rsidR="00A6294C" w:rsidRPr="00AC1E86" w:rsidRDefault="00A6294C" w:rsidP="00045AD5">
      <w:pPr>
        <w:pStyle w:val="Titre1"/>
        <w:numPr>
          <w:ilvl w:val="0"/>
          <w:numId w:val="0"/>
        </w:numPr>
        <w:ind w:left="432" w:hanging="432"/>
        <w:jc w:val="center"/>
      </w:pPr>
      <w:bookmarkStart w:id="4" w:name="_Toc120744136"/>
      <w:r w:rsidRPr="00AC1E86">
        <w:t>Liste des tableaux</w:t>
      </w:r>
      <w:bookmarkEnd w:id="4"/>
    </w:p>
    <w:p w14:paraId="20010933" w14:textId="77777777" w:rsidR="00D27252" w:rsidRDefault="003C5F30">
      <w:pPr>
        <w:pStyle w:val="Tabledesillustrations"/>
        <w:tabs>
          <w:tab w:val="right" w:leader="dot" w:pos="8777"/>
        </w:tabs>
        <w:rPr>
          <w:rFonts w:asciiTheme="minorHAnsi" w:eastAsiaTheme="minorEastAsia" w:hAnsiTheme="minorHAnsi" w:cstheme="minorBidi"/>
          <w:noProof/>
          <w:sz w:val="22"/>
          <w:szCs w:val="22"/>
          <w:lang w:val="fr-FR"/>
        </w:rPr>
      </w:pPr>
      <w:r w:rsidRPr="00AC1E86">
        <w:fldChar w:fldCharType="begin"/>
      </w:r>
      <w:r w:rsidR="00EC53A6" w:rsidRPr="00AC1E86">
        <w:instrText xml:space="preserve"> TOC \h \z \c "Tableau" </w:instrText>
      </w:r>
      <w:r w:rsidRPr="00AC1E86">
        <w:fldChar w:fldCharType="separate"/>
      </w:r>
      <w:hyperlink w:anchor="_Toc120744178" w:history="1">
        <w:r w:rsidR="00D27252" w:rsidRPr="00571619">
          <w:rPr>
            <w:rStyle w:val="Lienhypertexte"/>
            <w:b/>
            <w:noProof/>
          </w:rPr>
          <w:t>Tableau 1 : Avantages et inconvénients de React JS</w:t>
        </w:r>
        <w:r w:rsidR="00D27252">
          <w:rPr>
            <w:noProof/>
            <w:webHidden/>
          </w:rPr>
          <w:tab/>
        </w:r>
        <w:r w:rsidR="00D27252">
          <w:rPr>
            <w:noProof/>
            <w:webHidden/>
          </w:rPr>
          <w:fldChar w:fldCharType="begin"/>
        </w:r>
        <w:r w:rsidR="00D27252">
          <w:rPr>
            <w:noProof/>
            <w:webHidden/>
          </w:rPr>
          <w:instrText xml:space="preserve"> PAGEREF _Toc120744178 \h </w:instrText>
        </w:r>
        <w:r w:rsidR="00D27252">
          <w:rPr>
            <w:noProof/>
            <w:webHidden/>
          </w:rPr>
        </w:r>
        <w:r w:rsidR="00D27252">
          <w:rPr>
            <w:noProof/>
            <w:webHidden/>
          </w:rPr>
          <w:fldChar w:fldCharType="separate"/>
        </w:r>
        <w:r w:rsidR="00D27252">
          <w:rPr>
            <w:noProof/>
            <w:webHidden/>
          </w:rPr>
          <w:t>7</w:t>
        </w:r>
        <w:r w:rsidR="00D27252">
          <w:rPr>
            <w:noProof/>
            <w:webHidden/>
          </w:rPr>
          <w:fldChar w:fldCharType="end"/>
        </w:r>
      </w:hyperlink>
    </w:p>
    <w:p w14:paraId="53D6D532" w14:textId="77777777" w:rsidR="00A6294C" w:rsidRPr="00AC1E86" w:rsidRDefault="003C5F30" w:rsidP="004155E6">
      <w:pPr>
        <w:jc w:val="left"/>
      </w:pPr>
      <w:r w:rsidRPr="00AC1E86">
        <w:fldChar w:fldCharType="end"/>
      </w:r>
    </w:p>
    <w:p w14:paraId="73BDD39A" w14:textId="77777777" w:rsidR="006E6942" w:rsidRPr="00AC1E86" w:rsidRDefault="006E6942" w:rsidP="004155E6">
      <w:pPr>
        <w:spacing w:line="240" w:lineRule="auto"/>
        <w:jc w:val="left"/>
        <w:rPr>
          <w:b/>
          <w:kern w:val="28"/>
          <w:sz w:val="36"/>
        </w:rPr>
      </w:pPr>
      <w:r w:rsidRPr="00AC1E86">
        <w:br w:type="page"/>
      </w:r>
    </w:p>
    <w:p w14:paraId="546B9F20" w14:textId="77777777" w:rsidR="00A6294C" w:rsidRPr="00AC1E86" w:rsidRDefault="00A6294C" w:rsidP="00045AD5">
      <w:pPr>
        <w:pStyle w:val="Titre1"/>
        <w:numPr>
          <w:ilvl w:val="0"/>
          <w:numId w:val="0"/>
        </w:numPr>
        <w:ind w:left="432" w:hanging="432"/>
        <w:jc w:val="center"/>
      </w:pPr>
      <w:bookmarkStart w:id="5" w:name="_Toc120744137"/>
      <w:r w:rsidRPr="00AC1E86">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75ED6AAD" w14:textId="77777777" w:rsidR="00BE6087" w:rsidRDefault="003C5F30">
      <w:pPr>
        <w:pStyle w:val="Tabledesillustrations"/>
        <w:tabs>
          <w:tab w:val="right" w:leader="dot" w:pos="8777"/>
        </w:tabs>
        <w:rPr>
          <w:rFonts w:asciiTheme="minorHAnsi" w:eastAsiaTheme="minorEastAsia" w:hAnsiTheme="minorHAnsi" w:cstheme="minorBidi"/>
          <w:noProof/>
          <w:sz w:val="22"/>
          <w:szCs w:val="22"/>
          <w:lang w:val="fr-FR"/>
        </w:rPr>
      </w:pPr>
      <w:r w:rsidRPr="00AC1E86">
        <w:fldChar w:fldCharType="begin"/>
      </w:r>
      <w:r w:rsidR="000B1467" w:rsidRPr="00AC1E86">
        <w:instrText xml:space="preserve"> TOC \h \z \c "Figure" </w:instrText>
      </w:r>
      <w:r w:rsidRPr="00AC1E86">
        <w:fldChar w:fldCharType="separate"/>
      </w:r>
      <w:hyperlink w:anchor="_Toc120742293" w:history="1">
        <w:r w:rsidR="00BE6087" w:rsidRPr="0001243B">
          <w:rPr>
            <w:rStyle w:val="Lienhypertexte"/>
            <w:noProof/>
          </w:rPr>
          <w:t>Figure 1 : Diagramme de gant</w:t>
        </w:r>
        <w:r w:rsidR="00BE6087">
          <w:rPr>
            <w:noProof/>
            <w:webHidden/>
          </w:rPr>
          <w:tab/>
        </w:r>
        <w:r w:rsidR="00BE6087">
          <w:rPr>
            <w:noProof/>
            <w:webHidden/>
          </w:rPr>
          <w:fldChar w:fldCharType="begin"/>
        </w:r>
        <w:r w:rsidR="00BE6087">
          <w:rPr>
            <w:noProof/>
            <w:webHidden/>
          </w:rPr>
          <w:instrText xml:space="preserve"> PAGEREF _Toc120742293 \h </w:instrText>
        </w:r>
        <w:r w:rsidR="00BE6087">
          <w:rPr>
            <w:noProof/>
            <w:webHidden/>
          </w:rPr>
        </w:r>
        <w:r w:rsidR="00BE6087">
          <w:rPr>
            <w:noProof/>
            <w:webHidden/>
          </w:rPr>
          <w:fldChar w:fldCharType="separate"/>
        </w:r>
        <w:r w:rsidR="00BE6087">
          <w:rPr>
            <w:noProof/>
            <w:webHidden/>
          </w:rPr>
          <w:t>6</w:t>
        </w:r>
        <w:r w:rsidR="00BE6087">
          <w:rPr>
            <w:noProof/>
            <w:webHidden/>
          </w:rPr>
          <w:fldChar w:fldCharType="end"/>
        </w:r>
      </w:hyperlink>
    </w:p>
    <w:p w14:paraId="30226CE1" w14:textId="77777777" w:rsidR="00BE6087" w:rsidRDefault="00AC41DA">
      <w:pPr>
        <w:pStyle w:val="Tabledesillustrations"/>
        <w:tabs>
          <w:tab w:val="right" w:leader="dot" w:pos="8777"/>
        </w:tabs>
        <w:rPr>
          <w:rFonts w:asciiTheme="minorHAnsi" w:eastAsiaTheme="minorEastAsia" w:hAnsiTheme="minorHAnsi" w:cstheme="minorBidi"/>
          <w:noProof/>
          <w:sz w:val="22"/>
          <w:szCs w:val="22"/>
          <w:lang w:val="fr-FR"/>
        </w:rPr>
      </w:pPr>
      <w:hyperlink w:anchor="_Toc120742294" w:history="1">
        <w:r w:rsidR="00BE6087" w:rsidRPr="0001243B">
          <w:rPr>
            <w:rStyle w:val="Lienhypertexte"/>
            <w:noProof/>
          </w:rPr>
          <w:t>Figure 2 : Modèle conceptuel de donn</w:t>
        </w:r>
        <w:r w:rsidR="00BE6087" w:rsidRPr="0001243B">
          <w:rPr>
            <w:rStyle w:val="Lienhypertexte"/>
            <w:noProof/>
            <w:lang w:val="fr-FR"/>
          </w:rPr>
          <w:t>é</w:t>
        </w:r>
        <w:r w:rsidR="00BE6087" w:rsidRPr="0001243B">
          <w:rPr>
            <w:rStyle w:val="Lienhypertexte"/>
            <w:noProof/>
          </w:rPr>
          <w:t>es.</w:t>
        </w:r>
        <w:r w:rsidR="00BE6087">
          <w:rPr>
            <w:noProof/>
            <w:webHidden/>
          </w:rPr>
          <w:tab/>
        </w:r>
        <w:r w:rsidR="00BE6087">
          <w:rPr>
            <w:noProof/>
            <w:webHidden/>
          </w:rPr>
          <w:fldChar w:fldCharType="begin"/>
        </w:r>
        <w:r w:rsidR="00BE6087">
          <w:rPr>
            <w:noProof/>
            <w:webHidden/>
          </w:rPr>
          <w:instrText xml:space="preserve"> PAGEREF _Toc120742294 \h </w:instrText>
        </w:r>
        <w:r w:rsidR="00BE6087">
          <w:rPr>
            <w:noProof/>
            <w:webHidden/>
          </w:rPr>
        </w:r>
        <w:r w:rsidR="00BE6087">
          <w:rPr>
            <w:noProof/>
            <w:webHidden/>
          </w:rPr>
          <w:fldChar w:fldCharType="separate"/>
        </w:r>
        <w:r w:rsidR="00BE6087">
          <w:rPr>
            <w:noProof/>
            <w:webHidden/>
          </w:rPr>
          <w:t>14</w:t>
        </w:r>
        <w:r w:rsidR="00BE6087">
          <w:rPr>
            <w:noProof/>
            <w:webHidden/>
          </w:rPr>
          <w:fldChar w:fldCharType="end"/>
        </w:r>
      </w:hyperlink>
    </w:p>
    <w:p w14:paraId="6C13B878" w14:textId="77777777" w:rsidR="00A6294C" w:rsidRPr="00AC1E86" w:rsidRDefault="003C5F30" w:rsidP="004155E6">
      <w:pPr>
        <w:jc w:val="left"/>
      </w:pPr>
      <w:r w:rsidRPr="00AC1E86">
        <w:fldChar w:fldCharType="end"/>
      </w:r>
    </w:p>
    <w:p w14:paraId="4B98D166" w14:textId="77777777" w:rsidR="00F579FF" w:rsidRPr="00AC1E86" w:rsidRDefault="00F579FF" w:rsidP="004155E6">
      <w:pPr>
        <w:jc w:val="left"/>
      </w:pPr>
      <w:r w:rsidRPr="00AC1E86">
        <w:br w:type="page"/>
      </w:r>
    </w:p>
    <w:p w14:paraId="40A60EFF" w14:textId="77777777" w:rsidR="006E6942" w:rsidRPr="00AC1E86" w:rsidRDefault="006E6942" w:rsidP="00045AD5">
      <w:pPr>
        <w:pStyle w:val="Titre1"/>
        <w:numPr>
          <w:ilvl w:val="0"/>
          <w:numId w:val="0"/>
        </w:numPr>
        <w:ind w:left="432" w:hanging="432"/>
        <w:jc w:val="center"/>
      </w:pPr>
      <w:bookmarkStart w:id="10" w:name="_Toc120744138"/>
      <w:bookmarkEnd w:id="6"/>
      <w:bookmarkEnd w:id="7"/>
      <w:bookmarkEnd w:id="8"/>
      <w:bookmarkEnd w:id="9"/>
      <w:r w:rsidRPr="00AC1E86">
        <w:lastRenderedPageBreak/>
        <w:t>Glossaire</w:t>
      </w:r>
      <w:bookmarkEnd w:id="10"/>
    </w:p>
    <w:p w14:paraId="3D9A176A" w14:textId="77777777" w:rsidR="006E6942" w:rsidRPr="00AC1E86" w:rsidRDefault="0065506A" w:rsidP="004155E6">
      <w:pPr>
        <w:jc w:val="left"/>
        <w:rPr>
          <w:rStyle w:val="GlossaryEntry"/>
          <w:color w:val="FF0000"/>
          <w:lang w:val="fr-FR"/>
        </w:rPr>
      </w:pPr>
      <w:r w:rsidRPr="00AC1E86">
        <w:rPr>
          <w:rStyle w:val="GlossaryEntry"/>
          <w:color w:val="FF0000"/>
          <w:lang w:val="fr-FR"/>
        </w:rPr>
        <w:t>(A ordonner alphabétiquement)</w:t>
      </w:r>
    </w:p>
    <w:p w14:paraId="0401B0A5" w14:textId="34810A70" w:rsidR="006E6942" w:rsidRPr="00AC1E86" w:rsidRDefault="007D78D6" w:rsidP="004155E6">
      <w:pPr>
        <w:pStyle w:val="GlossaryDefinition"/>
        <w:jc w:val="left"/>
        <w:rPr>
          <w:rFonts w:ascii="Times New Roman" w:hAnsi="Times New Roman" w:cs="Times New Roman"/>
          <w:lang w:val="fr-FR"/>
        </w:rPr>
      </w:pPr>
      <w:r w:rsidRPr="00AC1E86">
        <w:rPr>
          <w:rStyle w:val="GlossaryEntry"/>
          <w:rFonts w:ascii="Times New Roman" w:hAnsi="Times New Roman" w:cs="Times New Roman"/>
          <w:lang w:val="fr-FR"/>
        </w:rPr>
        <w:t xml:space="preserve"> </w:t>
      </w:r>
    </w:p>
    <w:p w14:paraId="79D42F55" w14:textId="59E8321B" w:rsidR="007D78D6" w:rsidRPr="00AC1E86" w:rsidRDefault="007D78D6" w:rsidP="004155E6">
      <w:pPr>
        <w:pStyle w:val="GlossaryDefinition"/>
        <w:jc w:val="left"/>
        <w:rPr>
          <w:rFonts w:ascii="Times New Roman" w:hAnsi="Times New Roman" w:cs="Times New Roman"/>
          <w:lang w:val="fr-FR"/>
        </w:rPr>
      </w:pPr>
      <w:r w:rsidRPr="00AC1E86">
        <w:rPr>
          <w:rFonts w:ascii="Times New Roman" w:hAnsi="Times New Roman" w:cs="Times New Roman"/>
          <w:b/>
          <w:bCs/>
          <w:color w:val="202124"/>
          <w:shd w:val="clear" w:color="auto" w:fill="FFFFFF"/>
          <w:lang w:val="fr-FR"/>
        </w:rPr>
        <w:t xml:space="preserve">Open Source . </w:t>
      </w:r>
      <w:r w:rsidRPr="00AC1E86">
        <w:rPr>
          <w:rFonts w:ascii="Times New Roman" w:hAnsi="Times New Roman" w:cs="Times New Roman"/>
          <w:color w:val="202124"/>
          <w:shd w:val="clear" w:color="auto" w:fill="FFFFFF"/>
          <w:lang w:val="fr-FR"/>
        </w:rPr>
        <w:t xml:space="preserve">Un code conçu </w:t>
      </w:r>
      <w:r w:rsidR="00911CD3" w:rsidRPr="00AC1E86">
        <w:rPr>
          <w:rFonts w:ascii="Times New Roman" w:hAnsi="Times New Roman" w:cs="Times New Roman"/>
          <w:color w:val="202124"/>
          <w:shd w:val="clear" w:color="auto" w:fill="FFFFFF"/>
          <w:lang w:val="fr-FR"/>
        </w:rPr>
        <w:t>pour être accessible au public ,pour que</w:t>
      </w:r>
      <w:r w:rsidRPr="00AC1E86">
        <w:rPr>
          <w:rFonts w:ascii="Times New Roman" w:hAnsi="Times New Roman" w:cs="Times New Roman"/>
          <w:color w:val="202124"/>
          <w:shd w:val="clear" w:color="auto" w:fill="FFFFFF"/>
          <w:lang w:val="fr-FR"/>
        </w:rPr>
        <w:t xml:space="preserve"> n'importe</w:t>
      </w:r>
      <w:r w:rsidR="00BE7D4B" w:rsidRPr="00AC1E86">
        <w:rPr>
          <w:rFonts w:ascii="Times New Roman" w:hAnsi="Times New Roman" w:cs="Times New Roman"/>
          <w:color w:val="202124"/>
          <w:shd w:val="clear" w:color="auto" w:fill="FFFFFF"/>
          <w:lang w:val="fr-FR"/>
        </w:rPr>
        <w:t xml:space="preserve"> qui</w:t>
      </w:r>
      <w:r w:rsidRPr="00AC1E86">
        <w:rPr>
          <w:rFonts w:ascii="Times New Roman" w:hAnsi="Times New Roman" w:cs="Times New Roman"/>
          <w:color w:val="202124"/>
          <w:shd w:val="clear" w:color="auto" w:fill="FFFFFF"/>
          <w:lang w:val="fr-FR"/>
        </w:rPr>
        <w:t> peut voir, modifier et distribuer le code à sa convenance</w:t>
      </w:r>
    </w:p>
    <w:p w14:paraId="389FB522" w14:textId="77777777" w:rsidR="006E6942" w:rsidRPr="00AC1E86" w:rsidRDefault="006E6942" w:rsidP="004155E6">
      <w:pPr>
        <w:spacing w:line="240" w:lineRule="auto"/>
        <w:jc w:val="left"/>
        <w:rPr>
          <w:b/>
          <w:kern w:val="28"/>
          <w:sz w:val="36"/>
          <w:lang w:val="fr-FR"/>
        </w:rPr>
      </w:pPr>
      <w:r w:rsidRPr="00AC1E86">
        <w:rPr>
          <w:lang w:val="fr-FR"/>
        </w:rPr>
        <w:br w:type="page"/>
      </w:r>
    </w:p>
    <w:p w14:paraId="61F4A3C1" w14:textId="77777777" w:rsidR="00411FD5" w:rsidRPr="00AC1E86" w:rsidRDefault="00411FD5" w:rsidP="004155E6">
      <w:pPr>
        <w:jc w:val="left"/>
        <w:sectPr w:rsidR="00411FD5" w:rsidRPr="00AC1E86"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013B0B1E" w14:textId="77777777" w:rsidR="00A6294C" w:rsidRPr="00AC1E86" w:rsidRDefault="00BA3BEB" w:rsidP="00DF47EE">
      <w:pPr>
        <w:pStyle w:val="Titre1"/>
        <w:numPr>
          <w:ilvl w:val="0"/>
          <w:numId w:val="0"/>
        </w:numPr>
        <w:ind w:left="432" w:hanging="432"/>
        <w:jc w:val="center"/>
      </w:pPr>
      <w:bookmarkStart w:id="11" w:name="_Toc120744139"/>
      <w:r w:rsidRPr="00AC1E86">
        <w:lastRenderedPageBreak/>
        <w:t>Avant-propos</w:t>
      </w:r>
      <w:bookmarkEnd w:id="11"/>
    </w:p>
    <w:p w14:paraId="41ED79CA" w14:textId="08F6258A" w:rsidR="00F47466" w:rsidRPr="00AC1E86" w:rsidRDefault="00F47466" w:rsidP="00CE2AA7">
      <w:pPr>
        <w:ind w:firstLine="432"/>
      </w:pPr>
      <w:r w:rsidRPr="00AC1E86">
        <w:t xml:space="preserve">Le présent </w:t>
      </w:r>
      <w:r w:rsidR="00EB610A" w:rsidRPr="00AC1E86">
        <w:t>mémoire</w:t>
      </w:r>
      <w:r w:rsidRPr="00AC1E86">
        <w:t xml:space="preserve"> présente les résultats du travail effectué lors de mon stage de fin d’étude</w:t>
      </w:r>
      <w:r w:rsidR="007B47BF" w:rsidRPr="00AC1E86">
        <w:t xml:space="preserve">s de Licence en </w:t>
      </w:r>
      <w:r w:rsidRPr="00AC1E86">
        <w:t>Informatique de l’</w:t>
      </w:r>
      <w:r w:rsidR="001823E8" w:rsidRPr="00AC1E86">
        <w:t>IT University;s</w:t>
      </w:r>
      <w:r w:rsidRPr="00AC1E86">
        <w:t xml:space="preserve">tage effectué </w:t>
      </w:r>
      <w:r w:rsidR="001823E8" w:rsidRPr="00AC1E86">
        <w:t xml:space="preserve">au département </w:t>
      </w:r>
      <w:r w:rsidR="006F274D">
        <w:t xml:space="preserve"> de      </w:t>
      </w:r>
      <w:r w:rsidR="006F274D" w:rsidRPr="006F274D">
        <w:t>“</w:t>
      </w:r>
      <w:r w:rsidR="006F274D">
        <w:t>Direction de Système d’Information</w:t>
      </w:r>
      <w:r w:rsidR="006F274D" w:rsidRPr="006F274D">
        <w:t>“</w:t>
      </w:r>
      <w:r w:rsidR="006F274D">
        <w:t xml:space="preserve"> du </w:t>
      </w:r>
      <w:r w:rsidR="006F274D" w:rsidRPr="006F274D">
        <w:t>“</w:t>
      </w:r>
      <w:r w:rsidR="00807196">
        <w:t xml:space="preserve">Ministère de l’eau , de l’assainissement et de </w:t>
      </w:r>
      <w:r w:rsidR="00E268F0" w:rsidRPr="006F274D">
        <w:t>“</w:t>
      </w:r>
      <w:r w:rsidR="00807196">
        <w:t>hygiène</w:t>
      </w:r>
      <w:r w:rsidR="006F274D" w:rsidRPr="006F274D">
        <w:t>“</w:t>
      </w:r>
      <w:r w:rsidR="006F274D">
        <w:t xml:space="preserve"> </w:t>
      </w:r>
      <w:r w:rsidR="001823E8" w:rsidRPr="00AC1E86">
        <w:t xml:space="preserve">  durant </w:t>
      </w:r>
      <w:r w:rsidR="00807196">
        <w:t>3</w:t>
      </w:r>
      <w:r w:rsidR="001823E8" w:rsidRPr="00AC1E86">
        <w:t xml:space="preserve"> mois, de </w:t>
      </w:r>
      <w:r w:rsidR="00807196">
        <w:t xml:space="preserve"> </w:t>
      </w:r>
      <w:r w:rsidR="00807196" w:rsidRPr="006F274D">
        <w:t>“</w:t>
      </w:r>
      <w:r w:rsidR="00807196">
        <w:t xml:space="preserve">Aout </w:t>
      </w:r>
      <w:r w:rsidR="00807196" w:rsidRPr="006F274D">
        <w:t>“</w:t>
      </w:r>
      <w:r w:rsidR="00807196">
        <w:t xml:space="preserve"> </w:t>
      </w:r>
      <w:r w:rsidR="00807196" w:rsidRPr="00AC1E86">
        <w:t xml:space="preserve">  </w:t>
      </w:r>
      <w:r w:rsidR="001823E8" w:rsidRPr="00AC1E86">
        <w:t>à</w:t>
      </w:r>
      <w:r w:rsidR="00807196">
        <w:t xml:space="preserve"> </w:t>
      </w:r>
      <w:r w:rsidR="000A557B">
        <w:t xml:space="preserve"> </w:t>
      </w:r>
      <w:r w:rsidR="00807196" w:rsidRPr="006F274D">
        <w:t>“</w:t>
      </w:r>
      <w:r w:rsidR="00807196">
        <w:t xml:space="preserve">Novembre </w:t>
      </w:r>
      <w:r w:rsidR="00807196" w:rsidRPr="006F274D">
        <w:t>“</w:t>
      </w:r>
      <w:r w:rsidR="000A557B">
        <w:t xml:space="preserve"> de l’année   </w:t>
      </w:r>
      <w:r w:rsidR="000A557B" w:rsidRPr="006F274D">
        <w:t>“</w:t>
      </w:r>
      <w:r w:rsidR="000A557B">
        <w:t>2022</w:t>
      </w:r>
      <w:r w:rsidR="000A557B" w:rsidRPr="006F274D">
        <w:t>“</w:t>
      </w:r>
      <w:r w:rsidR="000A557B">
        <w:t xml:space="preserve">. </w:t>
      </w:r>
      <w:r w:rsidR="000A557B" w:rsidRPr="00AC1E86">
        <w:t xml:space="preserve">  </w:t>
      </w:r>
      <w:r w:rsidR="00807196">
        <w:t xml:space="preserve">  </w:t>
      </w:r>
      <w:r w:rsidR="00807196" w:rsidRPr="00AC1E86">
        <w:t xml:space="preserve">  </w:t>
      </w:r>
      <w:r w:rsidR="007B47BF" w:rsidRPr="00AC1E86">
        <w:t>.</w:t>
      </w:r>
    </w:p>
    <w:p w14:paraId="4E660E27" w14:textId="30CA24CE" w:rsidR="007B47BF" w:rsidRPr="00AC1E86" w:rsidRDefault="007B47BF" w:rsidP="00CE2AA7">
      <w:pPr>
        <w:ind w:firstLine="432"/>
      </w:pPr>
      <w:r w:rsidRPr="00AC1E86">
        <w:t xml:space="preserve">Afin de poser clairement le contexte de ce mémoire, je </w:t>
      </w:r>
      <w:r w:rsidR="00BA3BEB" w:rsidRPr="00AC1E86">
        <w:t xml:space="preserve">vais présenter </w:t>
      </w:r>
      <w:r w:rsidRPr="00AC1E86">
        <w:t>succincte</w:t>
      </w:r>
      <w:r w:rsidR="00E85F9A" w:rsidRPr="00AC1E86">
        <w:t>ment d’une part</w:t>
      </w:r>
      <w:r w:rsidRPr="00AC1E86">
        <w:t xml:space="preserve"> l’I</w:t>
      </w:r>
      <w:r w:rsidR="00E85F9A" w:rsidRPr="00AC1E86">
        <w:t xml:space="preserve">T University et d’autre part </w:t>
      </w:r>
      <w:r w:rsidRPr="00AC1E86">
        <w:t>mon institution d’accueil.</w:t>
      </w:r>
    </w:p>
    <w:p w14:paraId="3C39CADB" w14:textId="77777777" w:rsidR="007B47BF" w:rsidRPr="00AC1E86" w:rsidRDefault="007B47BF" w:rsidP="00DF47EE">
      <w:pPr>
        <w:pStyle w:val="Titre2"/>
        <w:numPr>
          <w:ilvl w:val="0"/>
          <w:numId w:val="0"/>
        </w:numPr>
        <w:ind w:left="576" w:hanging="576"/>
        <w:jc w:val="center"/>
      </w:pPr>
      <w:bookmarkStart w:id="12" w:name="_Toc120744140"/>
      <w:r w:rsidRPr="00AC1E86">
        <w:t>L’IT University</w:t>
      </w:r>
      <w:bookmarkEnd w:id="12"/>
    </w:p>
    <w:p w14:paraId="1028017D" w14:textId="77777777" w:rsidR="00271B35" w:rsidRPr="00AC1E86" w:rsidRDefault="00271B35" w:rsidP="00FF363E">
      <w:pPr>
        <w:pStyle w:val="Para"/>
        <w:ind w:firstLine="360"/>
      </w:pPr>
      <w:r w:rsidRPr="00AC1E86">
        <w:t>Fondée en 2011, l’IT University</w:t>
      </w:r>
      <w:r w:rsidR="0052421C" w:rsidRPr="00AC1E86">
        <w:t xml:space="preserve"> (ou ITU)</w:t>
      </w:r>
      <w:r w:rsidRPr="00AC1E86">
        <w:t xml:space="preserve"> est une université privée</w:t>
      </w:r>
      <w:r w:rsidR="0052421C" w:rsidRPr="00AC1E86">
        <w:t>,</w:t>
      </w:r>
      <w:r w:rsidRPr="00AC1E86">
        <w:t xml:space="preserve"> spécialisée en informatique</w:t>
      </w:r>
      <w:r w:rsidR="0052421C" w:rsidRPr="00AC1E86">
        <w:t>,</w:t>
      </w:r>
      <w:r w:rsidRPr="00AC1E86">
        <w:t xml:space="preserve"> formant les jeunes bacheliers</w:t>
      </w:r>
      <w:r w:rsidR="003C2E91" w:rsidRPr="00AC1E86">
        <w:t xml:space="preserve">, </w:t>
      </w:r>
      <w:r w:rsidR="00483186" w:rsidRPr="00AC1E86">
        <w:t>de préférence</w:t>
      </w:r>
      <w:r w:rsidRPr="00AC1E86">
        <w:t xml:space="preserve"> scientifiques : </w:t>
      </w:r>
    </w:p>
    <w:p w14:paraId="69CDC84A" w14:textId="77777777" w:rsidR="003C2E91" w:rsidRPr="00AC1E86" w:rsidRDefault="003C2E91" w:rsidP="00F30373">
      <w:pPr>
        <w:pStyle w:val="Para"/>
        <w:numPr>
          <w:ilvl w:val="0"/>
          <w:numId w:val="4"/>
        </w:numPr>
        <w:jc w:val="left"/>
      </w:pPr>
      <w:r w:rsidRPr="00AC1E86">
        <w:t>En</w:t>
      </w:r>
      <w:r w:rsidR="00271B35" w:rsidRPr="00AC1E86">
        <w:t xml:space="preserve"> trois ans, pour l‘obtention d’une</w:t>
      </w:r>
      <w:r w:rsidRPr="00AC1E86">
        <w:t> :</w:t>
      </w:r>
    </w:p>
    <w:p w14:paraId="16899B59" w14:textId="77777777" w:rsidR="007B47BF" w:rsidRPr="00AC1E86" w:rsidRDefault="00271B35" w:rsidP="00F30373">
      <w:pPr>
        <w:pStyle w:val="Para"/>
        <w:numPr>
          <w:ilvl w:val="1"/>
          <w:numId w:val="4"/>
        </w:numPr>
        <w:jc w:val="left"/>
      </w:pPr>
      <w:r w:rsidRPr="00AC1E86">
        <w:t>Licence, option Développement, Réseaux et Bases de Données ou Web et Design</w:t>
      </w:r>
    </w:p>
    <w:p w14:paraId="38195E5A" w14:textId="77777777" w:rsidR="003C2E91" w:rsidRPr="00AC1E86" w:rsidRDefault="003C2E91" w:rsidP="00F30373">
      <w:pPr>
        <w:pStyle w:val="Para"/>
        <w:numPr>
          <w:ilvl w:val="1"/>
          <w:numId w:val="4"/>
        </w:numPr>
        <w:jc w:val="left"/>
      </w:pPr>
      <w:r w:rsidRPr="00AC1E86">
        <w:t>Licence, option Graphic Design ou Communication Digitale</w:t>
      </w:r>
    </w:p>
    <w:p w14:paraId="4045854D" w14:textId="77777777" w:rsidR="003C2E91" w:rsidRPr="00AC1E86" w:rsidRDefault="003C2E91" w:rsidP="00F30373">
      <w:pPr>
        <w:pStyle w:val="Para"/>
        <w:numPr>
          <w:ilvl w:val="0"/>
          <w:numId w:val="4"/>
        </w:numPr>
        <w:jc w:val="left"/>
      </w:pPr>
      <w:r w:rsidRPr="00AC1E86">
        <w:t>En</w:t>
      </w:r>
      <w:r w:rsidR="00271B35" w:rsidRPr="00AC1E86">
        <w:t xml:space="preserve"> cinq ans, pour l’obtention d’un</w:t>
      </w:r>
      <w:r w:rsidRPr="00AC1E86">
        <w:t> :</w:t>
      </w:r>
    </w:p>
    <w:p w14:paraId="4617B64F" w14:textId="77777777" w:rsidR="00271B35" w:rsidRPr="00AC1E86" w:rsidRDefault="00271B35" w:rsidP="00F30373">
      <w:pPr>
        <w:pStyle w:val="Para"/>
        <w:numPr>
          <w:ilvl w:val="1"/>
          <w:numId w:val="4"/>
        </w:numPr>
        <w:jc w:val="left"/>
      </w:pPr>
      <w:r w:rsidRPr="00AC1E86">
        <w:t xml:space="preserve"> Master MBDS en coopération avec l’Université </w:t>
      </w:r>
      <w:r w:rsidR="004D5F66" w:rsidRPr="00AC1E86">
        <w:t>Côte d’Azur à</w:t>
      </w:r>
      <w:r w:rsidRPr="00AC1E86">
        <w:t xml:space="preserve"> Nice Sophia Antipolis </w:t>
      </w:r>
      <w:r w:rsidR="003C2E91" w:rsidRPr="00AC1E86">
        <w:t>–France</w:t>
      </w:r>
    </w:p>
    <w:p w14:paraId="16B9DEA7" w14:textId="77777777" w:rsidR="003C2E91" w:rsidRPr="00AC1E86" w:rsidRDefault="003C2E91" w:rsidP="00F30373">
      <w:pPr>
        <w:pStyle w:val="Para"/>
        <w:numPr>
          <w:ilvl w:val="1"/>
          <w:numId w:val="4"/>
        </w:numPr>
        <w:jc w:val="left"/>
      </w:pPr>
      <w:r w:rsidRPr="00AC1E86">
        <w:t xml:space="preserve">Master BIHAR en coopération avec </w:t>
      </w:r>
      <w:r w:rsidR="004D5F66" w:rsidRPr="00AC1E86">
        <w:t>l’</w:t>
      </w:r>
      <w:r w:rsidRPr="00AC1E86">
        <w:t>ESTIA du Pays Basque - France</w:t>
      </w:r>
    </w:p>
    <w:p w14:paraId="739F59FF" w14:textId="248EC7AA" w:rsidR="0052421C" w:rsidRPr="00AC1E86" w:rsidRDefault="0052421C" w:rsidP="00A2151E">
      <w:pPr>
        <w:pStyle w:val="Para"/>
        <w:ind w:firstLine="576"/>
      </w:pPr>
      <w:r w:rsidRPr="00AC1E86">
        <w:t xml:space="preserve">Étant une formation </w:t>
      </w:r>
      <w:r w:rsidR="00CA5720" w:rsidRPr="00AC1E86">
        <w:t>professionnalisant</w:t>
      </w:r>
      <w:r w:rsidR="00CA5720">
        <w:t>e</w:t>
      </w:r>
      <w:r w:rsidRPr="00AC1E86">
        <w:t>, l’ITU a tissé des liens forts avec ses partenaires industriels, dont l’opérateur convergent TELMA et la plupart des entreprises et institutions du secteur des TIC</w:t>
      </w:r>
      <w:r w:rsidR="00B37B9C" w:rsidRPr="00AC1E86">
        <w:rPr>
          <w:rStyle w:val="Appelnotedebasdep"/>
        </w:rPr>
        <w:footnoteReference w:id="1"/>
      </w:r>
      <w:r w:rsidRPr="00AC1E86">
        <w:t>.</w:t>
      </w:r>
      <w:r w:rsidR="00B37B9C" w:rsidRPr="00AC1E86">
        <w:t xml:space="preserve"> Ces partenaires participent effectivement à la formation par la fourniture de connexion Internet à haut débit, l’envoi de conférenciers</w:t>
      </w:r>
      <w:r w:rsidR="003C2E91" w:rsidRPr="00AC1E86">
        <w:t xml:space="preserve"> ou</w:t>
      </w:r>
      <w:r w:rsidR="00B37B9C" w:rsidRPr="00AC1E86">
        <w:t xml:space="preserve"> par l’accueil des étudiants en stage</w:t>
      </w:r>
      <w:r w:rsidR="003C2E91" w:rsidRPr="00AC1E86">
        <w:t>. Beaucoup de ces partenaires recrutent aussi les sortants dès leur sortie d’</w:t>
      </w:r>
      <w:r w:rsidR="001D15B8" w:rsidRPr="00AC1E86">
        <w:t>École. D’autre</w:t>
      </w:r>
      <w:r w:rsidRPr="00AC1E86">
        <w:t xml:space="preserve"> part, </w:t>
      </w:r>
      <w:r w:rsidR="00570A5A" w:rsidRPr="00AC1E86">
        <w:t>le</w:t>
      </w:r>
      <w:r w:rsidRPr="00AC1E86">
        <w:t xml:space="preserve"> corps enseignant </w:t>
      </w:r>
      <w:r w:rsidR="00570A5A" w:rsidRPr="00AC1E86">
        <w:t xml:space="preserve">de l’ITU </w:t>
      </w:r>
      <w:r w:rsidRPr="00AC1E86">
        <w:t>est constitué intégralement de spécialistes de très haut niveau et obligatoirement actifs professi</w:t>
      </w:r>
      <w:r w:rsidR="00156473">
        <w:t>onnellement dans leurs domaines</w:t>
      </w:r>
      <w:r w:rsidR="00A2151E">
        <w:t xml:space="preserve"> </w:t>
      </w:r>
      <w:r w:rsidR="001D15B8">
        <w:t>respectifs.</w:t>
      </w:r>
      <w:r w:rsidR="001D15B8" w:rsidRPr="00AC1E86">
        <w:t xml:space="preserve"> Enfin</w:t>
      </w:r>
      <w:r w:rsidRPr="00AC1E86">
        <w:t xml:space="preserve">, l’ITU est </w:t>
      </w:r>
      <w:r w:rsidR="003C2E91" w:rsidRPr="00AC1E86">
        <w:t>une</w:t>
      </w:r>
      <w:r w:rsidRPr="00AC1E86">
        <w:t xml:space="preserve"> Microsoft </w:t>
      </w:r>
      <w:r w:rsidR="001B6D75" w:rsidRPr="00AC1E86">
        <w:t>Imagine</w:t>
      </w:r>
      <w:r w:rsidR="008C3947">
        <w:t xml:space="preserve"> </w:t>
      </w:r>
      <w:r w:rsidRPr="00AC1E86">
        <w:t>Academy</w:t>
      </w:r>
      <w:r w:rsidR="008C3947">
        <w:t xml:space="preserve"> </w:t>
      </w:r>
      <w:r w:rsidR="003C2E91" w:rsidRPr="00AC1E86">
        <w:t>et</w:t>
      </w:r>
      <w:r w:rsidR="00C4532C" w:rsidRPr="00AC1E86">
        <w:t xml:space="preserve"> un Oracle Gold Partner</w:t>
      </w:r>
      <w:r w:rsidRPr="00AC1E86">
        <w:t>.</w:t>
      </w:r>
    </w:p>
    <w:p w14:paraId="434C87B8" w14:textId="77777777" w:rsidR="00B37B9C" w:rsidRPr="00AC1E86" w:rsidRDefault="00B37B9C" w:rsidP="00CE2AA7">
      <w:pPr>
        <w:pStyle w:val="Titre2"/>
        <w:numPr>
          <w:ilvl w:val="0"/>
          <w:numId w:val="0"/>
        </w:numPr>
        <w:ind w:left="576" w:hanging="576"/>
        <w:jc w:val="center"/>
      </w:pPr>
      <w:bookmarkStart w:id="13" w:name="_Toc120744141"/>
      <w:r w:rsidRPr="00AC1E86">
        <w:lastRenderedPageBreak/>
        <w:t>L’Institution/Entreprise d’accueil</w:t>
      </w:r>
      <w:bookmarkEnd w:id="13"/>
    </w:p>
    <w:p w14:paraId="3A29316E" w14:textId="3041ABB4" w:rsidR="000C7B7F" w:rsidRDefault="005D6569" w:rsidP="00CE2AA7">
      <w:pPr>
        <w:pStyle w:val="Para"/>
        <w:ind w:firstLine="708"/>
        <w:rPr>
          <w:szCs w:val="24"/>
        </w:rPr>
      </w:pPr>
      <w:r w:rsidRPr="00F97859">
        <w:rPr>
          <w:szCs w:val="24"/>
        </w:rPr>
        <w:t xml:space="preserve">J’ai effectué mon stage au sein  du </w:t>
      </w:r>
      <w:r w:rsidR="00CE2AA7">
        <w:rPr>
          <w:rStyle w:val="corrected-phrasedisplayed-text"/>
          <w:szCs w:val="24"/>
        </w:rPr>
        <w:t xml:space="preserve">Ministère de l’eau , </w:t>
      </w:r>
      <w:r w:rsidRPr="00F97859">
        <w:rPr>
          <w:rStyle w:val="corrected-phrasedisplayed-text"/>
          <w:szCs w:val="24"/>
        </w:rPr>
        <w:t>de l'assainissement</w:t>
      </w:r>
      <w:r w:rsidR="00CE2AA7">
        <w:rPr>
          <w:rStyle w:val="corrected-phrasedisplayed-text"/>
          <w:szCs w:val="24"/>
        </w:rPr>
        <w:t xml:space="preserve"> et de l’hygiène</w:t>
      </w:r>
      <w:r w:rsidRPr="00F97859">
        <w:rPr>
          <w:szCs w:val="24"/>
        </w:rPr>
        <w:t xml:space="preserve"> qui se trouve ici à Antananarivo partie </w:t>
      </w:r>
      <w:r w:rsidRPr="00F97859">
        <w:rPr>
          <w:color w:val="000000"/>
          <w:szCs w:val="24"/>
        </w:rPr>
        <w:t xml:space="preserve">Ambohijatovo Ambony </w:t>
      </w:r>
      <w:r w:rsidR="001C784E" w:rsidRPr="00F97859">
        <w:rPr>
          <w:color w:val="000000"/>
          <w:szCs w:val="24"/>
        </w:rPr>
        <w:t xml:space="preserve">.C’est </w:t>
      </w:r>
      <w:r w:rsidRPr="00F97859">
        <w:rPr>
          <w:color w:val="000000"/>
          <w:szCs w:val="24"/>
        </w:rPr>
        <w:t xml:space="preserve">un </w:t>
      </w:r>
      <w:r w:rsidR="00F97859" w:rsidRPr="00F97859">
        <w:rPr>
          <w:color w:val="000000"/>
          <w:szCs w:val="24"/>
        </w:rPr>
        <w:t>bâtiment</w:t>
      </w:r>
      <w:r w:rsidRPr="00F97859">
        <w:rPr>
          <w:color w:val="000000"/>
          <w:szCs w:val="24"/>
        </w:rPr>
        <w:t xml:space="preserve"> public ayant la fonction de prendre en charge </w:t>
      </w:r>
      <w:r w:rsidR="00504D72" w:rsidRPr="00F97859">
        <w:rPr>
          <w:color w:val="000000"/>
          <w:szCs w:val="24"/>
        </w:rPr>
        <w:t xml:space="preserve">les infrastructures </w:t>
      </w:r>
      <w:r w:rsidR="001C784E" w:rsidRPr="00F97859">
        <w:rPr>
          <w:color w:val="000000"/>
          <w:szCs w:val="24"/>
        </w:rPr>
        <w:t xml:space="preserve">liées </w:t>
      </w:r>
      <w:r w:rsidR="00504D72" w:rsidRPr="00F97859">
        <w:rPr>
          <w:color w:val="000000"/>
          <w:szCs w:val="24"/>
        </w:rPr>
        <w:t xml:space="preserve">à la distribution de l’eau potables et à </w:t>
      </w:r>
      <w:r w:rsidR="00F97859" w:rsidRPr="00F97859">
        <w:rPr>
          <w:color w:val="000000"/>
          <w:szCs w:val="24"/>
        </w:rPr>
        <w:t>l’évacuation</w:t>
      </w:r>
      <w:r w:rsidR="00504D72" w:rsidRPr="00F97859">
        <w:rPr>
          <w:color w:val="000000"/>
          <w:szCs w:val="24"/>
        </w:rPr>
        <w:t xml:space="preserve"> des eaux usées. </w:t>
      </w:r>
      <w:r w:rsidR="00F97859" w:rsidRPr="00F97859">
        <w:rPr>
          <w:color w:val="000000"/>
          <w:szCs w:val="24"/>
        </w:rPr>
        <w:t>Mes travaux ce sont principalement dérouler</w:t>
      </w:r>
      <w:r w:rsidR="00F97859" w:rsidRPr="00F97859">
        <w:rPr>
          <w:szCs w:val="24"/>
        </w:rPr>
        <w:t xml:space="preserve"> dans le </w:t>
      </w:r>
      <w:r w:rsidR="00F97859" w:rsidRPr="00F97859">
        <w:rPr>
          <w:szCs w:val="24"/>
          <w:lang w:val="fr-FR"/>
        </w:rPr>
        <w:t>département</w:t>
      </w:r>
      <w:r w:rsidRPr="00F97859">
        <w:rPr>
          <w:szCs w:val="24"/>
          <w:lang w:val="fr-FR"/>
        </w:rPr>
        <w:t xml:space="preserve"> </w:t>
      </w:r>
      <w:r w:rsidRPr="00F97859">
        <w:rPr>
          <w:color w:val="222222"/>
          <w:szCs w:val="24"/>
          <w:shd w:val="clear" w:color="auto" w:fill="FFFFFF"/>
        </w:rPr>
        <w:t>système d 'Information.</w:t>
      </w:r>
    </w:p>
    <w:p w14:paraId="41231C00" w14:textId="77777777" w:rsidR="00243155" w:rsidRPr="00243155" w:rsidRDefault="00243155" w:rsidP="00243155">
      <w:pPr>
        <w:pStyle w:val="Para"/>
        <w:ind w:firstLine="708"/>
        <w:jc w:val="left"/>
        <w:rPr>
          <w:szCs w:val="24"/>
        </w:rPr>
      </w:pPr>
    </w:p>
    <w:p w14:paraId="14BBB3A6" w14:textId="33978E0B" w:rsidR="006E6942" w:rsidRPr="00AC1E86" w:rsidRDefault="006E6942" w:rsidP="00DF47EE">
      <w:pPr>
        <w:pStyle w:val="Titre2"/>
        <w:numPr>
          <w:ilvl w:val="0"/>
          <w:numId w:val="0"/>
        </w:numPr>
        <w:ind w:left="576" w:hanging="576"/>
        <w:jc w:val="center"/>
      </w:pPr>
      <w:bookmarkStart w:id="14" w:name="_Toc120744142"/>
      <w:r w:rsidRPr="00AC1E86">
        <w:t>Remerciements</w:t>
      </w:r>
      <w:bookmarkEnd w:id="14"/>
    </w:p>
    <w:p w14:paraId="5607509C" w14:textId="5033D5AD" w:rsidR="00A5076F" w:rsidRDefault="00275796" w:rsidP="00101740">
      <w:pPr>
        <w:ind w:firstLine="720"/>
      </w:pPr>
      <w:r>
        <w:t>Je désire aussi remercier les professeurs et le cadre administratif de l’université de l'IT University, qui m’ont fourni les outils nécessaires à la réussit</w:t>
      </w:r>
      <w:r w:rsidR="00A5076F">
        <w:t>e de mes études universitaires :</w:t>
      </w:r>
    </w:p>
    <w:p w14:paraId="04475329" w14:textId="23230A44" w:rsidR="00A5076F" w:rsidRDefault="00A5076F" w:rsidP="00F30373">
      <w:pPr>
        <w:pStyle w:val="Paragraphedeliste"/>
        <w:numPr>
          <w:ilvl w:val="0"/>
          <w:numId w:val="35"/>
        </w:numPr>
      </w:pPr>
      <w:r>
        <w:t xml:space="preserve">Monsieur </w:t>
      </w:r>
      <w:r w:rsidRPr="00AC1E86">
        <w:t xml:space="preserve">Dr Olivier Robinson, </w:t>
      </w:r>
      <w:r>
        <w:t>ré</w:t>
      </w:r>
      <w:r w:rsidRPr="00A5076F">
        <w:rPr>
          <w:lang w:val="fr-FR"/>
        </w:rPr>
        <w:t>cteur de l’</w:t>
      </w:r>
      <w:r>
        <w:rPr>
          <w:lang w:val="fr-FR"/>
        </w:rPr>
        <w:t>université.</w:t>
      </w:r>
    </w:p>
    <w:p w14:paraId="2F28E88E" w14:textId="7B96A2A8" w:rsidR="00A5076F" w:rsidRDefault="00702023" w:rsidP="00F30373">
      <w:pPr>
        <w:pStyle w:val="Paragraphedeliste"/>
        <w:numPr>
          <w:ilvl w:val="0"/>
          <w:numId w:val="35"/>
        </w:numPr>
      </w:pPr>
      <w:r>
        <w:t xml:space="preserve">Monsieur </w:t>
      </w:r>
      <w:r w:rsidR="00A5076F" w:rsidRPr="00AC1E86">
        <w:t xml:space="preserve">Tsinjo RAKOTOARIMALALA , </w:t>
      </w:r>
      <w:r w:rsidR="00A5076F">
        <w:t xml:space="preserve">mon encadreur académique qui m’a </w:t>
      </w:r>
      <w:r>
        <w:t>aidé</w:t>
      </w:r>
      <w:r w:rsidRPr="00702023">
        <w:rPr>
          <w:lang w:val="fr-FR"/>
        </w:rPr>
        <w:t xml:space="preserve"> </w:t>
      </w:r>
      <w:r>
        <w:rPr>
          <w:lang w:val="fr-FR"/>
        </w:rPr>
        <w:t>à</w:t>
      </w:r>
      <w:r w:rsidR="00A5076F">
        <w:t xml:space="preserve"> </w:t>
      </w:r>
      <w:r>
        <w:t xml:space="preserve"> rédiger mon</w:t>
      </w:r>
      <w:r w:rsidR="00A5076F">
        <w:t xml:space="preserve"> mémoire, et je le remercie aussi pour son soutien constant, sa disponibilité, et sa confiance</w:t>
      </w:r>
      <w:r>
        <w:t>.</w:t>
      </w:r>
      <w:r w:rsidR="00A5076F" w:rsidRPr="00AC1E86">
        <w:tab/>
      </w:r>
    </w:p>
    <w:p w14:paraId="2975DCB9" w14:textId="07B2CDDD" w:rsidR="00702023" w:rsidRDefault="00702023" w:rsidP="00F30373">
      <w:pPr>
        <w:pStyle w:val="Paragraphedeliste"/>
        <w:numPr>
          <w:ilvl w:val="0"/>
          <w:numId w:val="35"/>
        </w:numPr>
      </w:pPr>
      <w:r>
        <w:t>Monsieur RABEHARIVONY Jeonza Georal, DSI du ministère qui a apporter son soutient et ses directives.</w:t>
      </w:r>
    </w:p>
    <w:p w14:paraId="755E3DB2" w14:textId="0389957B" w:rsidR="00A5076F" w:rsidRDefault="00702023" w:rsidP="00F30373">
      <w:pPr>
        <w:pStyle w:val="Paragraphedeliste"/>
        <w:numPr>
          <w:ilvl w:val="0"/>
          <w:numId w:val="35"/>
        </w:numPr>
      </w:pPr>
      <w:r>
        <w:t>Monsieur</w:t>
      </w:r>
      <w:r w:rsidR="00A5076F" w:rsidRPr="00AC1E86">
        <w:t xml:space="preserve"> Tsiory RANDRIAMAMONJIALISOA, encadreur professionnel</w:t>
      </w:r>
      <w:r>
        <w:t xml:space="preserve"> pour son aide dans notre apprentissage des fonctions au sein du ministère. </w:t>
      </w:r>
    </w:p>
    <w:p w14:paraId="17FC4D38" w14:textId="3F40EC67" w:rsidR="00275796" w:rsidRDefault="00275796" w:rsidP="00101740">
      <w:pPr>
        <w:ind w:firstLine="720"/>
      </w:pPr>
      <w:r>
        <w:t xml:space="preserve">Sans oublier d’exprimer ma profonde gratitude à mes </w:t>
      </w:r>
      <w:r w:rsidR="008D3C6A">
        <w:t>parents,</w:t>
      </w:r>
      <w:r>
        <w:t xml:space="preserve"> qui me réserve toujours compréhension, tendresse et </w:t>
      </w:r>
      <w:r w:rsidR="008D3C6A">
        <w:t>amour. Je</w:t>
      </w:r>
      <w:r>
        <w:t xml:space="preserve"> remercie ma sœur, et mon frère, pour leurs encouragements. Je remercie aussi mes amis et mes collègues qui m’ont apporté leur soutien intellectuel et moral tout au long de ma démarche.</w:t>
      </w:r>
    </w:p>
    <w:p w14:paraId="452B10AC" w14:textId="77777777" w:rsidR="00275796" w:rsidRDefault="00275796" w:rsidP="00101740">
      <w:pPr>
        <w:ind w:firstLine="720"/>
      </w:pPr>
      <w:r>
        <w:t>Enfin, je remercie tous ceux qui ont participé de loin ou de près à la réalisation de ce modeste travail.</w:t>
      </w:r>
    </w:p>
    <w:p w14:paraId="7714EF31" w14:textId="77777777" w:rsidR="006E6942" w:rsidRPr="00AC1E86" w:rsidRDefault="006E6942" w:rsidP="00101740">
      <w:pPr>
        <w:spacing w:line="240" w:lineRule="auto"/>
        <w:rPr>
          <w:rFonts w:eastAsiaTheme="majorEastAsia"/>
          <w:color w:val="17365D" w:themeColor="text2" w:themeShade="BF"/>
          <w:spacing w:val="5"/>
          <w:kern w:val="28"/>
          <w:sz w:val="36"/>
          <w:szCs w:val="52"/>
        </w:rPr>
      </w:pPr>
      <w:r w:rsidRPr="00AC1E86">
        <w:br w:type="page"/>
      </w:r>
    </w:p>
    <w:p w14:paraId="792917D1" w14:textId="77777777" w:rsidR="00BA3BEB" w:rsidRDefault="00BA3BEB" w:rsidP="00DF47EE">
      <w:pPr>
        <w:pStyle w:val="Titre1"/>
        <w:numPr>
          <w:ilvl w:val="0"/>
          <w:numId w:val="0"/>
        </w:numPr>
        <w:ind w:left="432" w:hanging="432"/>
        <w:jc w:val="center"/>
      </w:pPr>
      <w:bookmarkStart w:id="15" w:name="_Toc120744143"/>
      <w:r w:rsidRPr="00AC1E86">
        <w:lastRenderedPageBreak/>
        <w:t>Introduction</w:t>
      </w:r>
      <w:bookmarkEnd w:id="15"/>
    </w:p>
    <w:p w14:paraId="6AE3886E" w14:textId="75B00A8C" w:rsidR="000932B8" w:rsidRDefault="002D7B69" w:rsidP="00595441">
      <w:pPr>
        <w:pStyle w:val="Para"/>
      </w:pPr>
      <w:r>
        <w:t>Dans le monde , l’eau potable est indispensable pour épanouissement d’une société</w:t>
      </w:r>
      <w:r w:rsidR="004A01D6">
        <w:t xml:space="preserve"> dans un </w:t>
      </w:r>
      <w:r w:rsidR="009A783D">
        <w:t>pays. Les</w:t>
      </w:r>
      <w:r w:rsidR="004A01D6">
        <w:t xml:space="preserve"> infrastructures </w:t>
      </w:r>
      <w:r w:rsidR="009A783D">
        <w:t>construites par l’état offrent de</w:t>
      </w:r>
      <w:r w:rsidR="004A01D6">
        <w:t xml:space="preserve"> </w:t>
      </w:r>
      <w:r w:rsidR="009A783D">
        <w:t>multiplie</w:t>
      </w:r>
      <w:r w:rsidR="000932B8">
        <w:t>s</w:t>
      </w:r>
      <w:r w:rsidR="009A783D">
        <w:t xml:space="preserve"> possibilité</w:t>
      </w:r>
      <w:r w:rsidR="009A783D">
        <w:rPr>
          <w:lang w:val="fr-FR"/>
        </w:rPr>
        <w:t>s</w:t>
      </w:r>
      <w:r w:rsidR="004A01D6">
        <w:t xml:space="preserve"> dans la distribution de cette eau. </w:t>
      </w:r>
    </w:p>
    <w:p w14:paraId="7F2DB81C" w14:textId="16FF0B89" w:rsidR="00512C16" w:rsidRPr="000932B8" w:rsidRDefault="004A01D6" w:rsidP="00B71484">
      <w:pPr>
        <w:pStyle w:val="Para"/>
        <w:tabs>
          <w:tab w:val="left" w:pos="4962"/>
        </w:tabs>
      </w:pPr>
      <w:r>
        <w:t>L’</w:t>
      </w:r>
      <w:r w:rsidR="009A783D">
        <w:t>utilisation</w:t>
      </w:r>
      <w:r>
        <w:t xml:space="preserve"> des outils informatiques </w:t>
      </w:r>
      <w:r w:rsidR="009A783D">
        <w:t>sont de plus en plus présentes</w:t>
      </w:r>
      <w:r w:rsidR="000932B8">
        <w:t xml:space="preserve"> dans n’importe quel </w:t>
      </w:r>
      <w:r w:rsidR="00B71484">
        <w:t>domaine, telles</w:t>
      </w:r>
      <w:r w:rsidR="00230BC3">
        <w:t xml:space="preserve"> que</w:t>
      </w:r>
      <w:r w:rsidR="000932B8">
        <w:t xml:space="preserve"> dans l’immobilier ou dans la mécanique</w:t>
      </w:r>
      <w:r w:rsidR="00230BC3">
        <w:t xml:space="preserve"> et tant d’autres</w:t>
      </w:r>
      <w:r w:rsidR="000932B8">
        <w:t xml:space="preserve">. </w:t>
      </w:r>
      <w:r w:rsidR="00230BC3">
        <w:t>L</w:t>
      </w:r>
      <w:r w:rsidR="009A783D">
        <w:t xml:space="preserve">a gestion  de ressource </w:t>
      </w:r>
      <w:r w:rsidR="00230BC3">
        <w:t>des</w:t>
      </w:r>
      <w:r w:rsidR="009A783D">
        <w:t xml:space="preserve"> système</w:t>
      </w:r>
      <w:r w:rsidR="00230BC3">
        <w:t>s en entreprise est aujourd’hui digitalisé progressivement.</w:t>
      </w:r>
    </w:p>
    <w:p w14:paraId="2EBD9B56" w14:textId="741DE23B" w:rsidR="002D7B69" w:rsidRPr="00830F4F" w:rsidRDefault="00830F4F" w:rsidP="000932B8">
      <w:pPr>
        <w:pStyle w:val="Para"/>
        <w:ind w:firstLine="708"/>
        <w:rPr>
          <w:lang w:val="fr-FR"/>
        </w:rPr>
      </w:pPr>
      <w:r>
        <w:t>Actuellement l’</w:t>
      </w:r>
      <w:r w:rsidR="00230BC3">
        <w:t>accessibilité</w:t>
      </w:r>
      <w:r w:rsidRPr="00830F4F">
        <w:rPr>
          <w:lang w:val="fr-FR"/>
        </w:rPr>
        <w:t xml:space="preserve"> </w:t>
      </w:r>
      <w:r>
        <w:rPr>
          <w:lang w:val="fr-FR"/>
        </w:rPr>
        <w:t xml:space="preserve">à </w:t>
      </w:r>
      <w:r w:rsidRPr="00830F4F">
        <w:rPr>
          <w:lang w:val="fr-FR"/>
        </w:rPr>
        <w:t xml:space="preserve">cette eau potable est </w:t>
      </w:r>
      <w:r w:rsidR="00E95B0F">
        <w:rPr>
          <w:lang w:val="fr-FR"/>
        </w:rPr>
        <w:t>difficile sur l’île  de Madagascar.</w:t>
      </w:r>
    </w:p>
    <w:p w14:paraId="3883B838" w14:textId="77777777" w:rsidR="0093541B" w:rsidRPr="00AC1E86" w:rsidRDefault="00BA3BEB" w:rsidP="00595441">
      <w:pPr>
        <w:ind w:firstLine="708"/>
      </w:pPr>
      <w:r w:rsidRPr="00AC1E86">
        <w:t>L’essentiel du travail que j’ai réalisé a porté sur le</w:t>
      </w:r>
      <w:r w:rsidR="004D5F66" w:rsidRPr="00AC1E86">
        <w:t xml:space="preserve"> t</w:t>
      </w:r>
      <w:r w:rsidRPr="00AC1E86">
        <w:t>hème :</w:t>
      </w:r>
    </w:p>
    <w:p w14:paraId="7D5FF078" w14:textId="1A6B4E02" w:rsidR="001A6C22" w:rsidRPr="00AC1E86" w:rsidRDefault="00293642" w:rsidP="00595441">
      <w:pPr>
        <w:rPr>
          <w:color w:val="FF0000"/>
        </w:rPr>
      </w:pPr>
      <w:r>
        <w:rPr>
          <w:b/>
        </w:rPr>
        <w:t>“</w:t>
      </w:r>
      <w:r w:rsidR="008D70BC">
        <w:rPr>
          <w:b/>
        </w:rPr>
        <w:t xml:space="preserve"> </w:t>
      </w:r>
      <w:r w:rsidR="00050C55">
        <w:rPr>
          <w:b/>
        </w:rPr>
        <w:t>A</w:t>
      </w:r>
      <w:r>
        <w:rPr>
          <w:b/>
        </w:rPr>
        <w:t>dduction d’eau</w:t>
      </w:r>
      <w:r w:rsidR="00FB05DA" w:rsidRPr="00AC1E86">
        <w:rPr>
          <w:b/>
        </w:rPr>
        <w:t xml:space="preserve"> </w:t>
      </w:r>
      <w:r w:rsidR="00B46705" w:rsidRPr="00AC1E86">
        <w:rPr>
          <w:b/>
        </w:rPr>
        <w:t xml:space="preserve"> </w:t>
      </w:r>
      <w:r>
        <w:rPr>
          <w:b/>
        </w:rPr>
        <w:t>et de canalisation sur un lieu</w:t>
      </w:r>
      <w:r w:rsidR="00FB05DA" w:rsidRPr="00AC1E86">
        <w:rPr>
          <w:b/>
        </w:rPr>
        <w:t> </w:t>
      </w:r>
      <w:r w:rsidR="00050C55">
        <w:rPr>
          <w:b/>
          <w:lang w:val="fr-FR"/>
        </w:rPr>
        <w:t>à </w:t>
      </w:r>
      <w:r w:rsidR="00050C55" w:rsidRPr="00F25233">
        <w:rPr>
          <w:b/>
          <w:lang w:val="fr-FR"/>
        </w:rPr>
        <w:t>Madagascar</w:t>
      </w:r>
      <w:r>
        <w:rPr>
          <w:b/>
        </w:rPr>
        <w:t>“</w:t>
      </w:r>
      <w:r w:rsidR="00512C16">
        <w:rPr>
          <w:color w:val="FF0000"/>
        </w:rPr>
        <w:t>.</w:t>
      </w:r>
    </w:p>
    <w:p w14:paraId="1F350243" w14:textId="4FF5588D" w:rsidR="00F25233" w:rsidRDefault="0031320C" w:rsidP="00595441">
      <w:pPr>
        <w:ind w:firstLine="708"/>
      </w:pPr>
      <w:r w:rsidRPr="00AC1E86">
        <w:t xml:space="preserve">En vue du manque d’eau potable dans de nombreux </w:t>
      </w:r>
      <w:r w:rsidR="00512C16">
        <w:t>territoires</w:t>
      </w:r>
      <w:r w:rsidRPr="00AC1E86">
        <w:t xml:space="preserve"> </w:t>
      </w:r>
      <w:r w:rsidR="00CE2D0A" w:rsidRPr="00AC1E86">
        <w:rPr>
          <w:lang w:val="fr-FR"/>
        </w:rPr>
        <w:t>malgaches,</w:t>
      </w:r>
      <w:r w:rsidRPr="00AC1E86">
        <w:rPr>
          <w:lang w:val="fr-FR"/>
        </w:rPr>
        <w:t xml:space="preserve"> le</w:t>
      </w:r>
      <w:r w:rsidR="00FA6D9D" w:rsidRPr="00AC1E86">
        <w:t xml:space="preserve"> </w:t>
      </w:r>
      <w:r w:rsidR="00512C16">
        <w:t>M</w:t>
      </w:r>
      <w:r w:rsidR="00512C16" w:rsidRPr="00AC1E86">
        <w:t>inistère</w:t>
      </w:r>
      <w:r w:rsidR="00FA6D9D" w:rsidRPr="00AC1E86">
        <w:t xml:space="preserve"> de l’eau et </w:t>
      </w:r>
      <w:r w:rsidR="000A1ADC" w:rsidRPr="00AC1E86">
        <w:t>assainissement</w:t>
      </w:r>
      <w:r w:rsidRPr="00AC1E86">
        <w:t xml:space="preserve"> souhaite</w:t>
      </w:r>
      <w:r w:rsidR="00FA6D9D" w:rsidRPr="00AC1E86">
        <w:t xml:space="preserve"> </w:t>
      </w:r>
      <w:r w:rsidRPr="00AC1E86">
        <w:t xml:space="preserve"> </w:t>
      </w:r>
      <w:r w:rsidR="000A1ADC" w:rsidRPr="00AC1E86">
        <w:t>améliorer</w:t>
      </w:r>
      <w:r w:rsidR="00FA6D9D" w:rsidRPr="00AC1E86">
        <w:t xml:space="preserve"> son </w:t>
      </w:r>
      <w:r w:rsidR="000A1ADC" w:rsidRPr="00AC1E86">
        <w:t>efficacité</w:t>
      </w:r>
      <w:r w:rsidR="00331652" w:rsidRPr="00AC1E86">
        <w:t xml:space="preserve"> dans son</w:t>
      </w:r>
      <w:r w:rsidR="00FA6D9D" w:rsidRPr="00AC1E86">
        <w:t xml:space="preserve"> travail </w:t>
      </w:r>
      <w:r w:rsidRPr="00AC1E86">
        <w:t xml:space="preserve">pour mieux </w:t>
      </w:r>
      <w:r w:rsidR="000A1ADC" w:rsidRPr="00AC1E86">
        <w:t>gérer</w:t>
      </w:r>
      <w:r w:rsidRPr="00AC1E86">
        <w:t xml:space="preserve"> les infrastructures </w:t>
      </w:r>
      <w:r w:rsidR="00F90E8D" w:rsidRPr="00AC1E86">
        <w:t xml:space="preserve">rendant l’eau potable accessible </w:t>
      </w:r>
      <w:r w:rsidR="00F90E8D" w:rsidRPr="00AC1E86">
        <w:rPr>
          <w:lang w:val="fr-FR"/>
        </w:rPr>
        <w:t>à tous</w:t>
      </w:r>
      <w:r w:rsidR="00FA6D9D" w:rsidRPr="00AC1E86">
        <w:t xml:space="preserve"> </w:t>
      </w:r>
      <w:r w:rsidR="00F25233">
        <w:t>.</w:t>
      </w:r>
      <w:r w:rsidR="00F25233" w:rsidRPr="00E04BE3">
        <w:t>Pour cela, les premiers résultats de mon travail durant mon stage se portent essentiellement sur l</w:t>
      </w:r>
      <w:r w:rsidR="00F25233">
        <w:t>’instauration d’un</w:t>
      </w:r>
      <w:r w:rsidR="000C2CC0">
        <w:t xml:space="preserve"> </w:t>
      </w:r>
      <w:r w:rsidR="000C2CC0" w:rsidRPr="00AC1E86">
        <w:t>application WEB</w:t>
      </w:r>
      <w:r w:rsidR="000C2CC0">
        <w:t xml:space="preserve"> utiliser au sien du </w:t>
      </w:r>
      <w:r w:rsidR="00697409">
        <w:t>ministère pour donner des solutions.</w:t>
      </w:r>
    </w:p>
    <w:p w14:paraId="7B958647" w14:textId="17D9B307" w:rsidR="009155D0" w:rsidRPr="00AC1E86" w:rsidRDefault="009155D0" w:rsidP="00595441">
      <w:pPr>
        <w:rPr>
          <w:color w:val="000000" w:themeColor="text1"/>
        </w:rPr>
      </w:pPr>
      <w:r w:rsidRPr="00AC1E86">
        <w:rPr>
          <w:color w:val="000000" w:themeColor="text1"/>
        </w:rPr>
        <w:tab/>
        <w:t>Durant ces 3 mois ,voici une brève liste de mes réalisations  dans le stage :</w:t>
      </w:r>
    </w:p>
    <w:p w14:paraId="6365C087" w14:textId="10D5DA1B" w:rsidR="00BA3BEB" w:rsidRDefault="00B15F29" w:rsidP="00F30373">
      <w:pPr>
        <w:pStyle w:val="Paragraphedeliste"/>
        <w:numPr>
          <w:ilvl w:val="0"/>
          <w:numId w:val="3"/>
        </w:numPr>
      </w:pPr>
      <w:r>
        <w:t>Gestion de la construction des infrastructures</w:t>
      </w:r>
    </w:p>
    <w:p w14:paraId="0D7ADA8E" w14:textId="4D74F43D" w:rsidR="0038146F" w:rsidRPr="00AC1E86" w:rsidRDefault="0038146F" w:rsidP="00F30373">
      <w:pPr>
        <w:pStyle w:val="Paragraphedeliste"/>
        <w:numPr>
          <w:ilvl w:val="0"/>
          <w:numId w:val="3"/>
        </w:numPr>
      </w:pPr>
      <w:r>
        <w:t>Modélisation des infrastructures</w:t>
      </w:r>
    </w:p>
    <w:p w14:paraId="5197DDF3" w14:textId="1A7506CE" w:rsidR="00BA3BEB" w:rsidRPr="00AC1E86" w:rsidRDefault="00B15F29" w:rsidP="00F30373">
      <w:pPr>
        <w:pStyle w:val="Paragraphedeliste"/>
        <w:numPr>
          <w:ilvl w:val="0"/>
          <w:numId w:val="3"/>
        </w:numPr>
      </w:pPr>
      <w:r>
        <w:t>Gestion du passage d</w:t>
      </w:r>
      <w:r w:rsidR="00CC3E80">
        <w:t xml:space="preserve">es </w:t>
      </w:r>
      <w:r>
        <w:t>information</w:t>
      </w:r>
      <w:r w:rsidR="00CC3E80">
        <w:t>s</w:t>
      </w:r>
      <w:r w:rsidR="006D5E79">
        <w:t xml:space="preserve"> entre les utilisateurs</w:t>
      </w:r>
    </w:p>
    <w:p w14:paraId="3335D4DB" w14:textId="7861C778" w:rsidR="00BD14B1" w:rsidRPr="00AC1E86" w:rsidRDefault="00B15F29" w:rsidP="00F30373">
      <w:pPr>
        <w:pStyle w:val="Paragraphedeliste"/>
        <w:numPr>
          <w:ilvl w:val="0"/>
          <w:numId w:val="3"/>
        </w:numPr>
      </w:pPr>
      <w:r>
        <w:t>Gestion de l’avancement des projets</w:t>
      </w:r>
      <w:r w:rsidR="00BD14B1" w:rsidRPr="00AC1E86">
        <w:br w:type="page"/>
      </w:r>
    </w:p>
    <w:p w14:paraId="3333A1E9" w14:textId="77777777" w:rsidR="001A6C22" w:rsidRPr="00AC1E86" w:rsidRDefault="001A6C22" w:rsidP="004155E6">
      <w:pPr>
        <w:pStyle w:val="Para"/>
        <w:ind w:firstLine="0"/>
        <w:jc w:val="left"/>
      </w:pPr>
    </w:p>
    <w:p w14:paraId="037F1DA5" w14:textId="74BB05F6" w:rsidR="00A6294C" w:rsidRPr="00AC1E86" w:rsidRDefault="000D2DFC" w:rsidP="004155E6">
      <w:pPr>
        <w:pStyle w:val="Titre1"/>
      </w:pPr>
      <w:bookmarkStart w:id="16" w:name="_Toc120744144"/>
      <w:r w:rsidRPr="00AC1E86">
        <w:t>Présentation du projet</w:t>
      </w:r>
      <w:bookmarkEnd w:id="16"/>
    </w:p>
    <w:p w14:paraId="443C5AB4" w14:textId="3D1F253C" w:rsidR="000A1ADC" w:rsidRPr="00AC1E86" w:rsidRDefault="00A80F86" w:rsidP="000A1ADC">
      <w:pPr>
        <w:pStyle w:val="Titre2"/>
        <w:jc w:val="left"/>
      </w:pPr>
      <w:bookmarkStart w:id="17" w:name="_Toc120744145"/>
      <w:r w:rsidRPr="00AC1E86">
        <w:t>Objectifs</w:t>
      </w:r>
      <w:r w:rsidR="000D2DFC" w:rsidRPr="00AC1E86">
        <w:t xml:space="preserve"> du projet</w:t>
      </w:r>
      <w:bookmarkEnd w:id="17"/>
    </w:p>
    <w:p w14:paraId="66CECC4A" w14:textId="2408B741" w:rsidR="00D82E8D" w:rsidRPr="00AC1E86" w:rsidRDefault="00600942" w:rsidP="00D436C3">
      <w:pPr>
        <w:pStyle w:val="Titre3"/>
      </w:pPr>
      <w:r w:rsidRPr="00AC1E86">
        <w:t xml:space="preserve"> </w:t>
      </w:r>
      <w:bookmarkStart w:id="18" w:name="_Toc120744146"/>
      <w:r w:rsidR="00896E4E" w:rsidRPr="00AC1E86">
        <w:t>Avoir un aperçu du projet</w:t>
      </w:r>
      <w:bookmarkEnd w:id="18"/>
    </w:p>
    <w:p w14:paraId="584C66B7" w14:textId="2270F261" w:rsidR="00E62F62" w:rsidRPr="00AC1E86" w:rsidRDefault="00E62F62" w:rsidP="00B9722E">
      <w:pPr>
        <w:pStyle w:val="Para"/>
        <w:ind w:firstLine="708"/>
        <w:rPr>
          <w:lang w:val="fr-FR"/>
        </w:rPr>
      </w:pPr>
      <w:r w:rsidRPr="00AC1E86">
        <w:t xml:space="preserve">Le projet consiste ici de construire une infrastructure en rapport avec l’eau, et par la </w:t>
      </w:r>
      <w:r w:rsidR="00D30430" w:rsidRPr="00AC1E86">
        <w:t>,</w:t>
      </w:r>
      <w:r w:rsidRPr="00AC1E86">
        <w:t>suite tracer le chemin du tuyau le reliant à une source. Ici, on peut prendre une pompe comme infrastructure et  une citerne comme source . G</w:t>
      </w:r>
      <w:r w:rsidRPr="00AC1E86">
        <w:rPr>
          <w:lang w:val="fr-FR"/>
        </w:rPr>
        <w:t xml:space="preserve">râce </w:t>
      </w:r>
      <w:r w:rsidRPr="00AC1E86">
        <w:t>au</w:t>
      </w:r>
      <w:r w:rsidR="00906DB4" w:rsidRPr="00AC1E86">
        <w:t>x</w:t>
      </w:r>
      <w:r w:rsidRPr="00AC1E86">
        <w:t xml:space="preserve"> </w:t>
      </w:r>
      <w:r w:rsidR="00906DB4" w:rsidRPr="00AC1E86">
        <w:t>coordonné</w:t>
      </w:r>
      <w:r w:rsidR="00906DB4" w:rsidRPr="00AC1E86">
        <w:rPr>
          <w:lang w:val="fr-FR"/>
        </w:rPr>
        <w:t>es</w:t>
      </w:r>
      <w:r w:rsidRPr="00AC1E86">
        <w:rPr>
          <w:lang w:val="fr-FR"/>
        </w:rPr>
        <w:t xml:space="preserve"> récolté</w:t>
      </w:r>
      <w:r w:rsidR="00906DB4" w:rsidRPr="00AC1E86">
        <w:rPr>
          <w:lang w:val="fr-FR"/>
        </w:rPr>
        <w:t>es</w:t>
      </w:r>
      <w:r w:rsidRPr="00AC1E86">
        <w:rPr>
          <w:lang w:val="fr-FR"/>
        </w:rPr>
        <w:t xml:space="preserve"> on peut se situer géographiquement et avoir des schémas en 3 dimensions avec </w:t>
      </w:r>
      <w:r w:rsidR="00D30430" w:rsidRPr="00AC1E86">
        <w:rPr>
          <w:lang w:val="fr-FR"/>
        </w:rPr>
        <w:t>.A</w:t>
      </w:r>
      <w:r w:rsidRPr="00AC1E86">
        <w:rPr>
          <w:lang w:val="fr-FR"/>
        </w:rPr>
        <w:t>insi on a une vision global</w:t>
      </w:r>
      <w:r w:rsidR="00D30430" w:rsidRPr="00AC1E86">
        <w:rPr>
          <w:lang w:val="fr-FR"/>
        </w:rPr>
        <w:t>e</w:t>
      </w:r>
      <w:r w:rsidRPr="00AC1E86">
        <w:rPr>
          <w:lang w:val="fr-FR"/>
        </w:rPr>
        <w:t xml:space="preserve"> du projet de construction que l’on veut réaliser.</w:t>
      </w:r>
    </w:p>
    <w:p w14:paraId="7FB52ED0" w14:textId="496416DA" w:rsidR="0085248C" w:rsidRPr="00AC1E86" w:rsidRDefault="0085248C" w:rsidP="0085248C">
      <w:pPr>
        <w:pStyle w:val="Titre3"/>
      </w:pPr>
      <w:bookmarkStart w:id="19" w:name="_Toc120744147"/>
      <w:r w:rsidRPr="00AC1E86">
        <w:t>Gérer les projets</w:t>
      </w:r>
      <w:bookmarkEnd w:id="19"/>
    </w:p>
    <w:p w14:paraId="28C78EF5" w14:textId="773D37A1" w:rsidR="0085248C" w:rsidRPr="00AC1E86" w:rsidRDefault="0085248C" w:rsidP="0085248C">
      <w:pPr>
        <w:pStyle w:val="Para"/>
      </w:pPr>
      <w:r w:rsidRPr="00AC1E86">
        <w:t xml:space="preserve">Parmi les objectifs ici est de voir la progression de la construction des infrastructure si il y a de l’avance ou du retard et prendre des décisions en conséquences .En effet, en ayant une liste de </w:t>
      </w:r>
      <w:r w:rsidR="00AC1E86" w:rsidRPr="00AC1E86">
        <w:t xml:space="preserve">tâche </w:t>
      </w:r>
      <w:r w:rsidRPr="00AC1E86">
        <w:rPr>
          <w:lang w:val="fr-FR"/>
        </w:rPr>
        <w:t xml:space="preserve">à faire pour chaque projet </w:t>
      </w:r>
      <w:r w:rsidR="007F741E" w:rsidRPr="00AC1E86">
        <w:rPr>
          <w:lang w:val="fr-FR"/>
        </w:rPr>
        <w:t xml:space="preserve">accompagner d’une multitude de fonctionnalité avec cela </w:t>
      </w:r>
      <w:r w:rsidRPr="00AC1E86">
        <w:rPr>
          <w:lang w:val="fr-FR"/>
        </w:rPr>
        <w:t>,</w:t>
      </w:r>
      <w:r w:rsidR="007F741E" w:rsidRPr="00AC1E86">
        <w:rPr>
          <w:lang w:val="fr-FR"/>
        </w:rPr>
        <w:t xml:space="preserve"> </w:t>
      </w:r>
      <w:r w:rsidRPr="00AC1E86">
        <w:rPr>
          <w:lang w:val="fr-FR"/>
        </w:rPr>
        <w:t xml:space="preserve">on peut identifier assez rapidement d’où </w:t>
      </w:r>
      <w:r w:rsidRPr="00AC1E86">
        <w:t xml:space="preserve"> viennent les blocages et y remédier pour le bon déroulement du travail qui doit </w:t>
      </w:r>
      <w:r w:rsidR="00486C97" w:rsidRPr="00AC1E86">
        <w:t>être</w:t>
      </w:r>
      <w:r w:rsidRPr="00AC1E86">
        <w:t xml:space="preserve"> accompli en temps et en heure.  </w:t>
      </w:r>
    </w:p>
    <w:p w14:paraId="380BDB91" w14:textId="7D3A71FC" w:rsidR="00600942" w:rsidRPr="00AC1E86" w:rsidRDefault="0085248C" w:rsidP="00E62F62">
      <w:pPr>
        <w:pStyle w:val="Titre3"/>
      </w:pPr>
      <w:bookmarkStart w:id="20" w:name="_Toc120744148"/>
      <w:r w:rsidRPr="00AC1E86">
        <w:t>Passage d’information optimis</w:t>
      </w:r>
      <w:r w:rsidR="00EC7C4D" w:rsidRPr="00AC1E86">
        <w:rPr>
          <w:lang w:val="fr-FR"/>
        </w:rPr>
        <w:t>é</w:t>
      </w:r>
      <w:bookmarkEnd w:id="20"/>
    </w:p>
    <w:p w14:paraId="12327F24" w14:textId="191CC605" w:rsidR="005F16D2" w:rsidRPr="00AC1E86" w:rsidRDefault="007B5422" w:rsidP="005F16D2">
      <w:pPr>
        <w:pStyle w:val="Para"/>
        <w:rPr>
          <w:szCs w:val="24"/>
          <w:lang w:val="fr-FR"/>
        </w:rPr>
      </w:pPr>
      <w:r w:rsidRPr="00AC1E86">
        <w:rPr>
          <w:szCs w:val="24"/>
        </w:rPr>
        <w:t xml:space="preserve">On parle ici d’une quantité de projet à l’échelle </w:t>
      </w:r>
      <w:r w:rsidR="005F16D2" w:rsidRPr="00AC1E86">
        <w:rPr>
          <w:szCs w:val="24"/>
          <w:lang w:val="fr-FR"/>
        </w:rPr>
        <w:t xml:space="preserve"> nationale , ce qui veut dire une masse importante de donnée </w:t>
      </w:r>
      <w:r w:rsidRPr="00AC1E86">
        <w:rPr>
          <w:szCs w:val="24"/>
          <w:lang w:val="fr-FR"/>
        </w:rPr>
        <w:t xml:space="preserve">qui circule entre dirigeants , fonctionnaires et </w:t>
      </w:r>
      <w:r w:rsidR="00B12C32" w:rsidRPr="00AC1E86">
        <w:rPr>
          <w:szCs w:val="24"/>
          <w:lang w:val="fr-FR"/>
        </w:rPr>
        <w:t>chef de projet</w:t>
      </w:r>
      <w:r w:rsidRPr="00AC1E86">
        <w:rPr>
          <w:szCs w:val="24"/>
          <w:lang w:val="fr-FR"/>
        </w:rPr>
        <w:t>. Avec la digitalisation la lecture , le gestion et surtout le passage d’information prend une toute autre dimension car elle est plus rapide</w:t>
      </w:r>
      <w:r w:rsidR="002265F3" w:rsidRPr="00AC1E86">
        <w:rPr>
          <w:szCs w:val="24"/>
          <w:lang w:val="fr-FR"/>
        </w:rPr>
        <w:t xml:space="preserve"> et sécuris</w:t>
      </w:r>
      <w:r w:rsidR="000D5D2B" w:rsidRPr="00AC1E86">
        <w:rPr>
          <w:szCs w:val="24"/>
          <w:lang w:val="fr-FR"/>
        </w:rPr>
        <w:t>ée</w:t>
      </w:r>
      <w:r w:rsidRPr="00AC1E86">
        <w:rPr>
          <w:szCs w:val="24"/>
          <w:lang w:val="fr-FR"/>
        </w:rPr>
        <w:t xml:space="preserve"> ce qui fait gagner un temps précieux pour faire d’</w:t>
      </w:r>
      <w:r w:rsidR="00AB2C90" w:rsidRPr="00AC1E86">
        <w:rPr>
          <w:szCs w:val="24"/>
          <w:lang w:val="fr-FR"/>
        </w:rPr>
        <w:t xml:space="preserve">autres </w:t>
      </w:r>
      <w:r w:rsidR="00AC1E86" w:rsidRPr="00AC1E86">
        <w:rPr>
          <w:szCs w:val="24"/>
        </w:rPr>
        <w:t>tâches</w:t>
      </w:r>
      <w:r w:rsidRPr="00AC1E86">
        <w:rPr>
          <w:szCs w:val="24"/>
          <w:lang w:val="fr-FR"/>
        </w:rPr>
        <w:t xml:space="preserve">.            </w:t>
      </w:r>
    </w:p>
    <w:p w14:paraId="7EF02C50" w14:textId="4C3A9D66" w:rsidR="00853BEE" w:rsidRPr="00AC1E86" w:rsidRDefault="005C01B5" w:rsidP="00494E86">
      <w:pPr>
        <w:jc w:val="left"/>
        <w:rPr>
          <w:lang w:val="fr-FR"/>
        </w:rPr>
      </w:pPr>
      <w:r w:rsidRPr="00AC1E86">
        <w:rPr>
          <w:lang w:val="fr-FR"/>
        </w:rPr>
        <w:t>.</w:t>
      </w:r>
    </w:p>
    <w:p w14:paraId="67A4BBA6" w14:textId="77777777" w:rsidR="00494E86" w:rsidRPr="00AC1E86" w:rsidRDefault="00494E86" w:rsidP="00494E86">
      <w:pPr>
        <w:jc w:val="left"/>
        <w:rPr>
          <w:lang w:val="fr-FR"/>
        </w:rPr>
      </w:pPr>
    </w:p>
    <w:p w14:paraId="1026D377" w14:textId="77777777" w:rsidR="00494E86" w:rsidRPr="00AC1E86" w:rsidRDefault="00494E86" w:rsidP="00494E86">
      <w:pPr>
        <w:jc w:val="left"/>
        <w:rPr>
          <w:lang w:val="fr-FR"/>
        </w:rPr>
      </w:pPr>
    </w:p>
    <w:p w14:paraId="3C8B2870" w14:textId="77777777" w:rsidR="00494E86" w:rsidRPr="00AC1E86" w:rsidRDefault="00494E86" w:rsidP="00494E86">
      <w:pPr>
        <w:jc w:val="left"/>
        <w:rPr>
          <w:lang w:val="fr-FR"/>
        </w:rPr>
      </w:pPr>
    </w:p>
    <w:p w14:paraId="419B30F8" w14:textId="77777777" w:rsidR="00494E86" w:rsidRPr="00AC1E86" w:rsidRDefault="00494E86" w:rsidP="00494E86">
      <w:pPr>
        <w:jc w:val="left"/>
        <w:rPr>
          <w:lang w:val="fr-FR"/>
        </w:rPr>
      </w:pPr>
    </w:p>
    <w:p w14:paraId="79B28397" w14:textId="77777777" w:rsidR="00494E86" w:rsidRPr="00AC1E86" w:rsidRDefault="00494E86" w:rsidP="00494E86">
      <w:pPr>
        <w:jc w:val="left"/>
        <w:rPr>
          <w:lang w:val="fr-FR"/>
        </w:rPr>
      </w:pPr>
    </w:p>
    <w:p w14:paraId="506F2E77" w14:textId="77777777" w:rsidR="00494E86" w:rsidRPr="00AC1E86" w:rsidRDefault="00494E86" w:rsidP="00494E86">
      <w:pPr>
        <w:jc w:val="left"/>
        <w:rPr>
          <w:lang w:val="fr-FR"/>
        </w:rPr>
      </w:pPr>
    </w:p>
    <w:p w14:paraId="70B16FD5" w14:textId="77777777" w:rsidR="00871B08" w:rsidRPr="00AC1E86" w:rsidRDefault="00871B08" w:rsidP="004155E6">
      <w:pPr>
        <w:pStyle w:val="Titre2"/>
        <w:jc w:val="left"/>
      </w:pPr>
      <w:bookmarkStart w:id="21" w:name="_Toc120744149"/>
      <w:r w:rsidRPr="00AC1E86">
        <w:lastRenderedPageBreak/>
        <w:t>Planning de réalisation</w:t>
      </w:r>
      <w:bookmarkEnd w:id="21"/>
    </w:p>
    <w:p w14:paraId="74A6D8E9" w14:textId="77777777" w:rsidR="00123663" w:rsidRDefault="007702BF" w:rsidP="00123663">
      <w:pPr>
        <w:pStyle w:val="Para"/>
        <w:keepNext/>
        <w:ind w:hanging="1701"/>
        <w:jc w:val="left"/>
      </w:pPr>
      <w:r w:rsidRPr="00AC1E86">
        <w:rPr>
          <w:noProof/>
          <w:lang w:val="fr-FR"/>
        </w:rPr>
        <w:drawing>
          <wp:inline distT="0" distB="0" distL="0" distR="0" wp14:anchorId="131D0E88" wp14:editId="478DEB26">
            <wp:extent cx="7950446" cy="5929436"/>
            <wp:effectExtent l="0" t="1009650" r="0" b="9861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uction et Canalisation.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971143" cy="5944872"/>
                    </a:xfrm>
                    <a:prstGeom prst="rect">
                      <a:avLst/>
                    </a:prstGeom>
                  </pic:spPr>
                </pic:pic>
              </a:graphicData>
            </a:graphic>
          </wp:inline>
        </w:drawing>
      </w:r>
    </w:p>
    <w:p w14:paraId="6E15C8D8" w14:textId="5609283E" w:rsidR="00386076" w:rsidRPr="00AC1E86" w:rsidRDefault="00882876" w:rsidP="00882876">
      <w:pPr>
        <w:pStyle w:val="Lgende"/>
        <w:jc w:val="left"/>
      </w:pPr>
      <w:r>
        <w:t xml:space="preserve">       </w:t>
      </w:r>
      <w:r w:rsidR="00852535">
        <w:tab/>
      </w:r>
      <w:r w:rsidR="00852535">
        <w:tab/>
      </w:r>
      <w:r w:rsidR="00852535">
        <w:tab/>
      </w:r>
      <w:r w:rsidR="00852535">
        <w:tab/>
      </w:r>
      <w:bookmarkStart w:id="22" w:name="_Toc120742293"/>
      <w:r w:rsidR="00123663">
        <w:t xml:space="preserve">Figure </w:t>
      </w:r>
      <w:r w:rsidR="00123663">
        <w:fldChar w:fldCharType="begin"/>
      </w:r>
      <w:r w:rsidR="00123663">
        <w:instrText xml:space="preserve"> SEQ Figure \* ARABIC </w:instrText>
      </w:r>
      <w:r w:rsidR="00123663">
        <w:fldChar w:fldCharType="separate"/>
      </w:r>
      <w:r w:rsidR="00963865">
        <w:rPr>
          <w:noProof/>
        </w:rPr>
        <w:t>1</w:t>
      </w:r>
      <w:r w:rsidR="00123663">
        <w:fldChar w:fldCharType="end"/>
      </w:r>
      <w:r w:rsidR="00E740E1">
        <w:t xml:space="preserve"> : </w:t>
      </w:r>
      <w:r w:rsidR="00123663">
        <w:t>Diagramme de gant</w:t>
      </w:r>
      <w:bookmarkEnd w:id="22"/>
    </w:p>
    <w:p w14:paraId="34A678B3" w14:textId="77777777" w:rsidR="00AE4EBA" w:rsidRPr="00AC1E86" w:rsidRDefault="00871B08" w:rsidP="00BE39A8">
      <w:pPr>
        <w:pStyle w:val="Titre2"/>
      </w:pPr>
      <w:bookmarkStart w:id="23" w:name="_Toc120744150"/>
      <w:r w:rsidRPr="00AC1E86">
        <w:lastRenderedPageBreak/>
        <w:t>Technologies utilisées</w:t>
      </w:r>
      <w:bookmarkEnd w:id="23"/>
    </w:p>
    <w:p w14:paraId="1BE403E6" w14:textId="661AC564" w:rsidR="009811D7" w:rsidRPr="00AC1E86" w:rsidRDefault="009811D7" w:rsidP="00BE39A8">
      <w:pPr>
        <w:pStyle w:val="Titre3"/>
      </w:pPr>
      <w:bookmarkStart w:id="24" w:name="_Toc120744151"/>
      <w:r w:rsidRPr="00AC1E86">
        <w:t>Reac</w:t>
      </w:r>
      <w:r w:rsidR="00E167B9" w:rsidRPr="00AC1E86">
        <w:t>t J</w:t>
      </w:r>
      <w:r w:rsidR="007563B1" w:rsidRPr="00AC1E86">
        <w:t>S</w:t>
      </w:r>
      <w:bookmarkEnd w:id="24"/>
    </w:p>
    <w:p w14:paraId="36D1D190" w14:textId="79AF1E97" w:rsidR="00CB600E" w:rsidRPr="00AC1E86" w:rsidRDefault="00CB600E" w:rsidP="00BE39A8">
      <w:pPr>
        <w:pStyle w:val="Para"/>
        <w:ind w:left="-1134"/>
      </w:pPr>
      <w:r w:rsidRPr="00AC1E86">
        <w:rPr>
          <w:noProof/>
          <w:lang w:val="fr-FR"/>
        </w:rPr>
        <w:drawing>
          <wp:inline distT="0" distB="0" distL="0" distR="0" wp14:anchorId="4E35924C" wp14:editId="45F307F6">
            <wp:extent cx="4428534" cy="1714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js.png"/>
                    <pic:cNvPicPr/>
                  </pic:nvPicPr>
                  <pic:blipFill>
                    <a:blip r:embed="rId19">
                      <a:extLst>
                        <a:ext uri="{28A0092B-C50C-407E-A947-70E740481C1C}">
                          <a14:useLocalDpi xmlns:a14="http://schemas.microsoft.com/office/drawing/2010/main" val="0"/>
                        </a:ext>
                      </a:extLst>
                    </a:blip>
                    <a:stretch>
                      <a:fillRect/>
                    </a:stretch>
                  </pic:blipFill>
                  <pic:spPr>
                    <a:xfrm>
                      <a:off x="0" y="0"/>
                      <a:ext cx="4428534" cy="1714500"/>
                    </a:xfrm>
                    <a:prstGeom prst="rect">
                      <a:avLst/>
                    </a:prstGeom>
                  </pic:spPr>
                </pic:pic>
              </a:graphicData>
            </a:graphic>
          </wp:inline>
        </w:drawing>
      </w:r>
    </w:p>
    <w:p w14:paraId="2CCCA230" w14:textId="388AA51B" w:rsidR="00CE4BE6" w:rsidRDefault="00CE4BE6" w:rsidP="00BE39A8">
      <w:pPr>
        <w:pStyle w:val="Para"/>
        <w:rPr>
          <w:szCs w:val="24"/>
          <w:lang w:val="fr-FR"/>
        </w:rPr>
      </w:pPr>
      <w:r w:rsidRPr="00AC1E86">
        <w:rPr>
          <w:color w:val="000000"/>
          <w:szCs w:val="24"/>
        </w:rPr>
        <w:t> </w:t>
      </w:r>
      <w:r w:rsidR="00C474A7" w:rsidRPr="00740C6A">
        <w:rPr>
          <w:b/>
          <w:color w:val="333333"/>
          <w:szCs w:val="24"/>
          <w:shd w:val="clear" w:color="auto" w:fill="FFFFFF"/>
        </w:rPr>
        <w:t xml:space="preserve">React </w:t>
      </w:r>
      <w:r w:rsidR="00152905" w:rsidRPr="00AC1E86">
        <w:rPr>
          <w:color w:val="333333"/>
          <w:szCs w:val="24"/>
          <w:shd w:val="clear" w:color="auto" w:fill="FFFFFF"/>
        </w:rPr>
        <w:t xml:space="preserve">JS </w:t>
      </w:r>
      <w:r w:rsidR="00C474A7" w:rsidRPr="00AC1E86">
        <w:rPr>
          <w:color w:val="333333"/>
          <w:szCs w:val="24"/>
          <w:shd w:val="clear" w:color="auto" w:fill="FFFFFF"/>
        </w:rPr>
        <w:t>est une bibliothèque JavaScript </w:t>
      </w:r>
      <w:r w:rsidR="00224415" w:rsidRPr="00AC1E86">
        <w:rPr>
          <w:color w:val="333333"/>
          <w:szCs w:val="24"/>
          <w:shd w:val="clear" w:color="auto" w:fill="FFFFFF"/>
        </w:rPr>
        <w:t>open-source</w:t>
      </w:r>
      <w:r w:rsidR="00504AD4" w:rsidRPr="00AC1E86">
        <w:rPr>
          <w:color w:val="333333"/>
          <w:szCs w:val="24"/>
          <w:shd w:val="clear" w:color="auto" w:fill="FFFFFF"/>
        </w:rPr>
        <w:t xml:space="preserve"> </w:t>
      </w:r>
      <w:r w:rsidR="00C474A7" w:rsidRPr="00AC1E86">
        <w:rPr>
          <w:color w:val="333333"/>
          <w:szCs w:val="24"/>
          <w:shd w:val="clear" w:color="auto" w:fill="FFFFFF"/>
        </w:rPr>
        <w:t> qui est utilisée pour construire des interfaces utilisateur spécifiquement pour des applications d'une seule page. Elle est utilisée pour gérer la couche d'affichage des applications web et mobiles</w:t>
      </w:r>
      <w:r w:rsidR="003303D1" w:rsidRPr="00AC1E86">
        <w:rPr>
          <w:color w:val="333333"/>
          <w:szCs w:val="24"/>
          <w:shd w:val="clear" w:color="auto" w:fill="FFFFFF"/>
        </w:rPr>
        <w:t xml:space="preserve"> donc notre frontend</w:t>
      </w:r>
      <w:r w:rsidR="00C474A7" w:rsidRPr="00AC1E86">
        <w:rPr>
          <w:color w:val="333333"/>
          <w:szCs w:val="24"/>
          <w:shd w:val="clear" w:color="auto" w:fill="FFFFFF"/>
        </w:rPr>
        <w:t>. React nous permet également de créer des composants d'interface ut</w:t>
      </w:r>
      <w:r w:rsidR="00F044B5">
        <w:rPr>
          <w:color w:val="333333"/>
          <w:szCs w:val="24"/>
          <w:shd w:val="clear" w:color="auto" w:fill="FFFFFF"/>
        </w:rPr>
        <w:t>ilisateur réutilisables</w:t>
      </w:r>
      <w:r w:rsidR="00251B45" w:rsidRPr="00AC1E86">
        <w:rPr>
          <w:szCs w:val="24"/>
        </w:rPr>
        <w:t>. Ici, on a utilis</w:t>
      </w:r>
      <w:r w:rsidR="00251B45" w:rsidRPr="00AC1E86">
        <w:rPr>
          <w:szCs w:val="24"/>
          <w:lang w:val="fr-FR"/>
        </w:rPr>
        <w:t>é la version 18.2.0 de React JS pour le  projet.</w:t>
      </w:r>
    </w:p>
    <w:p w14:paraId="6C85C001" w14:textId="77777777" w:rsidR="003B516C" w:rsidRDefault="003B516C" w:rsidP="00BE39A8">
      <w:pPr>
        <w:pStyle w:val="Para"/>
        <w:rPr>
          <w:szCs w:val="24"/>
          <w:lang w:val="fr-FR"/>
        </w:rPr>
      </w:pPr>
    </w:p>
    <w:p w14:paraId="5A67413B" w14:textId="1CC21DF5" w:rsidR="003B516C" w:rsidRPr="003B516C" w:rsidRDefault="003B516C" w:rsidP="003B516C">
      <w:pPr>
        <w:pStyle w:val="Lgende"/>
        <w:rPr>
          <w:b/>
          <w:szCs w:val="24"/>
          <w:lang w:val="fr-FR"/>
        </w:rPr>
      </w:pPr>
      <w:bookmarkStart w:id="25" w:name="_Toc120744178"/>
      <w:r w:rsidRPr="003B516C">
        <w:rPr>
          <w:b/>
        </w:rPr>
        <w:t xml:space="preserve">Tableau </w:t>
      </w:r>
      <w:r w:rsidRPr="003B516C">
        <w:rPr>
          <w:b/>
        </w:rPr>
        <w:fldChar w:fldCharType="begin"/>
      </w:r>
      <w:r w:rsidRPr="003B516C">
        <w:rPr>
          <w:b/>
        </w:rPr>
        <w:instrText xml:space="preserve"> SEQ Tableau \* ARABIC </w:instrText>
      </w:r>
      <w:r w:rsidRPr="003B516C">
        <w:rPr>
          <w:b/>
        </w:rPr>
        <w:fldChar w:fldCharType="separate"/>
      </w:r>
      <w:r w:rsidRPr="003B516C">
        <w:rPr>
          <w:b/>
          <w:noProof/>
        </w:rPr>
        <w:t>1</w:t>
      </w:r>
      <w:r w:rsidRPr="003B516C">
        <w:rPr>
          <w:b/>
        </w:rPr>
        <w:fldChar w:fldCharType="end"/>
      </w:r>
      <w:r w:rsidR="00747C9C">
        <w:rPr>
          <w:b/>
        </w:rPr>
        <w:t> :</w:t>
      </w:r>
      <w:r w:rsidR="008C763C">
        <w:rPr>
          <w:b/>
        </w:rPr>
        <w:t xml:space="preserve"> </w:t>
      </w:r>
      <w:r w:rsidRPr="003B516C">
        <w:rPr>
          <w:b/>
        </w:rPr>
        <w:t>Avantages et inconvénients de React JS</w:t>
      </w:r>
      <w:bookmarkEnd w:id="25"/>
    </w:p>
    <w:tbl>
      <w:tblPr>
        <w:tblStyle w:val="Grilledutableau"/>
        <w:tblW w:w="0" w:type="auto"/>
        <w:tblLook w:val="04A0" w:firstRow="1" w:lastRow="0" w:firstColumn="1" w:lastColumn="0" w:noHBand="0" w:noVBand="1"/>
      </w:tblPr>
      <w:tblGrid>
        <w:gridCol w:w="3227"/>
        <w:gridCol w:w="3827"/>
        <w:gridCol w:w="1949"/>
      </w:tblGrid>
      <w:tr w:rsidR="00F85261" w:rsidRPr="00AC1E86" w14:paraId="071FE52D" w14:textId="38BC778D" w:rsidTr="00A64E91">
        <w:tc>
          <w:tcPr>
            <w:tcW w:w="3227" w:type="dxa"/>
          </w:tcPr>
          <w:p w14:paraId="1665A436" w14:textId="7B8771E3" w:rsidR="00F85261" w:rsidRPr="00AC1E86" w:rsidRDefault="00F85261"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Avantages</w:t>
            </w:r>
          </w:p>
        </w:tc>
        <w:tc>
          <w:tcPr>
            <w:tcW w:w="3827" w:type="dxa"/>
          </w:tcPr>
          <w:p w14:paraId="54597665" w14:textId="3D5044A2" w:rsidR="00F85261" w:rsidRPr="00AC1E86" w:rsidRDefault="00F85261" w:rsidP="00BE39A8">
            <w:pPr>
              <w:pStyle w:val="Para"/>
              <w:ind w:firstLine="0"/>
              <w:rPr>
                <w:rFonts w:ascii="Times New Roman" w:hAnsi="Times New Roman" w:cs="Times New Roman"/>
                <w:sz w:val="24"/>
                <w:szCs w:val="24"/>
                <w:lang w:val="en-US"/>
              </w:rPr>
            </w:pPr>
            <w:r w:rsidRPr="00AC1E86">
              <w:rPr>
                <w:rFonts w:ascii="Times New Roman" w:hAnsi="Times New Roman" w:cs="Times New Roman"/>
                <w:sz w:val="24"/>
                <w:szCs w:val="24"/>
              </w:rPr>
              <w:t>Inconv</w:t>
            </w:r>
            <w:r w:rsidRPr="00AC1E86">
              <w:rPr>
                <w:rFonts w:ascii="Times New Roman" w:hAnsi="Times New Roman" w:cs="Times New Roman"/>
                <w:sz w:val="24"/>
                <w:szCs w:val="24"/>
                <w:lang w:val="fr-FR"/>
              </w:rPr>
              <w:t>é</w:t>
            </w:r>
            <w:r w:rsidRPr="00AC1E86">
              <w:rPr>
                <w:rFonts w:ascii="Times New Roman" w:hAnsi="Times New Roman" w:cs="Times New Roman"/>
                <w:sz w:val="24"/>
                <w:szCs w:val="24"/>
                <w:lang w:val="en-US"/>
              </w:rPr>
              <w:t>nients</w:t>
            </w:r>
          </w:p>
        </w:tc>
        <w:tc>
          <w:tcPr>
            <w:tcW w:w="1949" w:type="dxa"/>
          </w:tcPr>
          <w:p w14:paraId="31432FC5" w14:textId="0E1D930B" w:rsidR="00F85261" w:rsidRPr="00AC1E86" w:rsidRDefault="00F85261" w:rsidP="00BE39A8">
            <w:pPr>
              <w:pStyle w:val="Para"/>
              <w:ind w:firstLine="0"/>
              <w:rPr>
                <w:szCs w:val="24"/>
              </w:rPr>
            </w:pPr>
            <w:r>
              <w:rPr>
                <w:szCs w:val="24"/>
              </w:rPr>
              <w:t>Alternatives</w:t>
            </w:r>
          </w:p>
        </w:tc>
      </w:tr>
      <w:tr w:rsidR="00F85261" w:rsidRPr="00AC1E86" w14:paraId="2EF33D20" w14:textId="798C6058" w:rsidTr="00A64E91">
        <w:tc>
          <w:tcPr>
            <w:tcW w:w="3227" w:type="dxa"/>
          </w:tcPr>
          <w:p w14:paraId="2E281C7D" w14:textId="1FD5BDE3" w:rsidR="00F85261" w:rsidRDefault="00F85261" w:rsidP="00BE39A8">
            <w:pPr>
              <w:pStyle w:val="Para"/>
              <w:ind w:firstLine="0"/>
              <w:rPr>
                <w:rFonts w:ascii="Times New Roman" w:hAnsi="Times New Roman" w:cs="Times New Roman"/>
                <w:bCs/>
                <w:color w:val="3A3A3A"/>
                <w:sz w:val="24"/>
                <w:szCs w:val="24"/>
                <w:lang w:val="fr-FR"/>
              </w:rPr>
            </w:pPr>
            <w:r w:rsidRPr="00AC1E86">
              <w:rPr>
                <w:rFonts w:ascii="Times New Roman" w:hAnsi="Times New Roman" w:cs="Times New Roman"/>
                <w:bCs/>
                <w:color w:val="3A3A3A"/>
                <w:sz w:val="24"/>
                <w:szCs w:val="24"/>
              </w:rPr>
              <w:t>_</w:t>
            </w:r>
            <w:r>
              <w:rPr>
                <w:rFonts w:ascii="Times New Roman" w:hAnsi="Times New Roman" w:cs="Times New Roman"/>
                <w:bCs/>
                <w:color w:val="3A3A3A"/>
                <w:sz w:val="24"/>
                <w:szCs w:val="24"/>
              </w:rPr>
              <w:t xml:space="preserve"> Rapidité d’utilisation </w:t>
            </w:r>
            <w:r>
              <w:rPr>
                <w:rFonts w:ascii="Times New Roman" w:hAnsi="Times New Roman" w:cs="Times New Roman"/>
                <w:bCs/>
                <w:color w:val="3A3A3A"/>
                <w:sz w:val="24"/>
                <w:szCs w:val="24"/>
                <w:lang w:val="fr-FR"/>
              </w:rPr>
              <w:t>et Réutilisabilité des composant  .</w:t>
            </w:r>
          </w:p>
          <w:p w14:paraId="5D163286" w14:textId="2BDAB07C" w:rsidR="00F85261" w:rsidRDefault="00F85261" w:rsidP="004A2611">
            <w:pPr>
              <w:pStyle w:val="PrformatHTML"/>
              <w:shd w:val="clear" w:color="auto" w:fill="F8F9FA"/>
              <w:spacing w:line="540" w:lineRule="atLeast"/>
              <w:rPr>
                <w:rStyle w:val="y2iqfc"/>
                <w:rFonts w:ascii="Times New Roman" w:hAnsi="Times New Roman" w:cs="Times New Roman"/>
                <w:color w:val="202124"/>
                <w:sz w:val="24"/>
                <w:szCs w:val="24"/>
              </w:rPr>
            </w:pPr>
            <w:r w:rsidRPr="00AC1E86">
              <w:rPr>
                <w:rFonts w:ascii="Times New Roman" w:hAnsi="Times New Roman" w:cs="Times New Roman"/>
                <w:bCs/>
                <w:color w:val="3A3A3A"/>
                <w:sz w:val="24"/>
                <w:szCs w:val="24"/>
              </w:rPr>
              <w:t>_</w:t>
            </w:r>
            <w:r>
              <w:rPr>
                <w:rFonts w:ascii="Times New Roman" w:hAnsi="Times New Roman" w:cs="Times New Roman"/>
                <w:bCs/>
                <w:color w:val="3A3A3A"/>
                <w:sz w:val="24"/>
                <w:szCs w:val="24"/>
              </w:rPr>
              <w:t xml:space="preserve">Elle offre une </w:t>
            </w:r>
            <w:r w:rsidRPr="004A2611">
              <w:rPr>
                <w:rStyle w:val="y2iqfc"/>
                <w:rFonts w:ascii="Times New Roman" w:hAnsi="Times New Roman" w:cs="Times New Roman"/>
                <w:color w:val="202124"/>
                <w:sz w:val="24"/>
                <w:szCs w:val="24"/>
              </w:rPr>
              <w:t xml:space="preserve"> bibliothèque JavaScript </w:t>
            </w:r>
            <w:r>
              <w:rPr>
                <w:rStyle w:val="y2iqfc"/>
                <w:rFonts w:ascii="Times New Roman" w:hAnsi="Times New Roman" w:cs="Times New Roman"/>
                <w:color w:val="202124"/>
                <w:sz w:val="24"/>
                <w:szCs w:val="24"/>
              </w:rPr>
              <w:t>riche comme   « three-fiber »  pour la modélisation 3D et tant d’autres.</w:t>
            </w:r>
          </w:p>
          <w:p w14:paraId="6DA792B6" w14:textId="211E73DA" w:rsidR="00F85261" w:rsidRPr="004A2611" w:rsidRDefault="00F85261" w:rsidP="004A2611">
            <w:pPr>
              <w:pStyle w:val="Para"/>
              <w:ind w:firstLine="0"/>
              <w:rPr>
                <w:rFonts w:ascii="Times New Roman" w:hAnsi="Times New Roman" w:cs="Times New Roman"/>
                <w:bCs/>
                <w:color w:val="3A3A3A"/>
                <w:sz w:val="24"/>
                <w:szCs w:val="24"/>
              </w:rPr>
            </w:pPr>
            <w:r>
              <w:rPr>
                <w:rFonts w:ascii="Times New Roman" w:hAnsi="Times New Roman" w:cs="Times New Roman"/>
                <w:bCs/>
                <w:color w:val="3A3A3A"/>
                <w:sz w:val="24"/>
                <w:szCs w:val="24"/>
              </w:rPr>
              <w:t>_Une communauté prospère  qui</w:t>
            </w:r>
            <w:r w:rsidRPr="00AC1E86">
              <w:rPr>
                <w:rFonts w:ascii="Times New Roman" w:hAnsi="Times New Roman" w:cs="Times New Roman"/>
                <w:bCs/>
                <w:color w:val="3A3A3A"/>
                <w:sz w:val="24"/>
                <w:szCs w:val="24"/>
              </w:rPr>
              <w:t xml:space="preserve"> rend disponible  beaucoup de personne pour vous aider.</w:t>
            </w:r>
          </w:p>
        </w:tc>
        <w:tc>
          <w:tcPr>
            <w:tcW w:w="3827" w:type="dxa"/>
          </w:tcPr>
          <w:p w14:paraId="0AC2C7C1" w14:textId="378B4327" w:rsidR="00F85261" w:rsidRPr="00AC1E86" w:rsidRDefault="00F85261" w:rsidP="00BE39A8">
            <w:pPr>
              <w:pStyle w:val="Para"/>
              <w:ind w:firstLine="0"/>
              <w:rPr>
                <w:rStyle w:val="y2iqfc"/>
                <w:rFonts w:ascii="Times New Roman" w:hAnsi="Times New Roman" w:cs="Times New Roman"/>
                <w:color w:val="202124"/>
                <w:sz w:val="24"/>
                <w:szCs w:val="24"/>
              </w:rPr>
            </w:pPr>
            <w:r>
              <w:rPr>
                <w:rFonts w:ascii="Times New Roman" w:hAnsi="Times New Roman" w:cs="Times New Roman"/>
                <w:sz w:val="24"/>
                <w:szCs w:val="24"/>
              </w:rPr>
              <w:t>_Manque de documentation car</w:t>
            </w:r>
            <w:r w:rsidRPr="00AC1E86">
              <w:rPr>
                <w:rFonts w:ascii="Times New Roman" w:hAnsi="Times New Roman" w:cs="Times New Roman"/>
                <w:sz w:val="24"/>
                <w:szCs w:val="24"/>
              </w:rPr>
              <w:t xml:space="preserve"> React se met à jour continuellement et </w:t>
            </w:r>
            <w:r w:rsidRPr="00AC1E86">
              <w:rPr>
                <w:rStyle w:val="y2iqfc"/>
                <w:rFonts w:ascii="Times New Roman" w:hAnsi="Times New Roman" w:cs="Times New Roman"/>
                <w:color w:val="202124"/>
                <w:sz w:val="24"/>
                <w:szCs w:val="24"/>
              </w:rPr>
              <w:t>s'accélèrent alors il n’y a pas le temps pour une documentation approprié.</w:t>
            </w:r>
          </w:p>
          <w:p w14:paraId="284F3ACD" w14:textId="77777777" w:rsidR="00F85261" w:rsidRDefault="00F85261" w:rsidP="00BE39A8">
            <w:pPr>
              <w:pStyle w:val="Para"/>
              <w:ind w:firstLine="0"/>
              <w:rPr>
                <w:rStyle w:val="y2iqfc"/>
                <w:rFonts w:ascii="Times New Roman" w:hAnsi="Times New Roman" w:cs="Times New Roman"/>
                <w:color w:val="202124"/>
                <w:sz w:val="24"/>
                <w:szCs w:val="24"/>
                <w:lang w:val="fr-FR"/>
              </w:rPr>
            </w:pPr>
            <w:r>
              <w:rPr>
                <w:rStyle w:val="y2iqfc"/>
                <w:rFonts w:ascii="Times New Roman" w:hAnsi="Times New Roman" w:cs="Times New Roman"/>
                <w:color w:val="202124"/>
                <w:sz w:val="24"/>
                <w:szCs w:val="24"/>
              </w:rPr>
              <w:t>_JSX est</w:t>
            </w:r>
            <w:r w:rsidRPr="00AC1E86">
              <w:rPr>
                <w:rStyle w:val="y2iqfc"/>
                <w:rFonts w:ascii="Times New Roman" w:hAnsi="Times New Roman" w:cs="Times New Roman"/>
                <w:color w:val="202124"/>
                <w:sz w:val="24"/>
                <w:szCs w:val="24"/>
              </w:rPr>
              <w:t xml:space="preserve"> une syntaxe de React difficile à utiliser par les </w:t>
            </w:r>
            <w:r w:rsidRPr="00AC1E86">
              <w:rPr>
                <w:rStyle w:val="y2iqfc"/>
                <w:rFonts w:ascii="Times New Roman" w:hAnsi="Times New Roman" w:cs="Times New Roman"/>
                <w:color w:val="202124"/>
                <w:sz w:val="24"/>
                <w:szCs w:val="24"/>
                <w:lang w:val="fr-FR"/>
              </w:rPr>
              <w:t>développeurs.</w:t>
            </w:r>
          </w:p>
          <w:p w14:paraId="50B44621" w14:textId="7371A868" w:rsidR="00F85261" w:rsidRPr="00B619DB" w:rsidRDefault="00F85261" w:rsidP="00BE39A8">
            <w:pPr>
              <w:pStyle w:val="Para"/>
              <w:ind w:firstLine="0"/>
              <w:rPr>
                <w:rFonts w:ascii="Times New Roman" w:hAnsi="Times New Roman" w:cs="Times New Roman"/>
                <w:color w:val="202124"/>
                <w:sz w:val="24"/>
                <w:szCs w:val="24"/>
              </w:rPr>
            </w:pPr>
            <w:r w:rsidRPr="00AC1E86">
              <w:rPr>
                <w:rStyle w:val="y2iqfc"/>
                <w:rFonts w:ascii="Times New Roman" w:hAnsi="Times New Roman" w:cs="Times New Roman"/>
                <w:color w:val="202124"/>
                <w:sz w:val="24"/>
                <w:szCs w:val="24"/>
              </w:rPr>
              <w:t xml:space="preserve">_Rythme </w:t>
            </w:r>
            <w:r>
              <w:rPr>
                <w:rStyle w:val="y2iqfc"/>
                <w:rFonts w:ascii="Times New Roman" w:hAnsi="Times New Roman" w:cs="Times New Roman"/>
                <w:color w:val="202124"/>
                <w:sz w:val="24"/>
                <w:szCs w:val="24"/>
                <w:lang w:val="fr-FR"/>
              </w:rPr>
              <w:t>élevé de développement car</w:t>
            </w:r>
            <w:r w:rsidRPr="00AC1E86">
              <w:rPr>
                <w:rStyle w:val="y2iqfc"/>
                <w:rFonts w:ascii="Times New Roman" w:hAnsi="Times New Roman" w:cs="Times New Roman"/>
                <w:color w:val="202124"/>
                <w:sz w:val="24"/>
                <w:szCs w:val="24"/>
              </w:rPr>
              <w:t xml:space="preserve"> l’environnement change rapidement  donc il faut réapprendre.</w:t>
            </w:r>
          </w:p>
        </w:tc>
        <w:tc>
          <w:tcPr>
            <w:tcW w:w="1949" w:type="dxa"/>
          </w:tcPr>
          <w:p w14:paraId="195910A0" w14:textId="6AC75D0E" w:rsidR="00F85261" w:rsidRDefault="00F85261" w:rsidP="00BE39A8">
            <w:pPr>
              <w:pStyle w:val="Para"/>
              <w:ind w:firstLine="0"/>
              <w:rPr>
                <w:szCs w:val="24"/>
              </w:rPr>
            </w:pPr>
            <w:r>
              <w:t xml:space="preserve">Angular , Vue Js </w:t>
            </w:r>
          </w:p>
        </w:tc>
      </w:tr>
    </w:tbl>
    <w:p w14:paraId="13DC1BEB" w14:textId="1A5BCE97" w:rsidR="00AE4EBA" w:rsidRPr="00AC1E86" w:rsidRDefault="00AE4EBA" w:rsidP="00BE39A8">
      <w:pPr>
        <w:pStyle w:val="Para"/>
      </w:pPr>
    </w:p>
    <w:p w14:paraId="1D81D4D7" w14:textId="456FB1B8" w:rsidR="00B72002" w:rsidRPr="00AC1E86" w:rsidRDefault="009811D7" w:rsidP="00BE39A8">
      <w:pPr>
        <w:pStyle w:val="Titre3"/>
      </w:pPr>
      <w:bookmarkStart w:id="26" w:name="_Toc120744152"/>
      <w:r w:rsidRPr="00AC1E86">
        <w:t>Node</w:t>
      </w:r>
      <w:r w:rsidR="00E167B9" w:rsidRPr="00AC1E86">
        <w:t xml:space="preserve"> J</w:t>
      </w:r>
      <w:r w:rsidR="007563B1" w:rsidRPr="00AC1E86">
        <w:t>S</w:t>
      </w:r>
      <w:bookmarkEnd w:id="26"/>
    </w:p>
    <w:p w14:paraId="272D20A1" w14:textId="5BC93CB4" w:rsidR="00CB600E" w:rsidRPr="00AC1E86" w:rsidRDefault="00F8640B" w:rsidP="00BE39A8">
      <w:pPr>
        <w:pStyle w:val="Para"/>
        <w:ind w:hanging="142"/>
      </w:pPr>
      <w:r w:rsidRPr="00AC1E86">
        <w:rPr>
          <w:noProof/>
          <w:lang w:val="fr-FR"/>
        </w:rPr>
        <w:drawing>
          <wp:inline distT="0" distB="0" distL="0" distR="0" wp14:anchorId="522ABD93" wp14:editId="73E992FE">
            <wp:extent cx="3618791" cy="23717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js-1-logo.png"/>
                    <pic:cNvPicPr/>
                  </pic:nvPicPr>
                  <pic:blipFill>
                    <a:blip r:embed="rId20">
                      <a:extLst>
                        <a:ext uri="{28A0092B-C50C-407E-A947-70E740481C1C}">
                          <a14:useLocalDpi xmlns:a14="http://schemas.microsoft.com/office/drawing/2010/main" val="0"/>
                        </a:ext>
                      </a:extLst>
                    </a:blip>
                    <a:stretch>
                      <a:fillRect/>
                    </a:stretch>
                  </pic:blipFill>
                  <pic:spPr>
                    <a:xfrm>
                      <a:off x="0" y="0"/>
                      <a:ext cx="3618791" cy="2371725"/>
                    </a:xfrm>
                    <a:prstGeom prst="rect">
                      <a:avLst/>
                    </a:prstGeom>
                  </pic:spPr>
                </pic:pic>
              </a:graphicData>
            </a:graphic>
          </wp:inline>
        </w:drawing>
      </w:r>
    </w:p>
    <w:p w14:paraId="43920431" w14:textId="04D55786" w:rsidR="00630EAE" w:rsidRPr="00AC1E86" w:rsidRDefault="00152905" w:rsidP="00BE39A8">
      <w:pPr>
        <w:pStyle w:val="Para"/>
        <w:rPr>
          <w:color w:val="121C42"/>
          <w:shd w:val="clear" w:color="auto" w:fill="FFFFFF"/>
        </w:rPr>
      </w:pPr>
      <w:r w:rsidRPr="00740C6A">
        <w:rPr>
          <w:b/>
          <w:color w:val="121C42"/>
          <w:shd w:val="clear" w:color="auto" w:fill="FFFFFF"/>
        </w:rPr>
        <w:t>Node JS</w:t>
      </w:r>
      <w:r w:rsidRPr="00AC1E86">
        <w:rPr>
          <w:color w:val="121C42"/>
          <w:shd w:val="clear" w:color="auto" w:fill="FFFFFF"/>
        </w:rPr>
        <w:t xml:space="preserve"> est une plateforme construite sur le moteur JavaScript V8 qui permet de développer des applications en utilisant du JavaScript. Il se distingue des autres plateformes grâce à une approche non bloquante per</w:t>
      </w:r>
      <w:r w:rsidR="001F3DAA" w:rsidRPr="00AC1E86">
        <w:rPr>
          <w:color w:val="121C42"/>
          <w:shd w:val="clear" w:color="auto" w:fill="FFFFFF"/>
        </w:rPr>
        <w:t xml:space="preserve">mettant d'effectuer des entrées et </w:t>
      </w:r>
      <w:r w:rsidRPr="00AC1E86">
        <w:rPr>
          <w:color w:val="121C42"/>
          <w:shd w:val="clear" w:color="auto" w:fill="FFFFFF"/>
        </w:rPr>
        <w:t>sorties   de manière asynchrone.</w:t>
      </w:r>
      <w:r w:rsidR="002E14D6" w:rsidRPr="00AC1E86">
        <w:rPr>
          <w:szCs w:val="24"/>
        </w:rPr>
        <w:t xml:space="preserve"> </w:t>
      </w:r>
      <w:r w:rsidR="00251B45" w:rsidRPr="00AC1E86">
        <w:rPr>
          <w:szCs w:val="24"/>
        </w:rPr>
        <w:t xml:space="preserve">Ici, on a </w:t>
      </w:r>
      <w:r w:rsidR="00E60612" w:rsidRPr="00AC1E86">
        <w:rPr>
          <w:szCs w:val="24"/>
        </w:rPr>
        <w:t>utilis</w:t>
      </w:r>
      <w:r w:rsidR="00251B45" w:rsidRPr="00AC1E86">
        <w:rPr>
          <w:szCs w:val="24"/>
          <w:lang w:val="fr-FR"/>
        </w:rPr>
        <w:t>é la version 17.6.0  de Node JS pour le projet</w:t>
      </w:r>
      <w:r w:rsidR="00452441" w:rsidRPr="00AC1E86">
        <w:rPr>
          <w:szCs w:val="24"/>
          <w:lang w:val="fr-FR"/>
        </w:rPr>
        <w:t xml:space="preserve"> pour gérer le backend</w:t>
      </w:r>
      <w:r w:rsidR="00251B45" w:rsidRPr="00AC1E86">
        <w:rPr>
          <w:szCs w:val="24"/>
          <w:lang w:val="fr-FR"/>
        </w:rPr>
        <w:t>.</w:t>
      </w:r>
    </w:p>
    <w:p w14:paraId="484B93DD" w14:textId="77777777" w:rsidR="00C81A51" w:rsidRPr="00AC1E86" w:rsidRDefault="00C81A51" w:rsidP="00BE39A8">
      <w:pPr>
        <w:pStyle w:val="Para"/>
      </w:pPr>
    </w:p>
    <w:tbl>
      <w:tblPr>
        <w:tblStyle w:val="Grilledutableau"/>
        <w:tblW w:w="0" w:type="auto"/>
        <w:tblLook w:val="04A0" w:firstRow="1" w:lastRow="0" w:firstColumn="1" w:lastColumn="0" w:noHBand="0" w:noVBand="1"/>
      </w:tblPr>
      <w:tblGrid>
        <w:gridCol w:w="3085"/>
        <w:gridCol w:w="4536"/>
        <w:gridCol w:w="1382"/>
      </w:tblGrid>
      <w:tr w:rsidR="00885DEA" w:rsidRPr="00AC1E86" w14:paraId="7392A680" w14:textId="715AA6A1" w:rsidTr="005B5EDE">
        <w:tc>
          <w:tcPr>
            <w:tcW w:w="3085" w:type="dxa"/>
          </w:tcPr>
          <w:p w14:paraId="2DC68327" w14:textId="77777777" w:rsidR="00885DEA" w:rsidRPr="00AC1E86" w:rsidRDefault="00885DEA" w:rsidP="00BE39A8">
            <w:pPr>
              <w:pStyle w:val="Para"/>
              <w:ind w:firstLine="0"/>
              <w:rPr>
                <w:rFonts w:ascii="Times New Roman" w:hAnsi="Times New Roman" w:cs="Times New Roman"/>
              </w:rPr>
            </w:pPr>
            <w:r w:rsidRPr="00AC1E86">
              <w:rPr>
                <w:rFonts w:ascii="Times New Roman" w:hAnsi="Times New Roman" w:cs="Times New Roman"/>
              </w:rPr>
              <w:t>Avantages</w:t>
            </w:r>
          </w:p>
        </w:tc>
        <w:tc>
          <w:tcPr>
            <w:tcW w:w="4536" w:type="dxa"/>
          </w:tcPr>
          <w:p w14:paraId="33A24736" w14:textId="77777777" w:rsidR="00885DEA" w:rsidRPr="00AC1E86" w:rsidRDefault="00885DEA" w:rsidP="00BE39A8">
            <w:pPr>
              <w:pStyle w:val="Para"/>
              <w:ind w:firstLine="0"/>
              <w:rPr>
                <w:rFonts w:ascii="Times New Roman" w:hAnsi="Times New Roman" w:cs="Times New Roman"/>
                <w:lang w:val="en-US"/>
              </w:rPr>
            </w:pPr>
            <w:r w:rsidRPr="00AC1E86">
              <w:rPr>
                <w:rFonts w:ascii="Times New Roman" w:hAnsi="Times New Roman" w:cs="Times New Roman"/>
              </w:rPr>
              <w:t>Inconv</w:t>
            </w:r>
            <w:r w:rsidRPr="00AC1E86">
              <w:rPr>
                <w:rFonts w:ascii="Times New Roman" w:hAnsi="Times New Roman" w:cs="Times New Roman"/>
                <w:lang w:val="fr-FR"/>
              </w:rPr>
              <w:t>é</w:t>
            </w:r>
            <w:r w:rsidRPr="00AC1E86">
              <w:rPr>
                <w:rFonts w:ascii="Times New Roman" w:hAnsi="Times New Roman" w:cs="Times New Roman"/>
                <w:lang w:val="en-US"/>
              </w:rPr>
              <w:t>nients</w:t>
            </w:r>
          </w:p>
        </w:tc>
        <w:tc>
          <w:tcPr>
            <w:tcW w:w="1382" w:type="dxa"/>
          </w:tcPr>
          <w:p w14:paraId="3DB76DDE" w14:textId="3EA2349E" w:rsidR="00885DEA" w:rsidRPr="00AC1E86" w:rsidRDefault="00885DEA" w:rsidP="00BE39A8">
            <w:pPr>
              <w:pStyle w:val="Para"/>
              <w:ind w:firstLine="0"/>
            </w:pPr>
            <w:r>
              <w:t>Alternative</w:t>
            </w:r>
            <w:r w:rsidR="00A64E91">
              <w:t>s</w:t>
            </w:r>
          </w:p>
        </w:tc>
      </w:tr>
      <w:tr w:rsidR="00885DEA" w:rsidRPr="00AC1E86" w14:paraId="45606658" w14:textId="40FEAF65" w:rsidTr="005B5EDE">
        <w:tc>
          <w:tcPr>
            <w:tcW w:w="3085" w:type="dxa"/>
          </w:tcPr>
          <w:p w14:paraId="307377BF" w14:textId="0D5103DE" w:rsidR="00885DEA" w:rsidRPr="00AC1E86" w:rsidRDefault="00885DEA" w:rsidP="00D867AF">
            <w:pPr>
              <w:pStyle w:val="Para"/>
              <w:ind w:firstLine="0"/>
              <w:jc w:val="left"/>
              <w:rPr>
                <w:rFonts w:ascii="Times New Roman" w:hAnsi="Times New Roman" w:cs="Times New Roman"/>
                <w:bCs/>
                <w:color w:val="3A3A3A"/>
                <w:sz w:val="24"/>
                <w:szCs w:val="24"/>
                <w:lang w:val="fr-FR"/>
              </w:rPr>
            </w:pPr>
            <w:r>
              <w:rPr>
                <w:rFonts w:ascii="Times New Roman" w:hAnsi="Times New Roman" w:cs="Times New Roman"/>
                <w:bCs/>
                <w:color w:val="3A3A3A"/>
                <w:sz w:val="24"/>
                <w:szCs w:val="24"/>
                <w:lang w:val="fr-FR"/>
              </w:rPr>
              <w:t xml:space="preserve">_Utiliser </w:t>
            </w:r>
            <w:r w:rsidRPr="00AC1E86">
              <w:rPr>
                <w:rFonts w:ascii="Times New Roman" w:hAnsi="Times New Roman" w:cs="Times New Roman"/>
                <w:bCs/>
                <w:color w:val="3A3A3A"/>
                <w:sz w:val="24"/>
                <w:szCs w:val="24"/>
                <w:lang w:val="fr-FR"/>
              </w:rPr>
              <w:t>un</w:t>
            </w:r>
            <w:r w:rsidR="005B5EDE">
              <w:rPr>
                <w:rFonts w:ascii="Times New Roman" w:hAnsi="Times New Roman" w:cs="Times New Roman"/>
                <w:bCs/>
                <w:color w:val="3A3A3A"/>
                <w:sz w:val="24"/>
                <w:szCs w:val="24"/>
                <w:lang w:val="fr-FR"/>
              </w:rPr>
              <w:t xml:space="preserve"> seul langage </w:t>
            </w:r>
            <w:r>
              <w:rPr>
                <w:rFonts w:ascii="Times New Roman" w:hAnsi="Times New Roman" w:cs="Times New Roman"/>
                <w:bCs/>
                <w:color w:val="3A3A3A"/>
                <w:sz w:val="24"/>
                <w:szCs w:val="24"/>
                <w:lang w:val="fr-FR"/>
              </w:rPr>
              <w:t>car</w:t>
            </w:r>
            <w:r w:rsidRPr="00AC1E86">
              <w:rPr>
                <w:rFonts w:ascii="Times New Roman" w:hAnsi="Times New Roman" w:cs="Times New Roman"/>
                <w:bCs/>
                <w:color w:val="3A3A3A"/>
                <w:sz w:val="24"/>
                <w:szCs w:val="24"/>
                <w:lang w:val="fr-FR"/>
              </w:rPr>
              <w:t xml:space="preserve"> coder le back-end et le </w:t>
            </w:r>
            <w:r>
              <w:rPr>
                <w:rFonts w:ascii="Times New Roman" w:hAnsi="Times New Roman" w:cs="Times New Roman"/>
                <w:bCs/>
                <w:color w:val="3A3A3A"/>
                <w:sz w:val="24"/>
                <w:szCs w:val="24"/>
                <w:lang w:val="fr-FR"/>
              </w:rPr>
              <w:t>front-end avec le même langage pour ne pas apprendre un autre langages.</w:t>
            </w:r>
          </w:p>
          <w:p w14:paraId="6E4722B5" w14:textId="69E78C59" w:rsidR="00885DEA" w:rsidRPr="00AC1E86" w:rsidRDefault="00885DEA" w:rsidP="00FC1088">
            <w:pPr>
              <w:pStyle w:val="Para"/>
              <w:ind w:firstLine="0"/>
              <w:jc w:val="left"/>
              <w:rPr>
                <w:rFonts w:ascii="Times New Roman" w:hAnsi="Times New Roman" w:cs="Times New Roman"/>
                <w:sz w:val="24"/>
                <w:szCs w:val="24"/>
                <w:lang w:val="fr-FR"/>
              </w:rPr>
            </w:pPr>
            <w:r w:rsidRPr="00AC1E86">
              <w:rPr>
                <w:rFonts w:ascii="Times New Roman" w:hAnsi="Times New Roman" w:cs="Times New Roman"/>
                <w:sz w:val="24"/>
                <w:szCs w:val="24"/>
                <w:lang w:val="fr-FR"/>
              </w:rPr>
              <w:t>_</w:t>
            </w:r>
            <w:r>
              <w:rPr>
                <w:rFonts w:ascii="Times New Roman" w:hAnsi="Times New Roman" w:cs="Times New Roman"/>
                <w:sz w:val="24"/>
                <w:szCs w:val="24"/>
                <w:lang w:val="fr-FR"/>
              </w:rPr>
              <w:t xml:space="preserve">Affichage en temps réel car </w:t>
            </w:r>
            <w:r w:rsidRPr="00AC1E86">
              <w:rPr>
                <w:rFonts w:ascii="Times New Roman" w:hAnsi="Times New Roman" w:cs="Times New Roman"/>
                <w:sz w:val="24"/>
                <w:szCs w:val="24"/>
                <w:lang w:val="fr-FR"/>
              </w:rPr>
              <w:t>le processus de synchronisation est très rapide avec le JS.</w:t>
            </w:r>
          </w:p>
          <w:p w14:paraId="5C0A6C11" w14:textId="510A7F2F" w:rsidR="00885DEA" w:rsidRPr="00AC1E86" w:rsidRDefault="00885DEA" w:rsidP="001A2738">
            <w:pPr>
              <w:pStyle w:val="Para"/>
              <w:ind w:firstLine="0"/>
              <w:rPr>
                <w:rFonts w:ascii="Times New Roman" w:hAnsi="Times New Roman" w:cs="Times New Roman"/>
                <w:lang w:val="fr-FR"/>
              </w:rPr>
            </w:pPr>
            <w:r w:rsidRPr="00AC1E86">
              <w:rPr>
                <w:rFonts w:ascii="Times New Roman" w:hAnsi="Times New Roman" w:cs="Times New Roman"/>
                <w:sz w:val="24"/>
                <w:szCs w:val="24"/>
                <w:lang w:val="fr-FR"/>
              </w:rPr>
              <w:t>_</w:t>
            </w:r>
            <w:r w:rsidR="001A2738">
              <w:t xml:space="preserve"> Prend en charge les anciens navigateurs.</w:t>
            </w:r>
          </w:p>
        </w:tc>
        <w:tc>
          <w:tcPr>
            <w:tcW w:w="4536" w:type="dxa"/>
          </w:tcPr>
          <w:p w14:paraId="3E06C124" w14:textId="76D2A2F2" w:rsidR="00885DEA" w:rsidRPr="00AC1E86" w:rsidRDefault="00885DEA" w:rsidP="00BE39A8">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sz w:val="24"/>
                <w:szCs w:val="24"/>
              </w:rPr>
              <w:t xml:space="preserve"> _Mauvais pour le calcul lourd </w:t>
            </w:r>
            <w:r w:rsidR="0000156D">
              <w:rPr>
                <w:rFonts w:ascii="Times New Roman" w:hAnsi="Times New Roman" w:cs="Times New Roman"/>
                <w:sz w:val="24"/>
                <w:szCs w:val="24"/>
              </w:rPr>
              <w:t>car</w:t>
            </w:r>
            <w:r w:rsidRPr="00AC1E86">
              <w:rPr>
                <w:rFonts w:ascii="Times New Roman" w:hAnsi="Times New Roman" w:cs="Times New Roman"/>
                <w:color w:val="333333"/>
                <w:sz w:val="24"/>
                <w:szCs w:val="24"/>
                <w:shd w:val="clear" w:color="auto" w:fill="FFFFFF"/>
              </w:rPr>
              <w:t xml:space="preserve"> Node.js s’est avéré être une mauvaise plate-forme en termes de calculs lourds.</w:t>
            </w:r>
          </w:p>
          <w:p w14:paraId="5181C61E" w14:textId="76DC38B6" w:rsidR="00885DEA" w:rsidRPr="00AC1E86" w:rsidRDefault="00885DEA" w:rsidP="00BE39A8">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color w:val="333333"/>
                <w:sz w:val="24"/>
                <w:szCs w:val="24"/>
                <w:shd w:val="clear" w:color="auto" w:fill="FFFFFF"/>
              </w:rPr>
              <w:t>_Moins performant pour les bases de données relationnelles </w:t>
            </w:r>
            <w:r w:rsidR="0000156D">
              <w:rPr>
                <w:rFonts w:ascii="Times New Roman" w:hAnsi="Times New Roman" w:cs="Times New Roman"/>
                <w:color w:val="333333"/>
                <w:sz w:val="24"/>
                <w:szCs w:val="24"/>
                <w:shd w:val="clear" w:color="auto" w:fill="FFFFFF"/>
              </w:rPr>
              <w:t>car</w:t>
            </w:r>
            <w:r w:rsidRPr="00AC1E86">
              <w:rPr>
                <w:rFonts w:ascii="Times New Roman" w:hAnsi="Times New Roman" w:cs="Times New Roman"/>
                <w:color w:val="333333"/>
                <w:sz w:val="24"/>
                <w:szCs w:val="24"/>
                <w:shd w:val="clear" w:color="auto" w:fill="FFFFFF"/>
              </w:rPr>
              <w:t xml:space="preserve"> ses outils sont encore extrêmement sous-développés par rapport à ses concurrents sur cela.</w:t>
            </w:r>
          </w:p>
          <w:p w14:paraId="69F7F7E8" w14:textId="22BAA8FC" w:rsidR="00885DEA" w:rsidRPr="00AC1E86" w:rsidRDefault="00885DEA" w:rsidP="00BE39A8">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color w:val="333333"/>
                <w:sz w:val="24"/>
                <w:szCs w:val="24"/>
                <w:shd w:val="clear" w:color="auto" w:fill="FFFFFF"/>
              </w:rPr>
              <w:t>_</w:t>
            </w:r>
            <w:r w:rsidR="0000156D">
              <w:rPr>
                <w:rFonts w:ascii="Times New Roman" w:hAnsi="Times New Roman" w:cs="Times New Roman"/>
                <w:color w:val="333333"/>
                <w:sz w:val="24"/>
                <w:szCs w:val="24"/>
                <w:shd w:val="clear" w:color="auto" w:fill="FFFFFF"/>
              </w:rPr>
              <w:t xml:space="preserve"> Programmation asynchrone car</w:t>
            </w:r>
          </w:p>
          <w:p w14:paraId="16E0B3DA" w14:textId="67603B4B" w:rsidR="00885DEA" w:rsidRPr="00AC1E86" w:rsidRDefault="0000156D" w:rsidP="00BE39A8">
            <w:pPr>
              <w:pStyle w:val="Para"/>
              <w:ind w:firstLine="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w:t>
            </w:r>
            <w:r w:rsidR="00885DEA" w:rsidRPr="00AC1E86">
              <w:rPr>
                <w:rFonts w:ascii="Times New Roman" w:hAnsi="Times New Roman" w:cs="Times New Roman"/>
                <w:color w:val="333333"/>
                <w:sz w:val="24"/>
                <w:szCs w:val="24"/>
                <w:shd w:val="clear" w:color="auto" w:fill="FFFFFF"/>
              </w:rPr>
              <w:t>e modèle de programmation asynchrone est difficile à apprendre et surtout à utiliser selon beaucoup de développeurs.</w:t>
            </w:r>
          </w:p>
        </w:tc>
        <w:tc>
          <w:tcPr>
            <w:tcW w:w="1382" w:type="dxa"/>
          </w:tcPr>
          <w:p w14:paraId="059B960E" w14:textId="14BF83C0" w:rsidR="00885DEA" w:rsidRPr="00FF678C" w:rsidRDefault="00FF678C" w:rsidP="00BE39A8">
            <w:pPr>
              <w:pStyle w:val="Para"/>
              <w:ind w:firstLine="0"/>
              <w:rPr>
                <w:rFonts w:ascii="Times New Roman" w:hAnsi="Times New Roman" w:cs="Times New Roman"/>
                <w:sz w:val="24"/>
                <w:szCs w:val="24"/>
                <w:lang w:val="en-US"/>
              </w:rPr>
            </w:pPr>
            <w:r w:rsidRPr="00FF678C">
              <w:rPr>
                <w:rFonts w:ascii="Times New Roman" w:hAnsi="Times New Roman" w:cs="Times New Roman"/>
                <w:sz w:val="24"/>
                <w:szCs w:val="24"/>
              </w:rPr>
              <w:t xml:space="preserve">Spring , </w:t>
            </w:r>
            <w:r w:rsidRPr="00FF678C">
              <w:rPr>
                <w:rFonts w:ascii="Times New Roman" w:hAnsi="Times New Roman" w:cs="Times New Roman"/>
                <w:color w:val="202124"/>
                <w:sz w:val="24"/>
                <w:szCs w:val="24"/>
                <w:shd w:val="clear" w:color="auto" w:fill="FFFFFF"/>
              </w:rPr>
              <w:t> C# </w:t>
            </w:r>
          </w:p>
        </w:tc>
      </w:tr>
    </w:tbl>
    <w:p w14:paraId="33F2174D" w14:textId="77777777" w:rsidR="00C81A51" w:rsidRPr="00AC1E86" w:rsidRDefault="00C81A51" w:rsidP="00BE39A8">
      <w:pPr>
        <w:pStyle w:val="Para"/>
        <w:ind w:firstLine="0"/>
        <w:rPr>
          <w:b/>
        </w:rPr>
      </w:pPr>
    </w:p>
    <w:p w14:paraId="5A36412B" w14:textId="024AF5AC" w:rsidR="007F3ED3" w:rsidRPr="00AC1E86" w:rsidRDefault="007F3ED3" w:rsidP="00BE39A8">
      <w:pPr>
        <w:pStyle w:val="Titre3"/>
      </w:pPr>
      <w:bookmarkStart w:id="27" w:name="_Toc120744153"/>
      <w:r w:rsidRPr="00AC1E86">
        <w:t>Blender</w:t>
      </w:r>
      <w:bookmarkEnd w:id="27"/>
      <w:r w:rsidR="00383674" w:rsidRPr="00AC1E86">
        <w:t xml:space="preserve"> </w:t>
      </w:r>
    </w:p>
    <w:p w14:paraId="0D91EF1F" w14:textId="39658525" w:rsidR="003541B2" w:rsidRPr="00AC1E86" w:rsidRDefault="003541B2" w:rsidP="00BE39A8">
      <w:pPr>
        <w:pStyle w:val="Para"/>
        <w:ind w:hanging="142"/>
      </w:pPr>
      <w:r w:rsidRPr="00AC1E86">
        <w:rPr>
          <w:noProof/>
          <w:lang w:val="fr-FR"/>
        </w:rPr>
        <w:drawing>
          <wp:inline distT="0" distB="0" distL="0" distR="0" wp14:anchorId="06B1A2CE" wp14:editId="043F853C">
            <wp:extent cx="4752975" cy="147559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ender-logo.png"/>
                    <pic:cNvPicPr/>
                  </pic:nvPicPr>
                  <pic:blipFill>
                    <a:blip r:embed="rId21">
                      <a:extLst>
                        <a:ext uri="{28A0092B-C50C-407E-A947-70E740481C1C}">
                          <a14:useLocalDpi xmlns:a14="http://schemas.microsoft.com/office/drawing/2010/main" val="0"/>
                        </a:ext>
                      </a:extLst>
                    </a:blip>
                    <a:stretch>
                      <a:fillRect/>
                    </a:stretch>
                  </pic:blipFill>
                  <pic:spPr>
                    <a:xfrm>
                      <a:off x="0" y="0"/>
                      <a:ext cx="4808273" cy="1492765"/>
                    </a:xfrm>
                    <a:prstGeom prst="rect">
                      <a:avLst/>
                    </a:prstGeom>
                  </pic:spPr>
                </pic:pic>
              </a:graphicData>
            </a:graphic>
          </wp:inline>
        </w:drawing>
      </w:r>
    </w:p>
    <w:p w14:paraId="093479EF" w14:textId="37760570" w:rsidR="00754CDD" w:rsidRPr="00CD150F" w:rsidRDefault="003D003C" w:rsidP="00CD150F">
      <w:pPr>
        <w:pStyle w:val="Para"/>
        <w:ind w:firstLine="708"/>
        <w:rPr>
          <w:szCs w:val="24"/>
        </w:rPr>
      </w:pPr>
      <w:r w:rsidRPr="00740C6A">
        <w:rPr>
          <w:b/>
          <w:szCs w:val="24"/>
        </w:rPr>
        <w:t>Blender</w:t>
      </w:r>
      <w:r w:rsidRPr="00AC1E86">
        <w:rPr>
          <w:szCs w:val="24"/>
        </w:rPr>
        <w:t xml:space="preserve"> est une suite de création 3D</w:t>
      </w:r>
      <w:r w:rsidR="00AA1956" w:rsidRPr="00AC1E86">
        <w:rPr>
          <w:szCs w:val="24"/>
        </w:rPr>
        <w:t xml:space="preserve"> libre et</w:t>
      </w:r>
      <w:r w:rsidR="00CD150F">
        <w:rPr>
          <w:szCs w:val="24"/>
        </w:rPr>
        <w:t xml:space="preserve"> open source , avec lui on peut </w:t>
      </w:r>
      <w:r w:rsidR="00AA1956" w:rsidRPr="00AC1E86">
        <w:rPr>
          <w:szCs w:val="24"/>
        </w:rPr>
        <w:t xml:space="preserve">créer  des visualisations 3D telles que des images fixes, des animations 3D et du montage </w:t>
      </w:r>
      <w:r w:rsidR="00C8295E" w:rsidRPr="00AC1E86">
        <w:rPr>
          <w:szCs w:val="24"/>
        </w:rPr>
        <w:t xml:space="preserve">vidéo. Il est bien adapté aux particuliers et au grand public </w:t>
      </w:r>
      <w:r w:rsidR="004318B4" w:rsidRPr="00AC1E86">
        <w:rPr>
          <w:szCs w:val="24"/>
        </w:rPr>
        <w:t xml:space="preserve">grâce a son processus de développement </w:t>
      </w:r>
      <w:r w:rsidR="005869CF" w:rsidRPr="00AC1E86">
        <w:rPr>
          <w:szCs w:val="24"/>
        </w:rPr>
        <w:t xml:space="preserve">réactif. Dans le cas présent il est nécessaire de l’utiliser pour faire la visualisation en 3D et avec une précision dans les mesures des infrastructures  qui vont être en voie de construction sur un lieu . </w:t>
      </w:r>
      <w:r w:rsidR="00383674" w:rsidRPr="00AC1E86">
        <w:rPr>
          <w:szCs w:val="24"/>
        </w:rPr>
        <w:t xml:space="preserve">Ici, on a </w:t>
      </w:r>
      <w:r w:rsidR="005869CF" w:rsidRPr="00AC1E86">
        <w:rPr>
          <w:szCs w:val="24"/>
        </w:rPr>
        <w:t>utilis</w:t>
      </w:r>
      <w:r w:rsidR="00383674" w:rsidRPr="00AC1E86">
        <w:rPr>
          <w:szCs w:val="24"/>
          <w:lang w:val="fr-FR"/>
        </w:rPr>
        <w:t>é la version  2.83.0  de Blender pour le projet.</w:t>
      </w:r>
    </w:p>
    <w:p w14:paraId="7E8DC285" w14:textId="77777777" w:rsidR="00424CA4" w:rsidRPr="00AC1E86" w:rsidRDefault="00424CA4" w:rsidP="00BE39A8">
      <w:pPr>
        <w:pStyle w:val="Para"/>
        <w:ind w:left="1429" w:firstLine="0"/>
        <w:rPr>
          <w:b/>
        </w:rPr>
      </w:pPr>
    </w:p>
    <w:tbl>
      <w:tblPr>
        <w:tblStyle w:val="Grilledutableau"/>
        <w:tblW w:w="0" w:type="auto"/>
        <w:tblLook w:val="04A0" w:firstRow="1" w:lastRow="0" w:firstColumn="1" w:lastColumn="0" w:noHBand="0" w:noVBand="1"/>
      </w:tblPr>
      <w:tblGrid>
        <w:gridCol w:w="3281"/>
        <w:gridCol w:w="4057"/>
        <w:gridCol w:w="1665"/>
      </w:tblGrid>
      <w:tr w:rsidR="00DC11DD" w:rsidRPr="00AC1E86" w14:paraId="197DAC78" w14:textId="7186054C" w:rsidTr="00DC11DD">
        <w:tc>
          <w:tcPr>
            <w:tcW w:w="3281" w:type="dxa"/>
          </w:tcPr>
          <w:p w14:paraId="6A8EE215" w14:textId="77777777" w:rsidR="00DC11DD" w:rsidRPr="00AC1E86" w:rsidRDefault="00DC11DD" w:rsidP="00BE39A8">
            <w:pPr>
              <w:pStyle w:val="Para"/>
              <w:ind w:firstLine="0"/>
              <w:rPr>
                <w:rFonts w:ascii="Times New Roman" w:hAnsi="Times New Roman" w:cs="Times New Roman"/>
              </w:rPr>
            </w:pPr>
            <w:r w:rsidRPr="00AC1E86">
              <w:rPr>
                <w:rFonts w:ascii="Times New Roman" w:hAnsi="Times New Roman" w:cs="Times New Roman"/>
              </w:rPr>
              <w:t>Avantages</w:t>
            </w:r>
          </w:p>
        </w:tc>
        <w:tc>
          <w:tcPr>
            <w:tcW w:w="4057" w:type="dxa"/>
          </w:tcPr>
          <w:p w14:paraId="068438A4" w14:textId="77777777"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rPr>
              <w:t>Inconv</w:t>
            </w:r>
            <w:r w:rsidRPr="00AC1E86">
              <w:rPr>
                <w:rFonts w:ascii="Times New Roman" w:hAnsi="Times New Roman" w:cs="Times New Roman"/>
                <w:lang w:val="fr-FR"/>
              </w:rPr>
              <w:t>énients</w:t>
            </w:r>
          </w:p>
        </w:tc>
        <w:tc>
          <w:tcPr>
            <w:tcW w:w="1665" w:type="dxa"/>
          </w:tcPr>
          <w:p w14:paraId="3D8625C0" w14:textId="2E74A3C0" w:rsidR="00DC11DD" w:rsidRPr="00AC1E86" w:rsidRDefault="00DC11DD" w:rsidP="00BE39A8">
            <w:pPr>
              <w:pStyle w:val="Para"/>
              <w:ind w:firstLine="0"/>
            </w:pPr>
            <w:r>
              <w:t>Alternatives</w:t>
            </w:r>
          </w:p>
        </w:tc>
      </w:tr>
      <w:tr w:rsidR="00DC11DD" w:rsidRPr="00AC1E86" w14:paraId="08CA5B2C" w14:textId="5E631B61" w:rsidTr="00DC11DD">
        <w:tc>
          <w:tcPr>
            <w:tcW w:w="3281" w:type="dxa"/>
          </w:tcPr>
          <w:p w14:paraId="07353D1A" w14:textId="3C76D032" w:rsidR="00DC11DD" w:rsidRPr="00AC1E86" w:rsidRDefault="00DC11DD" w:rsidP="00BE39A8">
            <w:pPr>
              <w:pStyle w:val="Para"/>
              <w:ind w:firstLine="0"/>
              <w:rPr>
                <w:rFonts w:ascii="Times New Roman" w:hAnsi="Times New Roman" w:cs="Times New Roman"/>
              </w:rPr>
            </w:pPr>
            <w:r w:rsidRPr="00AC1E86">
              <w:rPr>
                <w:rFonts w:ascii="Times New Roman" w:hAnsi="Times New Roman" w:cs="Times New Roman"/>
              </w:rPr>
              <w:t>_Utilisation : on n’a pas à acheter ou faire un abonnement pour l’utiliser .</w:t>
            </w:r>
          </w:p>
          <w:p w14:paraId="66EAA049" w14:textId="2281A2DB"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rPr>
              <w:t>_Multifonctionnel</w:t>
            </w:r>
            <w:r w:rsidRPr="00AC1E86">
              <w:rPr>
                <w:rFonts w:ascii="Times New Roman" w:hAnsi="Times New Roman" w:cs="Times New Roman"/>
                <w:lang w:val="fr-FR"/>
              </w:rPr>
              <w:t xml:space="preserve"> : permet de faire de l’animation d’objet ,des simulation fluides et beaucoup d’autres.</w:t>
            </w:r>
          </w:p>
          <w:p w14:paraId="7BE8EDD0" w14:textId="77777777"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lang w:val="fr-FR"/>
              </w:rPr>
              <w:t>_Exportation : il permet d’exporter les fichiers blenders vers d’autres formats.</w:t>
            </w:r>
          </w:p>
          <w:p w14:paraId="054E369D" w14:textId="0071B491"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lang w:val="fr-FR"/>
              </w:rPr>
              <w:t>_Rendu : le rendu avec peut s’effectuer avec le GPU plutôt que le CPU , ce qui peut accélérer le rendu jusqu’à 5 fois.</w:t>
            </w:r>
          </w:p>
        </w:tc>
        <w:tc>
          <w:tcPr>
            <w:tcW w:w="4057" w:type="dxa"/>
          </w:tcPr>
          <w:p w14:paraId="54129541" w14:textId="31078134"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rPr>
              <w:t xml:space="preserve">_ Apprentissage  difficile: sa prise en main n’ est pas facile en vue de sa complexité et de ses taches ,il faut s’attendre a une quantité </w:t>
            </w:r>
            <w:r w:rsidRPr="00AC1E86">
              <w:rPr>
                <w:rFonts w:ascii="Times New Roman" w:hAnsi="Times New Roman" w:cs="Times New Roman"/>
                <w:lang w:val="fr-FR"/>
              </w:rPr>
              <w:t>écrasante de boutons et de paramètres.</w:t>
            </w:r>
          </w:p>
          <w:p w14:paraId="11FAF874" w14:textId="77777777"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lang w:val="fr-FR"/>
              </w:rPr>
              <w:t>_Manque de soutien externe : des programmes externe ne peuvent pas l’aider pour mieux accomplir ses taches.</w:t>
            </w:r>
          </w:p>
          <w:p w14:paraId="2491CF4C" w14:textId="36A11B9B" w:rsidR="00DC11DD" w:rsidRPr="00AC1E86" w:rsidRDefault="00DC11DD" w:rsidP="00BE39A8">
            <w:pPr>
              <w:pStyle w:val="Para"/>
              <w:ind w:firstLine="0"/>
              <w:rPr>
                <w:rFonts w:ascii="Times New Roman" w:hAnsi="Times New Roman" w:cs="Times New Roman"/>
                <w:lang w:val="fr-FR"/>
              </w:rPr>
            </w:pPr>
            <w:r w:rsidRPr="00AC1E86">
              <w:rPr>
                <w:rFonts w:ascii="Times New Roman" w:hAnsi="Times New Roman" w:cs="Times New Roman"/>
                <w:lang w:val="fr-FR"/>
              </w:rPr>
              <w:t>_Non standard de l’industrie : les industries préfèrent utiliser Maya ou d’autres logiciels payant car ils offrent plus d’options,</w:t>
            </w:r>
          </w:p>
        </w:tc>
        <w:tc>
          <w:tcPr>
            <w:tcW w:w="1665" w:type="dxa"/>
          </w:tcPr>
          <w:p w14:paraId="1B1E2FE8" w14:textId="4261CA88" w:rsidR="00DC11DD" w:rsidRPr="00AC1E86" w:rsidRDefault="00301DC0" w:rsidP="00BE39A8">
            <w:pPr>
              <w:pStyle w:val="Para"/>
              <w:ind w:firstLine="0"/>
            </w:pPr>
            <w:r>
              <w:rPr>
                <w:rFonts w:ascii="Arial" w:hAnsi="Arial" w:cs="Arial"/>
                <w:color w:val="202124"/>
                <w:shd w:val="clear" w:color="auto" w:fill="FFFFFF"/>
              </w:rPr>
              <w:t>ZBrush, Maya, 3DCoat</w:t>
            </w:r>
          </w:p>
        </w:tc>
      </w:tr>
    </w:tbl>
    <w:p w14:paraId="1DFE0C20" w14:textId="512B9165" w:rsidR="009E0FD5" w:rsidRPr="00AC1E86" w:rsidRDefault="00AE2384" w:rsidP="009E0FD5">
      <w:pPr>
        <w:pStyle w:val="Titre3"/>
      </w:pPr>
      <w:r w:rsidRPr="00AC1E86">
        <w:br w:type="page"/>
      </w:r>
      <w:bookmarkStart w:id="28" w:name="_Toc120744154"/>
      <w:r w:rsidR="00250315" w:rsidRPr="00AC1E86">
        <w:lastRenderedPageBreak/>
        <w:t>PostGresql</w:t>
      </w:r>
      <w:bookmarkEnd w:id="28"/>
    </w:p>
    <w:p w14:paraId="6E8E319B" w14:textId="64F17D88" w:rsidR="00422D7A" w:rsidRPr="00AC1E86" w:rsidRDefault="00FF7AF1" w:rsidP="00BE39A8">
      <w:pPr>
        <w:pStyle w:val="Para"/>
        <w:ind w:hanging="284"/>
      </w:pPr>
      <w:r w:rsidRPr="00AC1E86">
        <w:rPr>
          <w:noProof/>
          <w:lang w:val="fr-FR"/>
        </w:rPr>
        <w:drawing>
          <wp:inline distT="0" distB="0" distL="0" distR="0" wp14:anchorId="1F69AB4A" wp14:editId="5DC63182">
            <wp:extent cx="3999255" cy="1752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removebg-preview.png"/>
                    <pic:cNvPicPr/>
                  </pic:nvPicPr>
                  <pic:blipFill>
                    <a:blip r:embed="rId22">
                      <a:extLst>
                        <a:ext uri="{28A0092B-C50C-407E-A947-70E740481C1C}">
                          <a14:useLocalDpi xmlns:a14="http://schemas.microsoft.com/office/drawing/2010/main" val="0"/>
                        </a:ext>
                      </a:extLst>
                    </a:blip>
                    <a:stretch>
                      <a:fillRect/>
                    </a:stretch>
                  </pic:blipFill>
                  <pic:spPr>
                    <a:xfrm>
                      <a:off x="0" y="0"/>
                      <a:ext cx="4036227" cy="1768802"/>
                    </a:xfrm>
                    <a:prstGeom prst="rect">
                      <a:avLst/>
                    </a:prstGeom>
                  </pic:spPr>
                </pic:pic>
              </a:graphicData>
            </a:graphic>
          </wp:inline>
        </w:drawing>
      </w:r>
    </w:p>
    <w:p w14:paraId="3623D94E" w14:textId="77777777" w:rsidR="009E0FD5" w:rsidRPr="00AC1E86" w:rsidRDefault="009E0FD5" w:rsidP="00BE39A8">
      <w:pPr>
        <w:pStyle w:val="Para"/>
        <w:ind w:hanging="284"/>
        <w:rPr>
          <w:color w:val="000000"/>
          <w:szCs w:val="24"/>
          <w:shd w:val="clear" w:color="auto" w:fill="FBF9F8"/>
        </w:rPr>
      </w:pPr>
      <w:r w:rsidRPr="00AC1E86">
        <w:tab/>
      </w:r>
      <w:r w:rsidRPr="00AC1E86">
        <w:tab/>
      </w:r>
      <w:r w:rsidRPr="00740C6A">
        <w:rPr>
          <w:b/>
          <w:color w:val="000000"/>
          <w:szCs w:val="24"/>
          <w:shd w:val="clear" w:color="auto" w:fill="FBF9F8"/>
        </w:rPr>
        <w:t>PostgreSQL</w:t>
      </w:r>
      <w:r w:rsidRPr="00AC1E86">
        <w:rPr>
          <w:color w:val="000000"/>
          <w:szCs w:val="24"/>
          <w:shd w:val="clear" w:color="auto" w:fill="FBF9F8"/>
        </w:rPr>
        <w:t xml:space="preserve"> est un </w:t>
      </w:r>
      <w:hyperlink r:id="rId23" w:history="1">
        <w:r w:rsidRPr="00AC1E86">
          <w:rPr>
            <w:rStyle w:val="Lienhypertexte"/>
            <w:color w:val="auto"/>
            <w:szCs w:val="24"/>
            <w:u w:val="none"/>
            <w:shd w:val="clear" w:color="auto" w:fill="FBF9F8"/>
          </w:rPr>
          <w:t>système de gestion de base de données</w:t>
        </w:r>
      </w:hyperlink>
      <w:r w:rsidRPr="00AC1E86">
        <w:rPr>
          <w:color w:val="000000"/>
          <w:szCs w:val="24"/>
          <w:shd w:val="clear" w:color="auto" w:fill="FBF9F8"/>
        </w:rPr>
        <w:t> relationnelle orienté objet puissant et open source qui est capable de prendre en charge en toute sécurité les charges de travail de données les plus complexes. Ici, on utilise la version</w:t>
      </w:r>
      <w:r w:rsidR="009E4432" w:rsidRPr="00AC1E86">
        <w:rPr>
          <w:color w:val="000000"/>
          <w:szCs w:val="24"/>
          <w:shd w:val="clear" w:color="auto" w:fill="FBF9F8"/>
        </w:rPr>
        <w:t xml:space="preserve"> 14.1 de PostgreSQL pour gérer l’ensemble de la base de donnée du projet.</w:t>
      </w:r>
    </w:p>
    <w:p w14:paraId="40A8F752" w14:textId="77777777" w:rsidR="00ED75A6" w:rsidRPr="00AC1E86" w:rsidRDefault="00ED75A6" w:rsidP="00BE39A8">
      <w:pPr>
        <w:pStyle w:val="Para"/>
        <w:ind w:hanging="284"/>
        <w:rPr>
          <w:color w:val="000000"/>
          <w:szCs w:val="24"/>
          <w:shd w:val="clear" w:color="auto" w:fill="FBF9F8"/>
        </w:rPr>
      </w:pPr>
    </w:p>
    <w:tbl>
      <w:tblPr>
        <w:tblStyle w:val="Grilledutableau"/>
        <w:tblW w:w="0" w:type="auto"/>
        <w:tblLook w:val="04A0" w:firstRow="1" w:lastRow="0" w:firstColumn="1" w:lastColumn="0" w:noHBand="0" w:noVBand="1"/>
      </w:tblPr>
      <w:tblGrid>
        <w:gridCol w:w="2975"/>
        <w:gridCol w:w="2976"/>
        <w:gridCol w:w="2976"/>
      </w:tblGrid>
      <w:tr w:rsidR="003E66CD" w:rsidRPr="00AC1E86" w14:paraId="2D04484E" w14:textId="77777777" w:rsidTr="003E66CD">
        <w:tc>
          <w:tcPr>
            <w:tcW w:w="2975" w:type="dxa"/>
          </w:tcPr>
          <w:p w14:paraId="3B82A86E" w14:textId="1BE92F32" w:rsidR="003E66CD" w:rsidRPr="00AC1E86" w:rsidRDefault="00ED75A6" w:rsidP="00BE39A8">
            <w:pPr>
              <w:pStyle w:val="Para"/>
              <w:ind w:firstLine="0"/>
              <w:rPr>
                <w:rFonts w:ascii="Times New Roman" w:hAnsi="Times New Roman" w:cs="Times New Roman"/>
                <w:sz w:val="24"/>
                <w:szCs w:val="24"/>
                <w:lang w:val="en-US"/>
              </w:rPr>
            </w:pPr>
            <w:r w:rsidRPr="00AC1E86">
              <w:rPr>
                <w:rFonts w:ascii="Times New Roman" w:hAnsi="Times New Roman" w:cs="Times New Roman"/>
                <w:sz w:val="24"/>
                <w:szCs w:val="24"/>
              </w:rPr>
              <w:t>Caract</w:t>
            </w:r>
            <w:r w:rsidRPr="00AC1E86">
              <w:rPr>
                <w:rFonts w:ascii="Times New Roman" w:hAnsi="Times New Roman" w:cs="Times New Roman"/>
                <w:sz w:val="24"/>
                <w:szCs w:val="24"/>
                <w:lang w:val="fr-FR"/>
              </w:rPr>
              <w:t>é</w:t>
            </w:r>
            <w:r w:rsidRPr="00AC1E86">
              <w:rPr>
                <w:rFonts w:ascii="Times New Roman" w:hAnsi="Times New Roman" w:cs="Times New Roman"/>
                <w:sz w:val="24"/>
                <w:szCs w:val="24"/>
                <w:lang w:val="en-US"/>
              </w:rPr>
              <w:t>ristiques</w:t>
            </w:r>
          </w:p>
        </w:tc>
        <w:tc>
          <w:tcPr>
            <w:tcW w:w="2976" w:type="dxa"/>
          </w:tcPr>
          <w:p w14:paraId="1E846871" w14:textId="1F4FC685" w:rsidR="003E66CD" w:rsidRPr="00AC1E86" w:rsidRDefault="00ED75A6"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PostgreSQL</w:t>
            </w:r>
          </w:p>
        </w:tc>
        <w:tc>
          <w:tcPr>
            <w:tcW w:w="2976" w:type="dxa"/>
          </w:tcPr>
          <w:p w14:paraId="58A780C7" w14:textId="03AB9FB3" w:rsidR="003E66CD" w:rsidRPr="00AC1E86" w:rsidRDefault="00250352"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MySQL</w:t>
            </w:r>
          </w:p>
        </w:tc>
      </w:tr>
      <w:tr w:rsidR="003E66CD" w:rsidRPr="00AC1E86" w14:paraId="0FFA5734" w14:textId="77777777" w:rsidTr="003E66CD">
        <w:tc>
          <w:tcPr>
            <w:tcW w:w="2975" w:type="dxa"/>
          </w:tcPr>
          <w:p w14:paraId="1856B566" w14:textId="1CB0A7B2" w:rsidR="003E66CD" w:rsidRPr="00AC1E86" w:rsidRDefault="002604E9" w:rsidP="00BE39A8">
            <w:pPr>
              <w:pStyle w:val="Para"/>
              <w:ind w:firstLine="0"/>
              <w:rPr>
                <w:rFonts w:ascii="Times New Roman" w:hAnsi="Times New Roman" w:cs="Times New Roman"/>
                <w:sz w:val="24"/>
                <w:szCs w:val="24"/>
                <w:lang w:val="en-US"/>
              </w:rPr>
            </w:pPr>
            <w:r w:rsidRPr="00AC1E86">
              <w:rPr>
                <w:rFonts w:ascii="Times New Roman" w:hAnsi="Times New Roman" w:cs="Times New Roman"/>
                <w:sz w:val="24"/>
                <w:szCs w:val="24"/>
                <w:lang w:val="fr-FR"/>
              </w:rPr>
              <w:t>Extensibilité</w:t>
            </w:r>
          </w:p>
        </w:tc>
        <w:tc>
          <w:tcPr>
            <w:tcW w:w="2976" w:type="dxa"/>
          </w:tcPr>
          <w:p w14:paraId="5179D475" w14:textId="40237404" w:rsidR="003E66CD" w:rsidRPr="00AC1E86" w:rsidRDefault="00090970" w:rsidP="00090970">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lang w:val="fr-FR"/>
              </w:rPr>
              <w:t>Possède de nombreux</w:t>
            </w:r>
            <w:r w:rsidR="002604E9" w:rsidRPr="00AC1E86">
              <w:rPr>
                <w:rFonts w:ascii="Times New Roman" w:hAnsi="Times New Roman" w:cs="Times New Roman"/>
                <w:sz w:val="24"/>
                <w:szCs w:val="24"/>
                <w:lang w:val="fr-FR"/>
              </w:rPr>
              <w:t xml:space="preserve"> extension</w:t>
            </w:r>
            <w:r w:rsidRPr="00AC1E86">
              <w:rPr>
                <w:rFonts w:ascii="Times New Roman" w:hAnsi="Times New Roman" w:cs="Times New Roman"/>
                <w:sz w:val="24"/>
                <w:szCs w:val="24"/>
                <w:lang w:val="fr-FR"/>
              </w:rPr>
              <w:t>s</w:t>
            </w:r>
            <w:r w:rsidR="002604E9" w:rsidRPr="00AC1E86">
              <w:rPr>
                <w:rFonts w:ascii="Times New Roman" w:hAnsi="Times New Roman" w:cs="Times New Roman"/>
                <w:sz w:val="24"/>
                <w:szCs w:val="24"/>
                <w:lang w:val="fr-FR"/>
              </w:rPr>
              <w:t xml:space="preserve">  comme PostGIS qui</w:t>
            </w:r>
            <w:r w:rsidRPr="00AC1E86">
              <w:rPr>
                <w:rFonts w:ascii="Times New Roman" w:hAnsi="Times New Roman" w:cs="Times New Roman"/>
                <w:sz w:val="24"/>
                <w:szCs w:val="24"/>
                <w:lang w:val="fr-FR"/>
              </w:rPr>
              <w:t xml:space="preserve"> permet la manipulation des données géographiques .</w:t>
            </w:r>
          </w:p>
        </w:tc>
        <w:tc>
          <w:tcPr>
            <w:tcW w:w="2976" w:type="dxa"/>
          </w:tcPr>
          <w:p w14:paraId="49D87481" w14:textId="42084DCC" w:rsidR="003E66CD" w:rsidRPr="00AC1E86" w:rsidRDefault="009E0681"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N’es</w:t>
            </w:r>
            <w:r w:rsidR="00E7459E" w:rsidRPr="00AC1E86">
              <w:rPr>
                <w:rFonts w:ascii="Times New Roman" w:hAnsi="Times New Roman" w:cs="Times New Roman"/>
                <w:sz w:val="24"/>
                <w:szCs w:val="24"/>
              </w:rPr>
              <w:t>t</w:t>
            </w:r>
            <w:r w:rsidRPr="00AC1E86">
              <w:rPr>
                <w:rFonts w:ascii="Times New Roman" w:hAnsi="Times New Roman" w:cs="Times New Roman"/>
                <w:sz w:val="24"/>
                <w:szCs w:val="24"/>
              </w:rPr>
              <w:t xml:space="preserve"> pas extensible</w:t>
            </w:r>
            <w:r w:rsidR="00E7459E" w:rsidRPr="00AC1E86">
              <w:rPr>
                <w:rFonts w:ascii="Times New Roman" w:hAnsi="Times New Roman" w:cs="Times New Roman"/>
                <w:sz w:val="24"/>
                <w:szCs w:val="24"/>
              </w:rPr>
              <w:t xml:space="preserve"> sur le point de vue de la manipulation de données géographiques</w:t>
            </w:r>
            <w:r w:rsidR="00547A43" w:rsidRPr="00AC1E86">
              <w:rPr>
                <w:rFonts w:ascii="Times New Roman" w:hAnsi="Times New Roman" w:cs="Times New Roman"/>
                <w:sz w:val="24"/>
                <w:szCs w:val="24"/>
              </w:rPr>
              <w:t>.</w:t>
            </w:r>
          </w:p>
        </w:tc>
      </w:tr>
      <w:tr w:rsidR="003E66CD" w:rsidRPr="00AC1E86" w14:paraId="012AB9CB" w14:textId="77777777" w:rsidTr="003E66CD">
        <w:tc>
          <w:tcPr>
            <w:tcW w:w="2975" w:type="dxa"/>
          </w:tcPr>
          <w:p w14:paraId="11F00D4E" w14:textId="7956DE3A" w:rsidR="003E66CD" w:rsidRPr="00AC1E86" w:rsidRDefault="00547A43"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Vitesse</w:t>
            </w:r>
          </w:p>
        </w:tc>
        <w:tc>
          <w:tcPr>
            <w:tcW w:w="2976" w:type="dxa"/>
          </w:tcPr>
          <w:p w14:paraId="413B31A4" w14:textId="143C0D8A" w:rsidR="003E66CD" w:rsidRPr="00AC1E86" w:rsidRDefault="00BF3D67" w:rsidP="00BE39A8">
            <w:pPr>
              <w:pStyle w:val="Para"/>
              <w:ind w:firstLine="0"/>
              <w:rPr>
                <w:rFonts w:ascii="Times New Roman" w:hAnsi="Times New Roman" w:cs="Times New Roman"/>
                <w:sz w:val="24"/>
                <w:szCs w:val="24"/>
              </w:rPr>
            </w:pPr>
            <w:r w:rsidRPr="00AC1E86">
              <w:rPr>
                <w:rFonts w:ascii="Times New Roman" w:hAnsi="Times New Roman" w:cs="Times New Roman"/>
                <w:sz w:val="24"/>
                <w:szCs w:val="24"/>
              </w:rPr>
              <w:t xml:space="preserve">Plus rapide en lecture et </w:t>
            </w:r>
            <w:r w:rsidRPr="00AC1E86">
              <w:rPr>
                <w:rFonts w:ascii="Times New Roman" w:hAnsi="Times New Roman" w:cs="Times New Roman"/>
                <w:sz w:val="24"/>
                <w:szCs w:val="24"/>
                <w:lang w:val="fr-FR"/>
              </w:rPr>
              <w:t>é</w:t>
            </w:r>
            <w:r w:rsidRPr="00AC1E86">
              <w:rPr>
                <w:rFonts w:ascii="Times New Roman" w:hAnsi="Times New Roman" w:cs="Times New Roman"/>
                <w:sz w:val="24"/>
                <w:szCs w:val="24"/>
              </w:rPr>
              <w:t>écriture</w:t>
            </w:r>
          </w:p>
        </w:tc>
        <w:tc>
          <w:tcPr>
            <w:tcW w:w="2976" w:type="dxa"/>
          </w:tcPr>
          <w:p w14:paraId="16EC4549" w14:textId="16391533" w:rsidR="003E66CD" w:rsidRPr="00AC1E86" w:rsidRDefault="00B9063B" w:rsidP="00BE39A8">
            <w:pPr>
              <w:pStyle w:val="Para"/>
              <w:ind w:firstLine="0"/>
              <w:rPr>
                <w:rFonts w:ascii="Times New Roman" w:hAnsi="Times New Roman" w:cs="Times New Roman"/>
                <w:szCs w:val="24"/>
              </w:rPr>
            </w:pPr>
            <w:r w:rsidRPr="00AC1E86">
              <w:rPr>
                <w:rFonts w:ascii="Times New Roman" w:hAnsi="Times New Roman" w:cs="Times New Roman"/>
                <w:szCs w:val="24"/>
              </w:rPr>
              <w:t>Plus rapide en lecture seule</w:t>
            </w:r>
          </w:p>
        </w:tc>
      </w:tr>
      <w:tr w:rsidR="003E66CD" w:rsidRPr="00AC1E86" w14:paraId="74524FB5" w14:textId="77777777" w:rsidTr="003E66CD">
        <w:tc>
          <w:tcPr>
            <w:tcW w:w="2975" w:type="dxa"/>
          </w:tcPr>
          <w:p w14:paraId="2848AE0D" w14:textId="77777777" w:rsidR="003E66CD" w:rsidRPr="00AC1E86" w:rsidRDefault="002B5963" w:rsidP="00BE39A8">
            <w:pPr>
              <w:pStyle w:val="Para"/>
              <w:ind w:firstLine="0"/>
              <w:rPr>
                <w:rStyle w:val="lev"/>
                <w:rFonts w:ascii="Times New Roman" w:hAnsi="Times New Roman" w:cs="Times New Roman"/>
                <w:b w:val="0"/>
                <w:color w:val="333333"/>
                <w:sz w:val="24"/>
                <w:szCs w:val="24"/>
                <w:shd w:val="clear" w:color="auto" w:fill="FFFFFF"/>
              </w:rPr>
            </w:pPr>
            <w:r w:rsidRPr="00AC1E86">
              <w:rPr>
                <w:rStyle w:val="lev"/>
                <w:rFonts w:ascii="Times New Roman" w:hAnsi="Times New Roman" w:cs="Times New Roman"/>
                <w:b w:val="0"/>
                <w:color w:val="333333"/>
                <w:sz w:val="24"/>
                <w:szCs w:val="24"/>
                <w:shd w:val="clear" w:color="auto" w:fill="FFFFFF"/>
              </w:rPr>
              <w:t>Complexité des requêtes </w:t>
            </w:r>
          </w:p>
          <w:p w14:paraId="5F266408" w14:textId="21EE16B2" w:rsidR="00D74209" w:rsidRPr="00AC1E86" w:rsidRDefault="00D74209" w:rsidP="00BE39A8">
            <w:pPr>
              <w:pStyle w:val="Para"/>
              <w:ind w:firstLine="0"/>
              <w:rPr>
                <w:rFonts w:ascii="Times New Roman" w:hAnsi="Times New Roman" w:cs="Times New Roman"/>
                <w:b/>
                <w:color w:val="FF0000"/>
                <w:sz w:val="24"/>
                <w:szCs w:val="24"/>
                <w:lang w:val="fr-FR"/>
              </w:rPr>
            </w:pPr>
            <w:r w:rsidRPr="00AC1E86">
              <w:rPr>
                <w:rStyle w:val="lev"/>
                <w:rFonts w:ascii="Times New Roman" w:hAnsi="Times New Roman" w:cs="Times New Roman"/>
                <w:b w:val="0"/>
                <w:color w:val="FF0000"/>
                <w:shd w:val="clear" w:color="auto" w:fill="FFFFFF"/>
              </w:rPr>
              <w:t>(mitady justification na soloina)</w:t>
            </w:r>
          </w:p>
        </w:tc>
        <w:tc>
          <w:tcPr>
            <w:tcW w:w="2976" w:type="dxa"/>
          </w:tcPr>
          <w:p w14:paraId="5ED86517" w14:textId="3F273CDA" w:rsidR="003E66CD" w:rsidRPr="00AC1E86" w:rsidRDefault="001B4336" w:rsidP="00EA07BE">
            <w:pPr>
              <w:pStyle w:val="Para"/>
              <w:ind w:firstLine="0"/>
              <w:rPr>
                <w:rFonts w:ascii="Times New Roman" w:hAnsi="Times New Roman" w:cs="Times New Roman"/>
                <w:szCs w:val="24"/>
              </w:rPr>
            </w:pPr>
            <w:r w:rsidRPr="00AC1E86">
              <w:rPr>
                <w:rFonts w:ascii="Times New Roman" w:hAnsi="Times New Roman" w:cs="Times New Roman"/>
                <w:color w:val="333333"/>
                <w:shd w:val="clear" w:color="auto" w:fill="FFFFFF"/>
              </w:rPr>
              <w:t>per</w:t>
            </w:r>
            <w:r w:rsidR="00392A2F" w:rsidRPr="00AC1E86">
              <w:rPr>
                <w:rFonts w:ascii="Times New Roman" w:hAnsi="Times New Roman" w:cs="Times New Roman"/>
                <w:color w:val="333333"/>
                <w:shd w:val="clear" w:color="auto" w:fill="FFFFFF"/>
              </w:rPr>
              <w:t>met des requêtes plus complexes</w:t>
            </w:r>
          </w:p>
        </w:tc>
        <w:tc>
          <w:tcPr>
            <w:tcW w:w="2976" w:type="dxa"/>
          </w:tcPr>
          <w:p w14:paraId="2EAB1506" w14:textId="68A787EE" w:rsidR="003E66CD" w:rsidRPr="00AC1E86" w:rsidRDefault="001B4336" w:rsidP="0089798F">
            <w:pPr>
              <w:pStyle w:val="Para"/>
              <w:ind w:firstLine="0"/>
              <w:rPr>
                <w:rFonts w:ascii="Times New Roman" w:hAnsi="Times New Roman" w:cs="Times New Roman"/>
                <w:szCs w:val="24"/>
                <w:lang w:val="fr-FR"/>
              </w:rPr>
            </w:pPr>
            <w:r w:rsidRPr="00AC1E86">
              <w:rPr>
                <w:rFonts w:ascii="Times New Roman" w:hAnsi="Times New Roman" w:cs="Times New Roman"/>
                <w:szCs w:val="24"/>
              </w:rPr>
              <w:t>Difficile de r</w:t>
            </w:r>
            <w:r w:rsidR="0089798F" w:rsidRPr="00AC1E86">
              <w:rPr>
                <w:rFonts w:ascii="Times New Roman" w:hAnsi="Times New Roman" w:cs="Times New Roman"/>
                <w:szCs w:val="24"/>
                <w:lang w:val="fr-FR"/>
              </w:rPr>
              <w:t xml:space="preserve">éaliser des </w:t>
            </w:r>
            <w:r w:rsidR="0089798F" w:rsidRPr="00AC1E86">
              <w:rPr>
                <w:rFonts w:ascii="Times New Roman" w:hAnsi="Times New Roman" w:cs="Times New Roman"/>
                <w:color w:val="333333"/>
                <w:shd w:val="clear" w:color="auto" w:fill="FFFFFF"/>
              </w:rPr>
              <w:t>requêtes  complexes</w:t>
            </w:r>
          </w:p>
        </w:tc>
      </w:tr>
    </w:tbl>
    <w:p w14:paraId="6B416B85" w14:textId="77777777" w:rsidR="00C965BB" w:rsidRPr="00AC1E86" w:rsidRDefault="00C965BB" w:rsidP="00BE39A8">
      <w:pPr>
        <w:pStyle w:val="Para"/>
        <w:ind w:hanging="284"/>
        <w:rPr>
          <w:szCs w:val="24"/>
        </w:rPr>
      </w:pPr>
    </w:p>
    <w:p w14:paraId="3F58E5DD" w14:textId="53C3959F" w:rsidR="00C96D92" w:rsidRPr="00AC1E86" w:rsidRDefault="00C96D92" w:rsidP="00BE39A8">
      <w:pPr>
        <w:pStyle w:val="Titre3"/>
      </w:pPr>
      <w:bookmarkStart w:id="29" w:name="_Toc120744155"/>
      <w:r w:rsidRPr="00AC1E86">
        <w:lastRenderedPageBreak/>
        <w:t>Git et GitHub</w:t>
      </w:r>
      <w:bookmarkEnd w:id="29"/>
    </w:p>
    <w:p w14:paraId="38E04C4D" w14:textId="6D2F4D4C" w:rsidR="0021678A" w:rsidRPr="00AC1E86" w:rsidRDefault="00E90118" w:rsidP="00E90118">
      <w:pPr>
        <w:pStyle w:val="Para"/>
        <w:ind w:firstLine="0"/>
        <w:rPr>
          <w:b/>
          <w:sz w:val="56"/>
          <w:szCs w:val="56"/>
        </w:rPr>
      </w:pPr>
      <w:r w:rsidRPr="00AC1E86">
        <w:rPr>
          <w:noProof/>
          <w:lang w:val="fr-FR"/>
        </w:rPr>
        <w:drawing>
          <wp:inline distT="0" distB="0" distL="0" distR="0" wp14:anchorId="6C39BAD3" wp14:editId="707D1305">
            <wp:extent cx="2399092" cy="9239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png"/>
                    <pic:cNvPicPr/>
                  </pic:nvPicPr>
                  <pic:blipFill>
                    <a:blip r:embed="rId24">
                      <a:extLst>
                        <a:ext uri="{28A0092B-C50C-407E-A947-70E740481C1C}">
                          <a14:useLocalDpi xmlns:a14="http://schemas.microsoft.com/office/drawing/2010/main" val="0"/>
                        </a:ext>
                      </a:extLst>
                    </a:blip>
                    <a:stretch>
                      <a:fillRect/>
                    </a:stretch>
                  </pic:blipFill>
                  <pic:spPr>
                    <a:xfrm>
                      <a:off x="0" y="0"/>
                      <a:ext cx="2408777" cy="927655"/>
                    </a:xfrm>
                    <a:prstGeom prst="rect">
                      <a:avLst/>
                    </a:prstGeom>
                  </pic:spPr>
                </pic:pic>
              </a:graphicData>
            </a:graphic>
          </wp:inline>
        </w:drawing>
      </w:r>
      <w:r w:rsidRPr="00AC1E86">
        <w:tab/>
      </w:r>
      <w:r w:rsidRPr="00AC1E86">
        <w:tab/>
      </w:r>
      <w:r w:rsidRPr="00AC1E86">
        <w:rPr>
          <w:noProof/>
          <w:lang w:val="fr-FR"/>
        </w:rPr>
        <w:drawing>
          <wp:inline distT="0" distB="0" distL="0" distR="0" wp14:anchorId="176CDF2A" wp14:editId="6E7B63F1">
            <wp:extent cx="1202429" cy="11404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png"/>
                    <pic:cNvPicPr/>
                  </pic:nvPicPr>
                  <pic:blipFill>
                    <a:blip r:embed="rId25">
                      <a:extLst>
                        <a:ext uri="{28A0092B-C50C-407E-A947-70E740481C1C}">
                          <a14:useLocalDpi xmlns:a14="http://schemas.microsoft.com/office/drawing/2010/main" val="0"/>
                        </a:ext>
                      </a:extLst>
                    </a:blip>
                    <a:stretch>
                      <a:fillRect/>
                    </a:stretch>
                  </pic:blipFill>
                  <pic:spPr>
                    <a:xfrm>
                      <a:off x="0" y="0"/>
                      <a:ext cx="1233632" cy="1170055"/>
                    </a:xfrm>
                    <a:prstGeom prst="rect">
                      <a:avLst/>
                    </a:prstGeom>
                  </pic:spPr>
                </pic:pic>
              </a:graphicData>
            </a:graphic>
          </wp:inline>
        </w:drawing>
      </w:r>
      <w:r w:rsidRPr="00AC1E86">
        <w:rPr>
          <w:b/>
          <w:sz w:val="56"/>
          <w:szCs w:val="56"/>
        </w:rPr>
        <w:t>GitHub</w:t>
      </w:r>
    </w:p>
    <w:p w14:paraId="754DC623" w14:textId="77777777" w:rsidR="0053459A" w:rsidRPr="00AC1E86" w:rsidRDefault="0053459A" w:rsidP="007568E0">
      <w:pPr>
        <w:shd w:val="clear" w:color="auto" w:fill="FFFFFF"/>
        <w:spacing w:line="240" w:lineRule="auto"/>
        <w:ind w:firstLine="708"/>
        <w:jc w:val="left"/>
        <w:rPr>
          <w:bCs/>
          <w:color w:val="202124"/>
          <w:shd w:val="clear" w:color="auto" w:fill="FFFFFF"/>
        </w:rPr>
      </w:pPr>
    </w:p>
    <w:p w14:paraId="7705343C" w14:textId="5695B290" w:rsidR="007568E0" w:rsidRPr="00AC1E86" w:rsidRDefault="007568E0" w:rsidP="007568E0">
      <w:pPr>
        <w:shd w:val="clear" w:color="auto" w:fill="FFFFFF"/>
        <w:spacing w:line="240" w:lineRule="auto"/>
        <w:ind w:firstLine="708"/>
        <w:jc w:val="left"/>
        <w:rPr>
          <w:color w:val="202124"/>
          <w:szCs w:val="24"/>
          <w:lang w:val="fr-FR"/>
        </w:rPr>
      </w:pPr>
      <w:r w:rsidRPr="00740C6A">
        <w:rPr>
          <w:b/>
          <w:bCs/>
          <w:color w:val="202124"/>
          <w:shd w:val="clear" w:color="auto" w:fill="FFFFFF"/>
        </w:rPr>
        <w:t xml:space="preserve">Git </w:t>
      </w:r>
      <w:r w:rsidRPr="00AC1E86">
        <w:rPr>
          <w:bCs/>
          <w:color w:val="202124"/>
          <w:shd w:val="clear" w:color="auto" w:fill="FFFFFF"/>
        </w:rPr>
        <w:t xml:space="preserve">est un outil de gestion de version alors que </w:t>
      </w:r>
      <w:r w:rsidRPr="00740C6A">
        <w:rPr>
          <w:b/>
          <w:bCs/>
          <w:color w:val="202124"/>
          <w:shd w:val="clear" w:color="auto" w:fill="FFFFFF"/>
        </w:rPr>
        <w:t>Github</w:t>
      </w:r>
      <w:r w:rsidRPr="00AC1E86">
        <w:rPr>
          <w:bCs/>
          <w:color w:val="202124"/>
          <w:shd w:val="clear" w:color="auto" w:fill="FFFFFF"/>
        </w:rPr>
        <w:t xml:space="preserve"> est une plateforme en ligne qui permet d'héberger des dépôts Git</w:t>
      </w:r>
      <w:r w:rsidRPr="00AC1E86">
        <w:rPr>
          <w:color w:val="202124"/>
          <w:shd w:val="clear" w:color="auto" w:fill="FFFFFF"/>
        </w:rPr>
        <w:t>.</w:t>
      </w:r>
      <w:r w:rsidRPr="00AC1E86">
        <w:rPr>
          <w:color w:val="202124"/>
        </w:rPr>
        <w:t xml:space="preserve"> </w:t>
      </w:r>
    </w:p>
    <w:p w14:paraId="1DB1EB84" w14:textId="67448708" w:rsidR="007568E0" w:rsidRPr="00AC1E86" w:rsidRDefault="007568E0" w:rsidP="007568E0">
      <w:pPr>
        <w:shd w:val="clear" w:color="auto" w:fill="FFFFFF"/>
        <w:spacing w:line="240" w:lineRule="auto"/>
        <w:ind w:firstLine="708"/>
        <w:jc w:val="left"/>
        <w:rPr>
          <w:color w:val="202124"/>
          <w:szCs w:val="24"/>
          <w:lang w:val="fr-FR"/>
        </w:rPr>
      </w:pPr>
      <w:r w:rsidRPr="00AC1E86">
        <w:rPr>
          <w:bCs/>
          <w:color w:val="202124"/>
          <w:szCs w:val="24"/>
          <w:lang w:val="fr-FR"/>
        </w:rPr>
        <w:t>Git</w:t>
      </w:r>
      <w:r w:rsidRPr="00AC1E86">
        <w:rPr>
          <w:color w:val="202124"/>
          <w:szCs w:val="24"/>
          <w:lang w:val="fr-FR"/>
        </w:rPr>
        <w:t xml:space="preserve"> permet de faciliter la collaboration en permettant de revenir sur les anciennes versions. La plateforme </w:t>
      </w:r>
      <w:r w:rsidRPr="00AC1E86">
        <w:rPr>
          <w:bCs/>
          <w:color w:val="202124"/>
          <w:szCs w:val="24"/>
          <w:lang w:val="fr-FR"/>
        </w:rPr>
        <w:t>GitHub</w:t>
      </w:r>
      <w:r w:rsidRPr="00AC1E86">
        <w:rPr>
          <w:color w:val="202124"/>
          <w:szCs w:val="24"/>
          <w:lang w:val="fr-FR"/>
        </w:rPr>
        <w:t> va contenir quant à elle les dépôts dans le cloud afin que les développeurs arrivent à travailler sur un même projet et distinguent en temps réel les modifications apportées par les autres développeurs.</w:t>
      </w:r>
    </w:p>
    <w:p w14:paraId="6FA781D2" w14:textId="1F99F70B" w:rsidR="007568E0" w:rsidRPr="00AC1E86" w:rsidRDefault="007568E0" w:rsidP="007568E0">
      <w:pPr>
        <w:shd w:val="clear" w:color="auto" w:fill="FFFFFF"/>
        <w:spacing w:line="240" w:lineRule="auto"/>
        <w:jc w:val="left"/>
        <w:rPr>
          <w:color w:val="202124"/>
          <w:szCs w:val="24"/>
          <w:lang w:val="fr-FR"/>
        </w:rPr>
      </w:pPr>
      <w:r w:rsidRPr="00AC1E86">
        <w:rPr>
          <w:color w:val="202124"/>
          <w:szCs w:val="24"/>
          <w:lang w:val="fr-FR"/>
        </w:rPr>
        <w:t>Dans le projet ,la version 2.34.1 de Git est actuellement utilisé</w:t>
      </w:r>
      <w:r w:rsidR="00D8610A" w:rsidRPr="00AC1E86">
        <w:rPr>
          <w:color w:val="202124"/>
          <w:szCs w:val="24"/>
          <w:lang w:val="fr-FR"/>
        </w:rPr>
        <w:t>.</w:t>
      </w:r>
    </w:p>
    <w:p w14:paraId="43B71850" w14:textId="77777777" w:rsidR="0053459A" w:rsidRPr="00AC1E86" w:rsidRDefault="0053459A" w:rsidP="007568E0">
      <w:pPr>
        <w:shd w:val="clear" w:color="auto" w:fill="FFFFFF"/>
        <w:spacing w:line="240" w:lineRule="auto"/>
        <w:jc w:val="left"/>
        <w:rPr>
          <w:color w:val="202124"/>
          <w:szCs w:val="24"/>
          <w:lang w:val="fr-FR"/>
        </w:rPr>
      </w:pPr>
    </w:p>
    <w:p w14:paraId="7C7528F6" w14:textId="77777777" w:rsidR="00F82BE9" w:rsidRPr="00AC1E86" w:rsidRDefault="00F82BE9" w:rsidP="007568E0">
      <w:pPr>
        <w:shd w:val="clear" w:color="auto" w:fill="FFFFFF"/>
        <w:spacing w:line="240" w:lineRule="auto"/>
        <w:jc w:val="left"/>
        <w:rPr>
          <w:color w:val="202124"/>
          <w:szCs w:val="24"/>
          <w:lang w:val="fr-FR"/>
        </w:rPr>
      </w:pPr>
    </w:p>
    <w:p w14:paraId="4AFD2635" w14:textId="77777777" w:rsidR="007568E0" w:rsidRPr="00AC1E86" w:rsidRDefault="007568E0" w:rsidP="007568E0">
      <w:pPr>
        <w:shd w:val="clear" w:color="auto" w:fill="FFFFFF"/>
        <w:spacing w:line="240" w:lineRule="auto"/>
        <w:jc w:val="left"/>
        <w:rPr>
          <w:color w:val="202124"/>
          <w:szCs w:val="24"/>
          <w:lang w:val="fr-FR"/>
        </w:rPr>
      </w:pPr>
    </w:p>
    <w:tbl>
      <w:tblPr>
        <w:tblStyle w:val="Grilledutableau"/>
        <w:tblW w:w="0" w:type="auto"/>
        <w:tblLook w:val="04A0" w:firstRow="1" w:lastRow="0" w:firstColumn="1" w:lastColumn="0" w:noHBand="0" w:noVBand="1"/>
      </w:tblPr>
      <w:tblGrid>
        <w:gridCol w:w="3936"/>
        <w:gridCol w:w="3402"/>
        <w:gridCol w:w="1665"/>
      </w:tblGrid>
      <w:tr w:rsidR="008074B5" w:rsidRPr="00AC1E86" w14:paraId="736BC02A" w14:textId="3167E30C" w:rsidTr="008074B5">
        <w:tc>
          <w:tcPr>
            <w:tcW w:w="3936" w:type="dxa"/>
          </w:tcPr>
          <w:p w14:paraId="4B7A4547" w14:textId="77777777" w:rsidR="008074B5" w:rsidRPr="00AC1E86" w:rsidRDefault="008074B5" w:rsidP="00364D07">
            <w:pPr>
              <w:pStyle w:val="Para"/>
              <w:ind w:firstLine="0"/>
              <w:rPr>
                <w:rFonts w:ascii="Times New Roman" w:hAnsi="Times New Roman" w:cs="Times New Roman"/>
                <w:sz w:val="24"/>
                <w:szCs w:val="24"/>
              </w:rPr>
            </w:pPr>
            <w:r w:rsidRPr="00AC1E86">
              <w:rPr>
                <w:rFonts w:ascii="Times New Roman" w:hAnsi="Times New Roman" w:cs="Times New Roman"/>
                <w:sz w:val="24"/>
                <w:szCs w:val="24"/>
              </w:rPr>
              <w:t>Avantages</w:t>
            </w:r>
          </w:p>
        </w:tc>
        <w:tc>
          <w:tcPr>
            <w:tcW w:w="3402" w:type="dxa"/>
          </w:tcPr>
          <w:p w14:paraId="2CC096F3" w14:textId="77777777" w:rsidR="008074B5" w:rsidRPr="00AC1E86" w:rsidRDefault="008074B5" w:rsidP="00364D07">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rPr>
              <w:t>Inconv</w:t>
            </w:r>
            <w:r w:rsidRPr="00AC1E86">
              <w:rPr>
                <w:rFonts w:ascii="Times New Roman" w:hAnsi="Times New Roman" w:cs="Times New Roman"/>
                <w:sz w:val="24"/>
                <w:szCs w:val="24"/>
                <w:lang w:val="fr-FR"/>
              </w:rPr>
              <w:t>énients</w:t>
            </w:r>
          </w:p>
        </w:tc>
        <w:tc>
          <w:tcPr>
            <w:tcW w:w="1665" w:type="dxa"/>
          </w:tcPr>
          <w:p w14:paraId="797E21EA" w14:textId="02F5A26D" w:rsidR="008074B5" w:rsidRPr="00AC1E86" w:rsidRDefault="008074B5" w:rsidP="00364D07">
            <w:pPr>
              <w:pStyle w:val="Para"/>
              <w:ind w:firstLine="0"/>
              <w:rPr>
                <w:szCs w:val="24"/>
              </w:rPr>
            </w:pPr>
            <w:r>
              <w:rPr>
                <w:szCs w:val="24"/>
              </w:rPr>
              <w:t>Alternatives</w:t>
            </w:r>
          </w:p>
        </w:tc>
      </w:tr>
      <w:tr w:rsidR="008074B5" w:rsidRPr="00AC1E86" w14:paraId="1597D28D" w14:textId="76E8170C" w:rsidTr="008074B5">
        <w:tc>
          <w:tcPr>
            <w:tcW w:w="3936" w:type="dxa"/>
          </w:tcPr>
          <w:p w14:paraId="07B80DF0" w14:textId="53E116E2" w:rsidR="008074B5" w:rsidRPr="00AC1E86" w:rsidRDefault="008074B5" w:rsidP="00364D07">
            <w:pPr>
              <w:pStyle w:val="Para"/>
              <w:ind w:firstLine="0"/>
              <w:rPr>
                <w:rFonts w:ascii="Times New Roman" w:hAnsi="Times New Roman" w:cs="Times New Roman"/>
                <w:sz w:val="24"/>
                <w:szCs w:val="24"/>
              </w:rPr>
            </w:pPr>
            <w:r w:rsidRPr="00AC1E86">
              <w:rPr>
                <w:rFonts w:ascii="Times New Roman" w:hAnsi="Times New Roman" w:cs="Times New Roman"/>
                <w:sz w:val="24"/>
                <w:szCs w:val="24"/>
              </w:rPr>
              <w:t>_Utilisation :c’est un logiciel gratuit.</w:t>
            </w:r>
          </w:p>
          <w:p w14:paraId="6C833FB2" w14:textId="1F3538C2" w:rsidR="008074B5" w:rsidRPr="00AC1E86" w:rsidRDefault="008074B5" w:rsidP="00F82BE9">
            <w:pPr>
              <w:pStyle w:val="Para"/>
              <w:ind w:firstLine="0"/>
              <w:rPr>
                <w:rFonts w:ascii="Times New Roman" w:hAnsi="Times New Roman" w:cs="Times New Roman"/>
                <w:sz w:val="24"/>
                <w:szCs w:val="24"/>
              </w:rPr>
            </w:pPr>
            <w:r w:rsidRPr="00AC1E86">
              <w:rPr>
                <w:rFonts w:ascii="Times New Roman" w:hAnsi="Times New Roman" w:cs="Times New Roman"/>
                <w:sz w:val="24"/>
                <w:szCs w:val="24"/>
              </w:rPr>
              <w:t>_ Backup : il permet d’avoir une version du projet en ligne pour être disponible par toute l’équipe.</w:t>
            </w:r>
          </w:p>
          <w:p w14:paraId="416C17EA" w14:textId="013D97D9" w:rsidR="008074B5" w:rsidRPr="00AC1E86" w:rsidRDefault="008074B5" w:rsidP="00F82BE9">
            <w:pPr>
              <w:pStyle w:val="Para"/>
              <w:ind w:firstLine="0"/>
              <w:rPr>
                <w:rFonts w:ascii="Times New Roman" w:hAnsi="Times New Roman" w:cs="Times New Roman"/>
                <w:sz w:val="24"/>
                <w:szCs w:val="24"/>
              </w:rPr>
            </w:pPr>
            <w:r w:rsidRPr="00AC1E86">
              <w:rPr>
                <w:rFonts w:ascii="Times New Roman" w:hAnsi="Times New Roman" w:cs="Times New Roman"/>
                <w:sz w:val="24"/>
                <w:szCs w:val="24"/>
              </w:rPr>
              <w:t>_Télétravail : il permet de faire le travail à distance pour limité les déplacement afin de  gagner du temps .</w:t>
            </w:r>
          </w:p>
          <w:p w14:paraId="2CD1FB99" w14:textId="1E8CF54E" w:rsidR="008074B5" w:rsidRPr="00AC1E86" w:rsidRDefault="008074B5" w:rsidP="002E5642">
            <w:pPr>
              <w:pStyle w:val="Para"/>
              <w:ind w:firstLine="0"/>
              <w:rPr>
                <w:rFonts w:ascii="Times New Roman" w:hAnsi="Times New Roman" w:cs="Times New Roman"/>
                <w:sz w:val="24"/>
                <w:szCs w:val="24"/>
              </w:rPr>
            </w:pPr>
            <w:r w:rsidRPr="00AC1E86">
              <w:rPr>
                <w:rFonts w:ascii="Times New Roman" w:hAnsi="Times New Roman" w:cs="Times New Roman"/>
                <w:sz w:val="24"/>
                <w:szCs w:val="24"/>
              </w:rPr>
              <w:t>_Coordination :il permet à</w:t>
            </w:r>
            <w:r w:rsidRPr="00AC1E86">
              <w:rPr>
                <w:rFonts w:ascii="Times New Roman" w:hAnsi="Times New Roman" w:cs="Times New Roman"/>
                <w:sz w:val="24"/>
                <w:szCs w:val="24"/>
                <w:lang w:val="fr-FR"/>
              </w:rPr>
              <w:t xml:space="preserve"> chaque membre l’équipe de faire </w:t>
            </w:r>
            <w:r w:rsidRPr="00AC1E86">
              <w:rPr>
                <w:rFonts w:ascii="Times New Roman" w:hAnsi="Times New Roman" w:cs="Times New Roman"/>
                <w:sz w:val="24"/>
                <w:szCs w:val="24"/>
              </w:rPr>
              <w:t xml:space="preserve"> son travail de son coté et ensuite de le combiné proprement .</w:t>
            </w:r>
          </w:p>
        </w:tc>
        <w:tc>
          <w:tcPr>
            <w:tcW w:w="3402" w:type="dxa"/>
          </w:tcPr>
          <w:p w14:paraId="0EADE737" w14:textId="186B72D7" w:rsidR="008074B5" w:rsidRPr="00AC1E86" w:rsidRDefault="008074B5" w:rsidP="00364D07">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rPr>
              <w:t>_ Apprentissage  difficile: sa prise en main n’est pas facile en vue de sa complexité dans  son utilisation.</w:t>
            </w:r>
          </w:p>
          <w:p w14:paraId="740E69A8" w14:textId="28BC9C61" w:rsidR="008074B5" w:rsidRPr="00AC1E86" w:rsidRDefault="008074B5" w:rsidP="00E3776D">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lang w:val="fr-FR"/>
              </w:rPr>
              <w:t>_ Connexion Internet : il faut toujours avoir un bon débit sur l’accès à  internet pour utiliser le logiciel.</w:t>
            </w:r>
          </w:p>
          <w:p w14:paraId="5016CBDE" w14:textId="7B5E8482" w:rsidR="008074B5" w:rsidRPr="00AC1E86" w:rsidRDefault="008074B5" w:rsidP="00E3776D">
            <w:pPr>
              <w:pStyle w:val="Para"/>
              <w:ind w:firstLine="0"/>
              <w:rPr>
                <w:rFonts w:ascii="Times New Roman" w:hAnsi="Times New Roman" w:cs="Times New Roman"/>
                <w:sz w:val="24"/>
                <w:szCs w:val="24"/>
                <w:lang w:val="fr-FR"/>
              </w:rPr>
            </w:pPr>
          </w:p>
        </w:tc>
        <w:tc>
          <w:tcPr>
            <w:tcW w:w="1665" w:type="dxa"/>
          </w:tcPr>
          <w:p w14:paraId="20C27143" w14:textId="77777777" w:rsidR="008074B5" w:rsidRDefault="008074B5" w:rsidP="00364D07">
            <w:pPr>
              <w:pStyle w:val="Para"/>
              <w:ind w:firstLine="0"/>
              <w:rPr>
                <w:rFonts w:ascii="Arial" w:hAnsi="Arial" w:cs="Arial"/>
                <w:color w:val="202124"/>
                <w:shd w:val="clear" w:color="auto" w:fill="FFFFFF"/>
              </w:rPr>
            </w:pPr>
            <w:r>
              <w:rPr>
                <w:rFonts w:ascii="Arial" w:hAnsi="Arial" w:cs="Arial"/>
                <w:color w:val="202124"/>
                <w:shd w:val="clear" w:color="auto" w:fill="FFFFFF"/>
              </w:rPr>
              <w:t>IBM Rational ClearCase,</w:t>
            </w:r>
          </w:p>
          <w:p w14:paraId="40C9301B" w14:textId="53731D7D" w:rsidR="008074B5" w:rsidRPr="00AC1E86" w:rsidRDefault="008074B5" w:rsidP="00364D07">
            <w:pPr>
              <w:pStyle w:val="Para"/>
              <w:ind w:firstLine="0"/>
              <w:rPr>
                <w:szCs w:val="24"/>
              </w:rPr>
            </w:pPr>
            <w:r>
              <w:rPr>
                <w:rFonts w:ascii="Arial" w:hAnsi="Arial" w:cs="Arial"/>
                <w:color w:val="202124"/>
                <w:shd w:val="clear" w:color="auto" w:fill="FFFFFF"/>
              </w:rPr>
              <w:t>Apache Subversion</w:t>
            </w:r>
          </w:p>
        </w:tc>
      </w:tr>
    </w:tbl>
    <w:p w14:paraId="470C548A" w14:textId="67F84ABD" w:rsidR="00F82BE9" w:rsidRPr="00AC1E86" w:rsidRDefault="00F82BE9" w:rsidP="007568E0">
      <w:pPr>
        <w:shd w:val="clear" w:color="auto" w:fill="FFFFFF"/>
        <w:spacing w:line="240" w:lineRule="auto"/>
        <w:jc w:val="left"/>
        <w:rPr>
          <w:color w:val="202124"/>
          <w:szCs w:val="24"/>
          <w:lang w:val="fr-FR"/>
        </w:rPr>
      </w:pPr>
    </w:p>
    <w:p w14:paraId="3C58AB94" w14:textId="5D473596" w:rsidR="007568E0" w:rsidRPr="00AC1E86" w:rsidRDefault="007568E0" w:rsidP="007568E0">
      <w:pPr>
        <w:pStyle w:val="Para"/>
        <w:ind w:firstLine="708"/>
        <w:rPr>
          <w:szCs w:val="24"/>
          <w:lang w:val="fr-FR"/>
        </w:rPr>
      </w:pPr>
    </w:p>
    <w:p w14:paraId="0FB3B541" w14:textId="1B657CA7" w:rsidR="00AE2384" w:rsidRPr="00AC1E86" w:rsidRDefault="00320CCB" w:rsidP="004155E6">
      <w:pPr>
        <w:pStyle w:val="Titre1"/>
      </w:pPr>
      <w:bookmarkStart w:id="30" w:name="_Toc120744156"/>
      <w:r w:rsidRPr="00AC1E86">
        <w:lastRenderedPageBreak/>
        <w:t>Réalisation de l’application</w:t>
      </w:r>
      <w:bookmarkEnd w:id="30"/>
    </w:p>
    <w:p w14:paraId="7C3D3E86" w14:textId="77777777" w:rsidR="00320CCB" w:rsidRPr="00AC1E86" w:rsidRDefault="00320CCB" w:rsidP="004155E6">
      <w:pPr>
        <w:pStyle w:val="Titre2"/>
        <w:jc w:val="left"/>
      </w:pPr>
      <w:bookmarkStart w:id="31" w:name="_Toc120744157"/>
      <w:r w:rsidRPr="00AC1E86">
        <w:t>Analyse et conception</w:t>
      </w:r>
      <w:bookmarkEnd w:id="31"/>
    </w:p>
    <w:p w14:paraId="5494988F" w14:textId="77777777" w:rsidR="00320CCB" w:rsidRPr="00AC1E86" w:rsidRDefault="00320CCB" w:rsidP="004155E6">
      <w:pPr>
        <w:pStyle w:val="Titre3"/>
        <w:jc w:val="left"/>
      </w:pPr>
      <w:bookmarkStart w:id="32" w:name="_Toc120744158"/>
      <w:r w:rsidRPr="00AC1E86">
        <w:t>Analyse de l'existant</w:t>
      </w:r>
      <w:bookmarkEnd w:id="32"/>
    </w:p>
    <w:p w14:paraId="770DACE4" w14:textId="2E7FCB25" w:rsidR="00512106" w:rsidRPr="00AC1E86" w:rsidRDefault="00512106" w:rsidP="00512106">
      <w:pPr>
        <w:pStyle w:val="Titre4"/>
      </w:pPr>
      <w:r w:rsidRPr="00AC1E86">
        <w:t>Moyens matériels</w:t>
      </w:r>
    </w:p>
    <w:p w14:paraId="22993D60" w14:textId="4EB106CC" w:rsidR="002B7846" w:rsidRPr="00AC1E86" w:rsidRDefault="007802F2" w:rsidP="00BE12E2">
      <w:pPr>
        <w:pStyle w:val="Para"/>
        <w:rPr>
          <w:lang w:val="fr-FR"/>
        </w:rPr>
      </w:pPr>
      <w:r w:rsidRPr="00AC1E86">
        <w:t>Actuellement,</w:t>
      </w:r>
      <w:r w:rsidR="00AD5D9E" w:rsidRPr="00AC1E86">
        <w:t xml:space="preserve"> </w:t>
      </w:r>
      <w:r w:rsidR="00AD5D9E" w:rsidRPr="00AC1E86">
        <w:rPr>
          <w:lang w:val="fr-FR"/>
        </w:rPr>
        <w:t>l’établissement possèdent de nombreux ordinateurs</w:t>
      </w:r>
      <w:r w:rsidR="00A42AE4" w:rsidRPr="00AC1E86">
        <w:rPr>
          <w:lang w:val="fr-FR"/>
        </w:rPr>
        <w:t xml:space="preserve"> et imprimantes</w:t>
      </w:r>
      <w:r w:rsidR="00AD5D9E" w:rsidRPr="00AC1E86">
        <w:rPr>
          <w:lang w:val="fr-FR"/>
        </w:rPr>
        <w:t xml:space="preserve"> alors</w:t>
      </w:r>
      <w:r w:rsidR="00C543A2" w:rsidRPr="00AC1E86">
        <w:rPr>
          <w:lang w:val="fr-FR"/>
        </w:rPr>
        <w:t xml:space="preserve"> les données stocké</w:t>
      </w:r>
      <w:r w:rsidR="00A42AE4" w:rsidRPr="00AC1E86">
        <w:rPr>
          <w:lang w:val="fr-FR"/>
        </w:rPr>
        <w:t xml:space="preserve">es </w:t>
      </w:r>
      <w:r w:rsidR="00131036" w:rsidRPr="00AC1E86">
        <w:rPr>
          <w:lang w:val="fr-FR"/>
        </w:rPr>
        <w:t xml:space="preserve">concernant </w:t>
      </w:r>
      <w:r w:rsidR="00AC45F3" w:rsidRPr="00AC1E86">
        <w:rPr>
          <w:lang w:val="fr-FR"/>
        </w:rPr>
        <w:t xml:space="preserve"> les coordonnées géographiques ainsi que les détails sur chaque projet </w:t>
      </w:r>
      <w:r w:rsidR="00A42AE4" w:rsidRPr="00AC1E86">
        <w:rPr>
          <w:lang w:val="fr-FR"/>
        </w:rPr>
        <w:t>sont</w:t>
      </w:r>
      <w:r w:rsidR="00AC45F3" w:rsidRPr="00AC1E86">
        <w:rPr>
          <w:lang w:val="fr-FR"/>
        </w:rPr>
        <w:t xml:space="preserve">  entreposées sur des fichiers Excel</w:t>
      </w:r>
      <w:r w:rsidR="002D06A1" w:rsidRPr="00AC1E86">
        <w:rPr>
          <w:lang w:val="fr-FR"/>
        </w:rPr>
        <w:t>.</w:t>
      </w:r>
    </w:p>
    <w:p w14:paraId="6ECC815D" w14:textId="31AFDE77" w:rsidR="00512106" w:rsidRPr="00AC1E86" w:rsidRDefault="00512106" w:rsidP="00512106">
      <w:pPr>
        <w:pStyle w:val="Titre4"/>
      </w:pPr>
      <w:r w:rsidRPr="00AC1E86">
        <w:t>Méthodes de travail</w:t>
      </w:r>
    </w:p>
    <w:p w14:paraId="42F64BB4" w14:textId="09AB6624" w:rsidR="00512106" w:rsidRPr="00AC1E86" w:rsidRDefault="00512106" w:rsidP="00512106">
      <w:pPr>
        <w:pStyle w:val="Para"/>
        <w:ind w:left="708" w:firstLine="0"/>
        <w:rPr>
          <w:lang w:val="fr-FR"/>
        </w:rPr>
      </w:pPr>
      <w:r w:rsidRPr="00AC1E86">
        <w:t xml:space="preserve">En analysant le fonctionnement du processus de travail qui se faisait </w:t>
      </w:r>
      <w:r w:rsidR="007802F2" w:rsidRPr="00AC1E86">
        <w:rPr>
          <w:lang w:val="fr-FR"/>
        </w:rPr>
        <w:t>sur place, on a</w:t>
      </w:r>
    </w:p>
    <w:p w14:paraId="2B561F52" w14:textId="32F859E7" w:rsidR="007802F2" w:rsidRPr="00AC1E86" w:rsidRDefault="007802F2" w:rsidP="007802F2">
      <w:pPr>
        <w:pStyle w:val="Para"/>
        <w:ind w:firstLine="0"/>
        <w:rPr>
          <w:lang w:val="fr-FR"/>
        </w:rPr>
      </w:pPr>
      <w:r w:rsidRPr="00AC1E86">
        <w:rPr>
          <w:lang w:val="fr-FR"/>
        </w:rPr>
        <w:t xml:space="preserve">remarqué  </w:t>
      </w:r>
      <w:r w:rsidR="00157575" w:rsidRPr="00AC1E86">
        <w:rPr>
          <w:lang w:val="fr-FR"/>
        </w:rPr>
        <w:t xml:space="preserve">que après avoir saisie les données en entrée dans le fichiers </w:t>
      </w:r>
      <w:r w:rsidR="005765A5" w:rsidRPr="00AC1E86">
        <w:rPr>
          <w:lang w:val="fr-FR"/>
        </w:rPr>
        <w:t>Excel,</w:t>
      </w:r>
      <w:r w:rsidR="00157575" w:rsidRPr="00AC1E86">
        <w:rPr>
          <w:lang w:val="fr-FR"/>
        </w:rPr>
        <w:t xml:space="preserve"> il fallait prendre un peu de temps pour vérifier ce qui était écris pour ne pas faire d’erreur.</w:t>
      </w:r>
    </w:p>
    <w:p w14:paraId="79F7370F" w14:textId="00E0CC16" w:rsidR="007802F2" w:rsidRPr="00AC1E86" w:rsidRDefault="007802F2" w:rsidP="007802F2">
      <w:pPr>
        <w:pStyle w:val="Titre4"/>
        <w:rPr>
          <w:lang w:val="en-US"/>
        </w:rPr>
      </w:pPr>
      <w:r w:rsidRPr="00AC1E86">
        <w:rPr>
          <w:lang w:val="fr-FR"/>
        </w:rPr>
        <w:t>Critiques de l’ é</w:t>
      </w:r>
      <w:r w:rsidRPr="00AC1E86">
        <w:rPr>
          <w:lang w:val="en-US"/>
        </w:rPr>
        <w:t>xistant</w:t>
      </w:r>
    </w:p>
    <w:p w14:paraId="3EA27AC5" w14:textId="5770AC3A" w:rsidR="00AD5D9E" w:rsidRPr="00AC1E86" w:rsidRDefault="00ED22AD" w:rsidP="00F81B9A">
      <w:pPr>
        <w:pStyle w:val="Para"/>
        <w:ind w:left="2832" w:hanging="2124"/>
        <w:rPr>
          <w:lang w:val="fr-FR"/>
        </w:rPr>
      </w:pPr>
      <w:r w:rsidRPr="00AC1E86">
        <w:rPr>
          <w:lang w:val="fr-FR"/>
        </w:rPr>
        <w:t xml:space="preserve">Le processus de travail est méthodiques mais avec des milliers de données </w:t>
      </w:r>
      <w:r w:rsidR="00F81B9A" w:rsidRPr="00AC1E86">
        <w:rPr>
          <w:lang w:val="fr-FR"/>
        </w:rPr>
        <w:t xml:space="preserve"> sur les</w:t>
      </w:r>
    </w:p>
    <w:p w14:paraId="2DC1EDEC" w14:textId="48647F36" w:rsidR="00ED22AD" w:rsidRPr="00AC1E86" w:rsidRDefault="00F81B9A" w:rsidP="00ED22AD">
      <w:pPr>
        <w:pStyle w:val="Para"/>
        <w:ind w:firstLine="0"/>
        <w:rPr>
          <w:lang w:val="fr-FR"/>
        </w:rPr>
      </w:pPr>
      <w:r w:rsidRPr="00AC1E86">
        <w:rPr>
          <w:lang w:val="fr-FR"/>
        </w:rPr>
        <w:t xml:space="preserve">informations  </w:t>
      </w:r>
      <w:r w:rsidR="00ED22AD" w:rsidRPr="00AC1E86">
        <w:rPr>
          <w:lang w:val="fr-FR"/>
        </w:rPr>
        <w:t xml:space="preserve">qui s’accumulent </w:t>
      </w:r>
      <w:r w:rsidRPr="00AC1E86">
        <w:rPr>
          <w:lang w:val="fr-FR"/>
        </w:rPr>
        <w:t xml:space="preserve">, </w:t>
      </w:r>
      <w:r w:rsidR="00ED22AD" w:rsidRPr="00AC1E86">
        <w:rPr>
          <w:lang w:val="fr-FR"/>
        </w:rPr>
        <w:t xml:space="preserve">cela peut vite </w:t>
      </w:r>
      <w:r w:rsidRPr="00AC1E86">
        <w:rPr>
          <w:lang w:val="fr-FR"/>
        </w:rPr>
        <w:t xml:space="preserve">être </w:t>
      </w:r>
      <w:r w:rsidR="00ED22AD" w:rsidRPr="00AC1E86">
        <w:rPr>
          <w:lang w:val="fr-FR"/>
        </w:rPr>
        <w:t xml:space="preserve">très </w:t>
      </w:r>
      <w:r w:rsidRPr="00AC1E86">
        <w:rPr>
          <w:lang w:val="fr-FR"/>
        </w:rPr>
        <w:t xml:space="preserve">abusif </w:t>
      </w:r>
      <w:r w:rsidR="00ED22AD" w:rsidRPr="00AC1E86">
        <w:rPr>
          <w:lang w:val="fr-FR"/>
        </w:rPr>
        <w:t xml:space="preserve"> sur le temps dépensé sur une action de saisie de donnée seulement </w:t>
      </w:r>
      <w:r w:rsidRPr="00AC1E86">
        <w:rPr>
          <w:lang w:val="fr-FR"/>
        </w:rPr>
        <w:t>.</w:t>
      </w:r>
    </w:p>
    <w:p w14:paraId="5CF4EE12" w14:textId="7FEB61B8" w:rsidR="002B7846" w:rsidRPr="00AC1E86" w:rsidRDefault="00A931C9" w:rsidP="002B7846">
      <w:pPr>
        <w:pStyle w:val="Para"/>
        <w:rPr>
          <w:color w:val="FF0000"/>
          <w:lang w:val="fr-FR"/>
        </w:rPr>
      </w:pPr>
      <w:r w:rsidRPr="00AC1E86">
        <w:rPr>
          <w:color w:val="FF0000"/>
          <w:lang w:val="fr-FR"/>
        </w:rPr>
        <w:t>A RELIRE LESY</w:t>
      </w:r>
    </w:p>
    <w:p w14:paraId="63AD85C8" w14:textId="77777777" w:rsidR="00511560" w:rsidRPr="00AC1E86" w:rsidRDefault="00320CCB" w:rsidP="004155E6">
      <w:pPr>
        <w:pStyle w:val="Titre3"/>
        <w:jc w:val="left"/>
      </w:pPr>
      <w:bookmarkStart w:id="33" w:name="_Toc120744159"/>
      <w:r w:rsidRPr="00AC1E86">
        <w:t>Conception de l’application</w:t>
      </w:r>
      <w:bookmarkEnd w:id="33"/>
    </w:p>
    <w:p w14:paraId="12F22FB6" w14:textId="4DDAFF67" w:rsidR="00DD6A62" w:rsidRPr="00AC1E86" w:rsidRDefault="00356897" w:rsidP="00E077F3">
      <w:pPr>
        <w:pStyle w:val="Para"/>
        <w:jc w:val="left"/>
      </w:pPr>
      <w:r w:rsidRPr="00AC1E86">
        <w:t xml:space="preserve">La </w:t>
      </w:r>
      <w:r w:rsidR="004B5848" w:rsidRPr="00AC1E86">
        <w:t>création</w:t>
      </w:r>
      <w:r w:rsidRPr="00AC1E86">
        <w:t xml:space="preserve"> d’une conception est une é</w:t>
      </w:r>
      <w:r w:rsidRPr="00AC1E86">
        <w:rPr>
          <w:lang w:val="fr-FR"/>
        </w:rPr>
        <w:t xml:space="preserve">tape </w:t>
      </w:r>
      <w:r w:rsidR="004B5848" w:rsidRPr="00AC1E86">
        <w:rPr>
          <w:lang w:val="fr-FR"/>
        </w:rPr>
        <w:t>très</w:t>
      </w:r>
      <w:r w:rsidRPr="00AC1E86">
        <w:rPr>
          <w:lang w:val="fr-FR"/>
        </w:rPr>
        <w:t xml:space="preserve"> importante   </w:t>
      </w:r>
      <w:r w:rsidR="004B5848" w:rsidRPr="00AC1E86">
        <w:rPr>
          <w:lang w:val="fr-FR"/>
        </w:rPr>
        <w:t xml:space="preserve">dans le travail qui va se faire </w:t>
      </w:r>
      <w:r w:rsidRPr="00AC1E86">
        <w:t xml:space="preserve"> </w:t>
      </w:r>
      <w:r w:rsidR="004B5848" w:rsidRPr="00AC1E86">
        <w:t>car elle va garantir le développement de l’application dans les meilleures conditions possibles . Voici des explication qui justifie cela :</w:t>
      </w:r>
    </w:p>
    <w:p w14:paraId="6584DFE4" w14:textId="7EEB2E51" w:rsidR="004B5848" w:rsidRPr="00AC1E86" w:rsidRDefault="004B5848" w:rsidP="00F30373">
      <w:pPr>
        <w:pStyle w:val="Para"/>
        <w:numPr>
          <w:ilvl w:val="0"/>
          <w:numId w:val="7"/>
        </w:numPr>
        <w:jc w:val="left"/>
        <w:rPr>
          <w:lang w:val="fr-FR"/>
        </w:rPr>
      </w:pPr>
      <w:r w:rsidRPr="00AC1E86">
        <w:rPr>
          <w:lang w:val="fr-FR"/>
        </w:rPr>
        <w:t>Donne un</w:t>
      </w:r>
      <w:r w:rsidR="001A569B">
        <w:rPr>
          <w:lang w:val="fr-FR"/>
        </w:rPr>
        <w:t xml:space="preserve"> </w:t>
      </w:r>
      <w:r w:rsidRPr="00AC1E86">
        <w:rPr>
          <w:lang w:val="fr-FR"/>
        </w:rPr>
        <w:t xml:space="preserve">vision globale qui ressemble les </w:t>
      </w:r>
      <w:r w:rsidRPr="00AC1E86">
        <w:t>informations ,les rendant prêtes à être analysées.</w:t>
      </w:r>
    </w:p>
    <w:p w14:paraId="3A1413E6" w14:textId="214DE4E8" w:rsidR="00FE7080" w:rsidRPr="00AC1E86" w:rsidRDefault="009F5280" w:rsidP="00F30373">
      <w:pPr>
        <w:pStyle w:val="Para"/>
        <w:numPr>
          <w:ilvl w:val="0"/>
          <w:numId w:val="7"/>
        </w:numPr>
        <w:jc w:val="left"/>
        <w:rPr>
          <w:lang w:val="fr-FR"/>
        </w:rPr>
      </w:pPr>
      <w:r w:rsidRPr="00AC1E86">
        <w:rPr>
          <w:lang w:val="fr-FR"/>
        </w:rPr>
        <w:t>Facilite</w:t>
      </w:r>
      <w:r w:rsidR="009158DF" w:rsidRPr="00AC1E86">
        <w:rPr>
          <w:lang w:val="fr-FR"/>
        </w:rPr>
        <w:t xml:space="preserve"> la</w:t>
      </w:r>
      <w:r w:rsidR="00FE7080" w:rsidRPr="00AC1E86">
        <w:rPr>
          <w:lang w:val="fr-FR"/>
        </w:rPr>
        <w:t xml:space="preserve"> </w:t>
      </w:r>
      <w:r w:rsidR="009158DF" w:rsidRPr="00AC1E86">
        <w:rPr>
          <w:lang w:val="fr-FR"/>
        </w:rPr>
        <w:t>répartition des taches</w:t>
      </w:r>
      <w:r w:rsidR="00FE7080" w:rsidRPr="00AC1E86">
        <w:rPr>
          <w:lang w:val="fr-FR"/>
        </w:rPr>
        <w:t xml:space="preserve"> </w:t>
      </w:r>
      <w:r w:rsidR="009158DF" w:rsidRPr="00AC1E86">
        <w:rPr>
          <w:lang w:val="fr-FR"/>
        </w:rPr>
        <w:t>lors d’un travail en équipe</w:t>
      </w:r>
    </w:p>
    <w:p w14:paraId="5F6929E8" w14:textId="60A66C74" w:rsidR="004B5848" w:rsidRPr="00AC1E86" w:rsidRDefault="0016235B" w:rsidP="00F30373">
      <w:pPr>
        <w:pStyle w:val="Para"/>
        <w:numPr>
          <w:ilvl w:val="0"/>
          <w:numId w:val="7"/>
        </w:numPr>
        <w:jc w:val="left"/>
        <w:rPr>
          <w:lang w:val="fr-FR"/>
        </w:rPr>
      </w:pPr>
      <w:r w:rsidRPr="00AC1E86">
        <w:t>Fait u</w:t>
      </w:r>
      <w:r w:rsidR="004B5848" w:rsidRPr="00AC1E86">
        <w:t>ne description détaillée de chaque processus d’avancement du projet</w:t>
      </w:r>
      <w:r w:rsidR="004B5848" w:rsidRPr="00AC1E86">
        <w:rPr>
          <w:lang w:val="fr-FR"/>
        </w:rPr>
        <w:t xml:space="preserve"> .</w:t>
      </w:r>
    </w:p>
    <w:p w14:paraId="54D077B3" w14:textId="1C305C83" w:rsidR="00873C8E" w:rsidRPr="00D53868" w:rsidRDefault="00145B55" w:rsidP="00F30373">
      <w:pPr>
        <w:numPr>
          <w:ilvl w:val="0"/>
          <w:numId w:val="7"/>
        </w:numPr>
        <w:spacing w:after="120"/>
        <w:jc w:val="left"/>
      </w:pPr>
      <w:r w:rsidRPr="00AC1E86">
        <w:t>Evite l</w:t>
      </w:r>
      <w:r w:rsidR="002B7846" w:rsidRPr="00AC1E86">
        <w:t>es erreurs et complica</w:t>
      </w:r>
      <w:r w:rsidR="009F5280">
        <w:t>tions en fonction des processus</w:t>
      </w:r>
    </w:p>
    <w:p w14:paraId="299B0B90" w14:textId="692C2AB4" w:rsidR="00C734A7" w:rsidRDefault="00C734A7" w:rsidP="00C734A7">
      <w:pPr>
        <w:pStyle w:val="Titre4"/>
        <w:rPr>
          <w:lang w:val="en-US"/>
        </w:rPr>
      </w:pPr>
      <w:r w:rsidRPr="00AC1E86">
        <w:rPr>
          <w:lang w:val="fr-FR"/>
        </w:rPr>
        <w:lastRenderedPageBreak/>
        <w:t>Conception base de donné</w:t>
      </w:r>
      <w:r w:rsidRPr="00AC1E86">
        <w:rPr>
          <w:lang w:val="en-US"/>
        </w:rPr>
        <w:t>e</w:t>
      </w:r>
    </w:p>
    <w:p w14:paraId="2019D8C8" w14:textId="1498A4FD" w:rsidR="00603B0C" w:rsidRDefault="00603B0C" w:rsidP="00F30373">
      <w:pPr>
        <w:pStyle w:val="Para"/>
        <w:numPr>
          <w:ilvl w:val="0"/>
          <w:numId w:val="32"/>
        </w:numPr>
        <w:jc w:val="left"/>
        <w:rPr>
          <w:b/>
        </w:rPr>
      </w:pPr>
      <w:r w:rsidRPr="005705CC">
        <w:rPr>
          <w:b/>
        </w:rPr>
        <w:t>Nombre de tables créées</w:t>
      </w:r>
      <w:r w:rsidR="005705CC">
        <w:rPr>
          <w:b/>
        </w:rPr>
        <w:t> :</w:t>
      </w:r>
      <w:r w:rsidR="0055058B">
        <w:rPr>
          <w:b/>
        </w:rPr>
        <w:t xml:space="preserve"> </w:t>
      </w:r>
      <w:r w:rsidR="00881DCF">
        <w:rPr>
          <w:b/>
        </w:rPr>
        <w:t>8</w:t>
      </w:r>
    </w:p>
    <w:p w14:paraId="4712ACE9" w14:textId="3EFE3129" w:rsidR="00881DCF" w:rsidRPr="005705CC" w:rsidRDefault="00881DCF" w:rsidP="00F30373">
      <w:pPr>
        <w:pStyle w:val="Para"/>
        <w:numPr>
          <w:ilvl w:val="0"/>
          <w:numId w:val="32"/>
        </w:numPr>
        <w:jc w:val="left"/>
        <w:rPr>
          <w:b/>
        </w:rPr>
      </w:pPr>
      <w:r>
        <w:rPr>
          <w:b/>
        </w:rPr>
        <w:t xml:space="preserve">Nombre de vues </w:t>
      </w:r>
      <w:r w:rsidRPr="005705CC">
        <w:rPr>
          <w:b/>
        </w:rPr>
        <w:t>créées</w:t>
      </w:r>
      <w:r>
        <w:rPr>
          <w:b/>
        </w:rPr>
        <w:t> :</w:t>
      </w:r>
      <w:r w:rsidR="0055058B">
        <w:rPr>
          <w:b/>
        </w:rPr>
        <w:t xml:space="preserve"> </w:t>
      </w:r>
      <w:r>
        <w:rPr>
          <w:b/>
        </w:rPr>
        <w:t>4</w:t>
      </w:r>
    </w:p>
    <w:p w14:paraId="6158A0B3" w14:textId="5520FE84" w:rsidR="00603B0C" w:rsidRPr="005705CC" w:rsidRDefault="00963865" w:rsidP="00963865">
      <w:pPr>
        <w:pStyle w:val="Para"/>
        <w:ind w:hanging="567"/>
        <w:rPr>
          <w:lang w:val="fr-FR"/>
        </w:rPr>
      </w:pPr>
      <w:r>
        <w:rPr>
          <w:noProof/>
          <w:lang w:val="fr-FR"/>
        </w:rPr>
        <w:drawing>
          <wp:inline distT="0" distB="0" distL="0" distR="0" wp14:anchorId="6DD0F0B5" wp14:editId="4A0B8B0C">
            <wp:extent cx="6143141" cy="568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26">
                      <a:extLst>
                        <a:ext uri="{28A0092B-C50C-407E-A947-70E740481C1C}">
                          <a14:useLocalDpi xmlns:a14="http://schemas.microsoft.com/office/drawing/2010/main" val="0"/>
                        </a:ext>
                      </a:extLst>
                    </a:blip>
                    <a:stretch>
                      <a:fillRect/>
                    </a:stretch>
                  </pic:blipFill>
                  <pic:spPr>
                    <a:xfrm>
                      <a:off x="0" y="0"/>
                      <a:ext cx="6149081" cy="5690017"/>
                    </a:xfrm>
                    <a:prstGeom prst="rect">
                      <a:avLst/>
                    </a:prstGeom>
                  </pic:spPr>
                </pic:pic>
              </a:graphicData>
            </a:graphic>
          </wp:inline>
        </w:drawing>
      </w:r>
    </w:p>
    <w:p w14:paraId="22DB85CA" w14:textId="4ABB24BF" w:rsidR="00C734A7" w:rsidRPr="005705CC" w:rsidRDefault="00596997" w:rsidP="00596997">
      <w:pPr>
        <w:pStyle w:val="Lgende"/>
        <w:ind w:left="2124"/>
        <w:rPr>
          <w:lang w:val="fr-FR"/>
        </w:rPr>
      </w:pPr>
      <w:r>
        <w:t xml:space="preserve">      </w:t>
      </w:r>
      <w:bookmarkStart w:id="34" w:name="_Toc120742294"/>
      <w:r w:rsidR="00963865">
        <w:t xml:space="preserve">Figure </w:t>
      </w:r>
      <w:r w:rsidR="00963865">
        <w:fldChar w:fldCharType="begin"/>
      </w:r>
      <w:r w:rsidR="00963865">
        <w:instrText xml:space="preserve"> SEQ Figure \* ARABIC </w:instrText>
      </w:r>
      <w:r w:rsidR="00963865">
        <w:fldChar w:fldCharType="separate"/>
      </w:r>
      <w:r w:rsidR="00963865">
        <w:rPr>
          <w:noProof/>
        </w:rPr>
        <w:t>2</w:t>
      </w:r>
      <w:r w:rsidR="00963865">
        <w:fldChar w:fldCharType="end"/>
      </w:r>
      <w:r w:rsidR="00715FC5">
        <w:t xml:space="preserve"> : </w:t>
      </w:r>
      <w:r w:rsidR="00AB00ED">
        <w:t>M</w:t>
      </w:r>
      <w:r w:rsidR="00715FC5">
        <w:t>odèle conceptuel de donn</w:t>
      </w:r>
      <w:r w:rsidR="00715FC5">
        <w:rPr>
          <w:lang w:val="fr-FR"/>
        </w:rPr>
        <w:t>é</w:t>
      </w:r>
      <w:r w:rsidR="00715FC5">
        <w:t>es.</w:t>
      </w:r>
      <w:bookmarkEnd w:id="34"/>
    </w:p>
    <w:p w14:paraId="417E702F" w14:textId="21AC3F37" w:rsidR="00596902" w:rsidRDefault="00596902" w:rsidP="00596902">
      <w:pPr>
        <w:pStyle w:val="Para"/>
        <w:ind w:firstLine="0"/>
        <w:rPr>
          <w:lang w:val="fr-FR"/>
        </w:rPr>
      </w:pPr>
    </w:p>
    <w:p w14:paraId="7A0CE559" w14:textId="77777777" w:rsidR="00596902" w:rsidRDefault="00596902" w:rsidP="00596902">
      <w:pPr>
        <w:pStyle w:val="Para"/>
        <w:ind w:firstLine="0"/>
        <w:rPr>
          <w:lang w:val="fr-FR"/>
        </w:rPr>
      </w:pPr>
    </w:p>
    <w:p w14:paraId="6BE42C3E" w14:textId="77777777" w:rsidR="00596902" w:rsidRDefault="00596902" w:rsidP="00596902">
      <w:pPr>
        <w:pStyle w:val="Para"/>
        <w:ind w:firstLine="0"/>
        <w:rPr>
          <w:lang w:val="fr-FR"/>
        </w:rPr>
      </w:pPr>
    </w:p>
    <w:p w14:paraId="2B823DA9" w14:textId="77777777" w:rsidR="00596902" w:rsidRDefault="00596902" w:rsidP="00596902">
      <w:pPr>
        <w:pStyle w:val="Para"/>
        <w:ind w:firstLine="0"/>
        <w:rPr>
          <w:lang w:val="fr-FR"/>
        </w:rPr>
      </w:pPr>
    </w:p>
    <w:p w14:paraId="3E844F0A" w14:textId="77777777" w:rsidR="00596902" w:rsidRDefault="00596902" w:rsidP="00596902">
      <w:pPr>
        <w:pStyle w:val="Para"/>
        <w:ind w:firstLine="0"/>
        <w:rPr>
          <w:lang w:val="fr-FR"/>
        </w:rPr>
      </w:pPr>
    </w:p>
    <w:p w14:paraId="47C2D87B" w14:textId="77777777" w:rsidR="00596902" w:rsidRDefault="00596902" w:rsidP="00596902">
      <w:pPr>
        <w:pStyle w:val="Titre4"/>
      </w:pPr>
      <w:r w:rsidRPr="00AC1E86">
        <w:lastRenderedPageBreak/>
        <w:t>Conception affichage</w:t>
      </w:r>
    </w:p>
    <w:p w14:paraId="18F7B762" w14:textId="77777777" w:rsidR="00596902" w:rsidRPr="00603B0C" w:rsidRDefault="00596902" w:rsidP="00F30373">
      <w:pPr>
        <w:pStyle w:val="Para"/>
        <w:numPr>
          <w:ilvl w:val="0"/>
          <w:numId w:val="34"/>
        </w:numPr>
        <w:jc w:val="left"/>
        <w:rPr>
          <w:b/>
        </w:rPr>
      </w:pPr>
      <w:r w:rsidRPr="00603B0C">
        <w:rPr>
          <w:b/>
        </w:rPr>
        <w:t>Nombre d’écrans</w:t>
      </w:r>
      <w:r>
        <w:rPr>
          <w:b/>
        </w:rPr>
        <w:t> : 14</w:t>
      </w:r>
    </w:p>
    <w:p w14:paraId="7242F620" w14:textId="77777777" w:rsidR="00596902" w:rsidRPr="00AC41DA" w:rsidRDefault="00596902" w:rsidP="00F30373">
      <w:pPr>
        <w:pStyle w:val="Para"/>
        <w:numPr>
          <w:ilvl w:val="0"/>
          <w:numId w:val="8"/>
        </w:numPr>
        <w:rPr>
          <w:b/>
        </w:rPr>
      </w:pPr>
      <w:r w:rsidRPr="00AC41DA">
        <w:rPr>
          <w:b/>
        </w:rPr>
        <w:t>Employ</w:t>
      </w:r>
      <w:r w:rsidRPr="00AC41DA">
        <w:rPr>
          <w:b/>
          <w:lang w:val="fr-FR"/>
        </w:rPr>
        <w:t>é</w:t>
      </w:r>
    </w:p>
    <w:p w14:paraId="0DE92D6D" w14:textId="2C8E27D6" w:rsidR="00596902" w:rsidRPr="00AC1E86" w:rsidRDefault="00E11DE5" w:rsidP="00F30373">
      <w:pPr>
        <w:pStyle w:val="Para"/>
        <w:numPr>
          <w:ilvl w:val="0"/>
          <w:numId w:val="9"/>
        </w:numPr>
        <w:rPr>
          <w:color w:val="000000"/>
          <w:sz w:val="20"/>
          <w:shd w:val="clear" w:color="auto" w:fill="FFFFFF"/>
        </w:rPr>
      </w:pPr>
      <w:r>
        <w:rPr>
          <w:color w:val="000000"/>
          <w:sz w:val="20"/>
          <w:shd w:val="clear" w:color="auto" w:fill="FFFFFF"/>
        </w:rPr>
        <w:t>T</w:t>
      </w:r>
      <w:r w:rsidR="00596902" w:rsidRPr="00AC1E86">
        <w:rPr>
          <w:color w:val="000000"/>
          <w:sz w:val="20"/>
          <w:shd w:val="clear" w:color="auto" w:fill="FFFFFF"/>
        </w:rPr>
        <w:t>ravaux </w:t>
      </w:r>
      <w:r>
        <w:rPr>
          <w:color w:val="000000"/>
          <w:sz w:val="20"/>
          <w:shd w:val="clear" w:color="auto" w:fill="FFFFFF"/>
        </w:rPr>
        <w:t>personnel</w:t>
      </w:r>
      <w:r w:rsidR="00596902" w:rsidRPr="00AC1E86">
        <w:rPr>
          <w:color w:val="000000"/>
          <w:sz w:val="20"/>
          <w:shd w:val="clear" w:color="auto" w:fill="FFFFFF"/>
        </w:rPr>
        <w:t>:</w:t>
      </w:r>
    </w:p>
    <w:p w14:paraId="4580758E" w14:textId="77777777" w:rsidR="00596902" w:rsidRPr="00AC1E86" w:rsidRDefault="00596902" w:rsidP="00F30373">
      <w:pPr>
        <w:pStyle w:val="Para"/>
        <w:numPr>
          <w:ilvl w:val="0"/>
          <w:numId w:val="13"/>
        </w:numPr>
        <w:rPr>
          <w:color w:val="000000"/>
          <w:sz w:val="20"/>
          <w:shd w:val="clear" w:color="auto" w:fill="FFFFFF"/>
        </w:rPr>
      </w:pPr>
      <w:r w:rsidRPr="00AC1E86">
        <w:rPr>
          <w:color w:val="000000"/>
          <w:sz w:val="20"/>
          <w:shd w:val="clear" w:color="auto" w:fill="FFFFFF"/>
        </w:rPr>
        <w:t xml:space="preserve">Page d'accueil </w:t>
      </w:r>
    </w:p>
    <w:p w14:paraId="6C2AA2F2" w14:textId="77777777" w:rsidR="00596902" w:rsidRPr="00AC1E86" w:rsidRDefault="00596902" w:rsidP="00F30373">
      <w:pPr>
        <w:pStyle w:val="Para"/>
        <w:numPr>
          <w:ilvl w:val="0"/>
          <w:numId w:val="13"/>
        </w:numPr>
        <w:rPr>
          <w:color w:val="000000"/>
          <w:sz w:val="20"/>
          <w:shd w:val="clear" w:color="auto" w:fill="FFFFFF"/>
        </w:rPr>
      </w:pPr>
      <w:r w:rsidRPr="00AC1E86">
        <w:rPr>
          <w:color w:val="000000"/>
          <w:sz w:val="20"/>
          <w:shd w:val="clear" w:color="auto" w:fill="FFFFFF"/>
        </w:rPr>
        <w:t xml:space="preserve">Carte de Madagascar de distribution d'eau </w:t>
      </w:r>
    </w:p>
    <w:p w14:paraId="3ABA205D" w14:textId="77777777" w:rsidR="00596902" w:rsidRPr="00AC1E86" w:rsidRDefault="00596902" w:rsidP="00F30373">
      <w:pPr>
        <w:pStyle w:val="Para"/>
        <w:numPr>
          <w:ilvl w:val="0"/>
          <w:numId w:val="13"/>
        </w:numPr>
        <w:rPr>
          <w:color w:val="000000"/>
          <w:sz w:val="20"/>
          <w:shd w:val="clear" w:color="auto" w:fill="FFFFFF"/>
        </w:rPr>
      </w:pPr>
      <w:r w:rsidRPr="00AC1E86">
        <w:rPr>
          <w:color w:val="000000"/>
          <w:sz w:val="20"/>
          <w:shd w:val="clear" w:color="auto" w:fill="FFFFFF"/>
        </w:rPr>
        <w:t>Dessin de la visualisation en 2D d’adduction d'eau</w:t>
      </w:r>
    </w:p>
    <w:p w14:paraId="117872C5" w14:textId="77777777" w:rsidR="00596902" w:rsidRPr="00AC1E86" w:rsidRDefault="00596902" w:rsidP="00F30373">
      <w:pPr>
        <w:pStyle w:val="Para"/>
        <w:numPr>
          <w:ilvl w:val="0"/>
          <w:numId w:val="13"/>
        </w:numPr>
        <w:rPr>
          <w:color w:val="000000"/>
          <w:sz w:val="20"/>
          <w:shd w:val="clear" w:color="auto" w:fill="FFFFFF"/>
        </w:rPr>
      </w:pPr>
      <w:r w:rsidRPr="00AC1E86">
        <w:rPr>
          <w:color w:val="000000"/>
          <w:sz w:val="20"/>
          <w:shd w:val="clear" w:color="auto" w:fill="FFFFFF"/>
        </w:rPr>
        <w:t>Barre de progression d'un projet avec les taches sur un projet</w:t>
      </w:r>
    </w:p>
    <w:p w14:paraId="54D7A105" w14:textId="2D46ADA9" w:rsidR="00596902" w:rsidRPr="00AC1E86" w:rsidRDefault="00596902" w:rsidP="00F30373">
      <w:pPr>
        <w:pStyle w:val="Para"/>
        <w:numPr>
          <w:ilvl w:val="0"/>
          <w:numId w:val="10"/>
        </w:numPr>
        <w:rPr>
          <w:color w:val="000000"/>
          <w:sz w:val="20"/>
          <w:shd w:val="clear" w:color="auto" w:fill="FFFFFF"/>
          <w:lang w:val="en-US"/>
        </w:rPr>
      </w:pPr>
      <w:r w:rsidRPr="00AC1E86">
        <w:rPr>
          <w:color w:val="000000"/>
          <w:sz w:val="20"/>
          <w:shd w:val="clear" w:color="auto" w:fill="FFFFFF"/>
        </w:rPr>
        <w:t xml:space="preserve">Travaux </w:t>
      </w:r>
      <w:r w:rsidR="00E11DE5">
        <w:rPr>
          <w:color w:val="000000"/>
          <w:sz w:val="20"/>
          <w:shd w:val="clear" w:color="auto" w:fill="FFFFFF"/>
        </w:rPr>
        <w:t>du</w:t>
      </w:r>
      <w:r w:rsidRPr="00AC1E86">
        <w:rPr>
          <w:color w:val="000000"/>
          <w:sz w:val="20"/>
          <w:shd w:val="clear" w:color="auto" w:fill="FFFFFF"/>
          <w:lang w:val="en-US"/>
        </w:rPr>
        <w:t xml:space="preserve"> co</w:t>
      </w:r>
      <w:r w:rsidRPr="00AC1E86">
        <w:rPr>
          <w:color w:val="000000"/>
          <w:sz w:val="20"/>
          <w:shd w:val="clear" w:color="auto" w:fill="FFFFFF"/>
          <w:lang w:val="fr-FR"/>
        </w:rPr>
        <w:t>é</w:t>
      </w:r>
      <w:r w:rsidRPr="00AC1E86">
        <w:rPr>
          <w:color w:val="000000"/>
          <w:sz w:val="20"/>
          <w:shd w:val="clear" w:color="auto" w:fill="FFFFFF"/>
          <w:lang w:val="en-US"/>
        </w:rPr>
        <w:t>quipier:</w:t>
      </w:r>
    </w:p>
    <w:p w14:paraId="6F491228" w14:textId="77777777"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Page de login</w:t>
      </w:r>
    </w:p>
    <w:p w14:paraId="614A8476" w14:textId="57091539"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 xml:space="preserve">Page </w:t>
      </w:r>
      <w:r w:rsidR="00E021BA" w:rsidRPr="00AC1E86">
        <w:rPr>
          <w:color w:val="000000"/>
          <w:sz w:val="20"/>
          <w:shd w:val="clear" w:color="auto" w:fill="FFFFFF"/>
        </w:rPr>
        <w:t>d’inscription</w:t>
      </w:r>
      <w:r w:rsidRPr="00AC1E86">
        <w:rPr>
          <w:color w:val="000000"/>
          <w:sz w:val="20"/>
          <w:shd w:val="clear" w:color="auto" w:fill="FFFFFF"/>
        </w:rPr>
        <w:tab/>
      </w:r>
    </w:p>
    <w:p w14:paraId="02C88D7F" w14:textId="77777777"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Page de listes des projets</w:t>
      </w:r>
    </w:p>
    <w:p w14:paraId="62E8E074" w14:textId="77777777"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Création de carte de Madagascar de canalisation</w:t>
      </w:r>
    </w:p>
    <w:p w14:paraId="1AF7BF80" w14:textId="77777777"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Carte de visualisation de canalisation en 2D</w:t>
      </w:r>
    </w:p>
    <w:p w14:paraId="2D7A578F" w14:textId="77777777" w:rsidR="00596902" w:rsidRPr="00AC1E86" w:rsidRDefault="00596902" w:rsidP="00F30373">
      <w:pPr>
        <w:pStyle w:val="Para"/>
        <w:numPr>
          <w:ilvl w:val="0"/>
          <w:numId w:val="14"/>
        </w:numPr>
        <w:rPr>
          <w:color w:val="000000"/>
          <w:sz w:val="20"/>
          <w:shd w:val="clear" w:color="auto" w:fill="FFFFFF"/>
        </w:rPr>
      </w:pPr>
      <w:r w:rsidRPr="00AC1E86">
        <w:rPr>
          <w:color w:val="000000"/>
          <w:sz w:val="20"/>
          <w:shd w:val="clear" w:color="auto" w:fill="FFFFFF"/>
        </w:rPr>
        <w:t>Tableau statistique</w:t>
      </w:r>
    </w:p>
    <w:p w14:paraId="497DDC6B" w14:textId="77777777" w:rsidR="00596902" w:rsidRPr="00AC41DA" w:rsidRDefault="00596902" w:rsidP="00F30373">
      <w:pPr>
        <w:pStyle w:val="Para"/>
        <w:numPr>
          <w:ilvl w:val="0"/>
          <w:numId w:val="8"/>
        </w:numPr>
        <w:rPr>
          <w:b/>
        </w:rPr>
      </w:pPr>
      <w:r w:rsidRPr="00AC41DA">
        <w:rPr>
          <w:b/>
        </w:rPr>
        <w:t>Administrateur(chef de projet ou dirigeant)</w:t>
      </w:r>
    </w:p>
    <w:p w14:paraId="7C7DDC0B" w14:textId="03E34ACF" w:rsidR="00596902" w:rsidRPr="00AC1E86" w:rsidRDefault="00E11DE5" w:rsidP="00F30373">
      <w:pPr>
        <w:pStyle w:val="Para"/>
        <w:numPr>
          <w:ilvl w:val="0"/>
          <w:numId w:val="11"/>
        </w:numPr>
        <w:rPr>
          <w:color w:val="000000"/>
          <w:sz w:val="20"/>
          <w:shd w:val="clear" w:color="auto" w:fill="FFFFFF"/>
        </w:rPr>
      </w:pPr>
      <w:r>
        <w:rPr>
          <w:color w:val="000000"/>
          <w:sz w:val="20"/>
          <w:shd w:val="clear" w:color="auto" w:fill="FFFFFF"/>
        </w:rPr>
        <w:t>T</w:t>
      </w:r>
      <w:r w:rsidRPr="00AC1E86">
        <w:rPr>
          <w:color w:val="000000"/>
          <w:sz w:val="20"/>
          <w:shd w:val="clear" w:color="auto" w:fill="FFFFFF"/>
        </w:rPr>
        <w:t>ravaux </w:t>
      </w:r>
      <w:r>
        <w:rPr>
          <w:color w:val="000000"/>
          <w:sz w:val="20"/>
          <w:shd w:val="clear" w:color="auto" w:fill="FFFFFF"/>
        </w:rPr>
        <w:t>personnel</w:t>
      </w:r>
      <w:r w:rsidR="00596902" w:rsidRPr="00AC1E86">
        <w:rPr>
          <w:color w:val="000000"/>
          <w:sz w:val="20"/>
          <w:shd w:val="clear" w:color="auto" w:fill="FFFFFF"/>
        </w:rPr>
        <w:t>:</w:t>
      </w:r>
    </w:p>
    <w:p w14:paraId="036F96C6" w14:textId="77777777" w:rsidR="00596902" w:rsidRPr="00AC1E86" w:rsidRDefault="00596902" w:rsidP="00F30373">
      <w:pPr>
        <w:pStyle w:val="Para"/>
        <w:numPr>
          <w:ilvl w:val="0"/>
          <w:numId w:val="15"/>
        </w:numPr>
        <w:rPr>
          <w:color w:val="000000"/>
          <w:sz w:val="20"/>
          <w:shd w:val="clear" w:color="auto" w:fill="FFFFFF"/>
        </w:rPr>
      </w:pPr>
      <w:r w:rsidRPr="00AC1E86">
        <w:rPr>
          <w:color w:val="000000"/>
          <w:sz w:val="20"/>
          <w:shd w:val="clear" w:color="auto" w:fill="FFFFFF"/>
        </w:rPr>
        <w:t>Page d'accueil</w:t>
      </w:r>
    </w:p>
    <w:p w14:paraId="6AF7D84F" w14:textId="77777777" w:rsidR="00596902" w:rsidRPr="00AC1E86" w:rsidRDefault="00596902" w:rsidP="00F30373">
      <w:pPr>
        <w:pStyle w:val="Para"/>
        <w:numPr>
          <w:ilvl w:val="0"/>
          <w:numId w:val="15"/>
        </w:numPr>
        <w:rPr>
          <w:color w:val="000000"/>
          <w:sz w:val="20"/>
          <w:shd w:val="clear" w:color="auto" w:fill="FFFFFF"/>
        </w:rPr>
      </w:pPr>
      <w:r w:rsidRPr="00AC1E86">
        <w:rPr>
          <w:color w:val="000000"/>
          <w:sz w:val="20"/>
          <w:shd w:val="clear" w:color="auto" w:fill="FFFFFF"/>
        </w:rPr>
        <w:t>Page d'ajout de distribution d'eau</w:t>
      </w:r>
    </w:p>
    <w:p w14:paraId="4132393F" w14:textId="77777777" w:rsidR="00596902" w:rsidRPr="00AC1E86" w:rsidRDefault="00596902" w:rsidP="00F30373">
      <w:pPr>
        <w:pStyle w:val="Para"/>
        <w:numPr>
          <w:ilvl w:val="0"/>
          <w:numId w:val="15"/>
        </w:numPr>
        <w:rPr>
          <w:color w:val="000000"/>
          <w:sz w:val="20"/>
          <w:shd w:val="clear" w:color="auto" w:fill="FFFFFF"/>
        </w:rPr>
      </w:pPr>
      <w:r w:rsidRPr="00AC1E86">
        <w:rPr>
          <w:color w:val="000000"/>
          <w:sz w:val="20"/>
          <w:shd w:val="clear" w:color="auto" w:fill="FFFFFF"/>
        </w:rPr>
        <w:t>Page de modification de distribution d'eau</w:t>
      </w:r>
    </w:p>
    <w:p w14:paraId="3ECB0B1E" w14:textId="076A1C4B" w:rsidR="00596902" w:rsidRPr="00AC1E86" w:rsidRDefault="00596902" w:rsidP="00F30373">
      <w:pPr>
        <w:pStyle w:val="Para"/>
        <w:numPr>
          <w:ilvl w:val="0"/>
          <w:numId w:val="12"/>
        </w:numPr>
        <w:rPr>
          <w:color w:val="000000"/>
          <w:sz w:val="20"/>
          <w:shd w:val="clear" w:color="auto" w:fill="FFFFFF"/>
          <w:lang w:val="en-US"/>
        </w:rPr>
      </w:pPr>
      <w:r w:rsidRPr="00AC1E86">
        <w:rPr>
          <w:color w:val="000000"/>
          <w:sz w:val="20"/>
          <w:shd w:val="clear" w:color="auto" w:fill="FFFFFF"/>
        </w:rPr>
        <w:t xml:space="preserve">Travaux </w:t>
      </w:r>
      <w:r w:rsidR="00E11DE5">
        <w:rPr>
          <w:color w:val="000000"/>
          <w:sz w:val="20"/>
          <w:shd w:val="clear" w:color="auto" w:fill="FFFFFF"/>
        </w:rPr>
        <w:t>du</w:t>
      </w:r>
      <w:r w:rsidRPr="00AC1E86">
        <w:rPr>
          <w:color w:val="000000"/>
          <w:sz w:val="20"/>
          <w:shd w:val="clear" w:color="auto" w:fill="FFFFFF"/>
          <w:lang w:val="en-US"/>
        </w:rPr>
        <w:t xml:space="preserve"> co</w:t>
      </w:r>
      <w:r w:rsidRPr="00AC1E86">
        <w:rPr>
          <w:color w:val="000000"/>
          <w:sz w:val="20"/>
          <w:shd w:val="clear" w:color="auto" w:fill="FFFFFF"/>
          <w:lang w:val="fr-FR"/>
        </w:rPr>
        <w:t>é</w:t>
      </w:r>
      <w:r w:rsidRPr="00AC1E86">
        <w:rPr>
          <w:color w:val="000000"/>
          <w:sz w:val="20"/>
          <w:shd w:val="clear" w:color="auto" w:fill="FFFFFF"/>
          <w:lang w:val="en-US"/>
        </w:rPr>
        <w:t>quipier:</w:t>
      </w:r>
    </w:p>
    <w:p w14:paraId="0E764097" w14:textId="77777777" w:rsidR="00596902" w:rsidRPr="00AC1E86" w:rsidRDefault="00596902" w:rsidP="00F30373">
      <w:pPr>
        <w:pStyle w:val="Para"/>
        <w:numPr>
          <w:ilvl w:val="0"/>
          <w:numId w:val="16"/>
        </w:numPr>
        <w:rPr>
          <w:color w:val="000000"/>
          <w:sz w:val="20"/>
          <w:shd w:val="clear" w:color="auto" w:fill="FFFFFF"/>
        </w:rPr>
      </w:pPr>
      <w:r w:rsidRPr="00AC1E86">
        <w:rPr>
          <w:color w:val="000000"/>
          <w:sz w:val="20"/>
          <w:shd w:val="clear" w:color="auto" w:fill="FFFFFF"/>
        </w:rPr>
        <w:t>Page d'ajout de canalisation d'eau</w:t>
      </w:r>
    </w:p>
    <w:p w14:paraId="6998874B" w14:textId="77777777" w:rsidR="00596902" w:rsidRPr="00AC1E86" w:rsidRDefault="00596902" w:rsidP="00F30373">
      <w:pPr>
        <w:pStyle w:val="Para"/>
        <w:numPr>
          <w:ilvl w:val="0"/>
          <w:numId w:val="16"/>
        </w:numPr>
        <w:rPr>
          <w:color w:val="000000"/>
          <w:sz w:val="20"/>
          <w:shd w:val="clear" w:color="auto" w:fill="FFFFFF"/>
        </w:rPr>
      </w:pPr>
      <w:r w:rsidRPr="00AC1E86">
        <w:rPr>
          <w:color w:val="000000"/>
          <w:sz w:val="20"/>
          <w:shd w:val="clear" w:color="auto" w:fill="FFFFFF"/>
        </w:rPr>
        <w:t>Page de modification de canalisation d'eau</w:t>
      </w:r>
    </w:p>
    <w:p w14:paraId="1B8B290E" w14:textId="77777777" w:rsidR="00596902" w:rsidRPr="00AC1E86" w:rsidRDefault="00596902" w:rsidP="00F30373">
      <w:pPr>
        <w:pStyle w:val="Para"/>
        <w:numPr>
          <w:ilvl w:val="0"/>
          <w:numId w:val="16"/>
        </w:numPr>
        <w:rPr>
          <w:color w:val="000000"/>
          <w:sz w:val="20"/>
          <w:shd w:val="clear" w:color="auto" w:fill="FFFFFF"/>
        </w:rPr>
      </w:pPr>
      <w:r w:rsidRPr="00AC1E86">
        <w:rPr>
          <w:color w:val="000000"/>
          <w:sz w:val="20"/>
          <w:shd w:val="clear" w:color="auto" w:fill="FFFFFF"/>
        </w:rPr>
        <w:t>Page vue 3D d’une infrastructure</w:t>
      </w:r>
    </w:p>
    <w:p w14:paraId="44B2CBA3" w14:textId="77777777" w:rsidR="00596902" w:rsidRDefault="00596902" w:rsidP="00596902">
      <w:pPr>
        <w:pStyle w:val="Para"/>
        <w:ind w:left="720" w:firstLine="0"/>
      </w:pPr>
    </w:p>
    <w:p w14:paraId="1A3B05FB" w14:textId="77777777" w:rsidR="00596902" w:rsidRDefault="00596902" w:rsidP="00596902">
      <w:pPr>
        <w:pStyle w:val="Para"/>
        <w:ind w:left="720" w:firstLine="0"/>
      </w:pPr>
    </w:p>
    <w:p w14:paraId="656138E3" w14:textId="77777777" w:rsidR="00596902" w:rsidRPr="00AC1E86" w:rsidRDefault="00596902" w:rsidP="00596902">
      <w:pPr>
        <w:pStyle w:val="Para"/>
        <w:ind w:left="720" w:firstLine="0"/>
      </w:pPr>
    </w:p>
    <w:p w14:paraId="5DD039F9" w14:textId="77777777" w:rsidR="00596902" w:rsidRDefault="00596902" w:rsidP="00596902">
      <w:pPr>
        <w:pStyle w:val="Titre4"/>
        <w:rPr>
          <w:lang w:val="fr-FR"/>
        </w:rPr>
      </w:pPr>
      <w:r w:rsidRPr="00AC1E86">
        <w:lastRenderedPageBreak/>
        <w:t>Conception m</w:t>
      </w:r>
      <w:r w:rsidRPr="00AC1E86">
        <w:rPr>
          <w:lang w:val="fr-FR"/>
        </w:rPr>
        <w:t>étier</w:t>
      </w:r>
    </w:p>
    <w:p w14:paraId="184CF9AC" w14:textId="15420BBA" w:rsidR="00596902" w:rsidRDefault="00596902" w:rsidP="00F30373">
      <w:pPr>
        <w:pStyle w:val="Para"/>
        <w:numPr>
          <w:ilvl w:val="0"/>
          <w:numId w:val="33"/>
        </w:numPr>
        <w:jc w:val="left"/>
        <w:rPr>
          <w:b/>
        </w:rPr>
      </w:pPr>
      <w:r w:rsidRPr="005705CC">
        <w:rPr>
          <w:b/>
        </w:rPr>
        <w:t xml:space="preserve">Nombre de </w:t>
      </w:r>
      <w:r>
        <w:rPr>
          <w:b/>
        </w:rPr>
        <w:t>composant :</w:t>
      </w:r>
      <w:r w:rsidR="000E41AC">
        <w:rPr>
          <w:b/>
        </w:rPr>
        <w:t xml:space="preserve"> </w:t>
      </w:r>
      <w:r>
        <w:rPr>
          <w:b/>
        </w:rPr>
        <w:t>57</w:t>
      </w:r>
    </w:p>
    <w:p w14:paraId="4792F228" w14:textId="7C6788D4" w:rsidR="00AC41DA" w:rsidRPr="00AC41DA" w:rsidRDefault="00AC41DA" w:rsidP="00F30373">
      <w:pPr>
        <w:pStyle w:val="Para"/>
        <w:numPr>
          <w:ilvl w:val="0"/>
          <w:numId w:val="36"/>
        </w:numPr>
        <w:jc w:val="left"/>
        <w:rPr>
          <w:b/>
        </w:rPr>
      </w:pPr>
      <w:r>
        <w:rPr>
          <w:b/>
        </w:rPr>
        <w:t>Fonctionnali</w:t>
      </w:r>
      <w:r>
        <w:rPr>
          <w:b/>
          <w:lang w:val="fr-FR"/>
        </w:rPr>
        <w:t>tés</w:t>
      </w:r>
      <w:r w:rsidR="00260CAF">
        <w:rPr>
          <w:b/>
          <w:lang w:val="fr-FR"/>
        </w:rPr>
        <w:t xml:space="preserve"> Générales</w:t>
      </w:r>
    </w:p>
    <w:p w14:paraId="3C56A7CF" w14:textId="77777777" w:rsidR="00AC41DA" w:rsidRDefault="00AC41DA" w:rsidP="00F30373">
      <w:pPr>
        <w:pStyle w:val="Para"/>
        <w:numPr>
          <w:ilvl w:val="1"/>
          <w:numId w:val="37"/>
        </w:numPr>
        <w:rPr>
          <w:color w:val="000000"/>
          <w:sz w:val="20"/>
          <w:shd w:val="clear" w:color="auto" w:fill="FFFFFF"/>
        </w:rPr>
      </w:pPr>
      <w:r>
        <w:rPr>
          <w:color w:val="000000"/>
          <w:sz w:val="20"/>
          <w:shd w:val="clear" w:color="auto" w:fill="FFFFFF"/>
        </w:rPr>
        <w:t>T</w:t>
      </w:r>
      <w:r w:rsidRPr="00AC1E86">
        <w:rPr>
          <w:color w:val="000000"/>
          <w:sz w:val="20"/>
          <w:shd w:val="clear" w:color="auto" w:fill="FFFFFF"/>
        </w:rPr>
        <w:t>ravaux </w:t>
      </w:r>
      <w:r>
        <w:rPr>
          <w:color w:val="000000"/>
          <w:sz w:val="20"/>
          <w:shd w:val="clear" w:color="auto" w:fill="FFFFFF"/>
        </w:rPr>
        <w:t>personnel</w:t>
      </w:r>
      <w:r w:rsidRPr="00AC1E86">
        <w:rPr>
          <w:color w:val="000000"/>
          <w:sz w:val="20"/>
          <w:shd w:val="clear" w:color="auto" w:fill="FFFFFF"/>
        </w:rPr>
        <w:t>:</w:t>
      </w:r>
    </w:p>
    <w:p w14:paraId="757EACEC" w14:textId="7A864A20" w:rsidR="00AC41DA" w:rsidRDefault="00260CAF"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Liste des projets</w:t>
      </w:r>
      <w:r>
        <w:rPr>
          <w:rFonts w:ascii="Arial" w:hAnsi="Arial" w:cs="Arial"/>
          <w:color w:val="000000"/>
          <w:sz w:val="20"/>
          <w:shd w:val="clear" w:color="auto" w:fill="FFFFFF"/>
        </w:rPr>
        <w:t xml:space="preserve"> d'évacuations sur la carte de M</w:t>
      </w:r>
      <w:r>
        <w:rPr>
          <w:rFonts w:ascii="Arial" w:hAnsi="Arial" w:cs="Arial"/>
          <w:color w:val="000000"/>
          <w:sz w:val="20"/>
          <w:shd w:val="clear" w:color="auto" w:fill="FFFFFF"/>
        </w:rPr>
        <w:t>adagascar</w:t>
      </w:r>
    </w:p>
    <w:p w14:paraId="1FF49E5B" w14:textId="77777777" w:rsidR="00260CAF" w:rsidRPr="00260CAF" w:rsidRDefault="00260CAF"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Validation de projet</w:t>
      </w:r>
    </w:p>
    <w:p w14:paraId="6F9E5BF4" w14:textId="05AFD39D" w:rsidR="00AC41DA" w:rsidRPr="00260CAF" w:rsidRDefault="00260CAF"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 xml:space="preserve">CRUD des </w:t>
      </w:r>
      <w:r>
        <w:rPr>
          <w:rFonts w:ascii="Arial" w:hAnsi="Arial" w:cs="Arial"/>
          <w:color w:val="000000"/>
          <w:sz w:val="20"/>
          <w:shd w:val="clear" w:color="auto" w:fill="FFFFFF"/>
        </w:rPr>
        <w:t>infrastructures (réservoir, station</w:t>
      </w:r>
      <w:r>
        <w:rPr>
          <w:rFonts w:ascii="Arial" w:hAnsi="Arial" w:cs="Arial"/>
          <w:color w:val="000000"/>
          <w:sz w:val="20"/>
          <w:shd w:val="clear" w:color="auto" w:fill="FFFFFF"/>
        </w:rPr>
        <w:t>)</w:t>
      </w:r>
    </w:p>
    <w:p w14:paraId="7A6D2408" w14:textId="7BC17C3E" w:rsidR="00260CAF" w:rsidRPr="00260CAF" w:rsidRDefault="00260CAF"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Analyse de l’altitude sur un lieu</w:t>
      </w:r>
    </w:p>
    <w:p w14:paraId="22C433A0" w14:textId="6059E2B7" w:rsidR="00260CAF" w:rsidRPr="00AC1E86" w:rsidRDefault="00260CAF"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CRUD des taches sur un projet</w:t>
      </w:r>
    </w:p>
    <w:p w14:paraId="70FC0153" w14:textId="77777777" w:rsidR="00AC41DA" w:rsidRPr="00AC1E86" w:rsidRDefault="00AC41DA" w:rsidP="00F30373">
      <w:pPr>
        <w:pStyle w:val="Para"/>
        <w:numPr>
          <w:ilvl w:val="1"/>
          <w:numId w:val="37"/>
        </w:numPr>
        <w:rPr>
          <w:color w:val="000000"/>
          <w:sz w:val="20"/>
          <w:shd w:val="clear" w:color="auto" w:fill="FFFFFF"/>
          <w:lang w:val="en-US"/>
        </w:rPr>
      </w:pPr>
      <w:r w:rsidRPr="00AC1E86">
        <w:rPr>
          <w:color w:val="000000"/>
          <w:sz w:val="20"/>
          <w:shd w:val="clear" w:color="auto" w:fill="FFFFFF"/>
        </w:rPr>
        <w:t xml:space="preserve">Travaux </w:t>
      </w:r>
      <w:r>
        <w:rPr>
          <w:color w:val="000000"/>
          <w:sz w:val="20"/>
          <w:shd w:val="clear" w:color="auto" w:fill="FFFFFF"/>
        </w:rPr>
        <w:t>du</w:t>
      </w:r>
      <w:r w:rsidRPr="00AC1E86">
        <w:rPr>
          <w:color w:val="000000"/>
          <w:sz w:val="20"/>
          <w:shd w:val="clear" w:color="auto" w:fill="FFFFFF"/>
          <w:lang w:val="en-US"/>
        </w:rPr>
        <w:t xml:space="preserve"> co</w:t>
      </w:r>
      <w:r w:rsidRPr="00AC1E86">
        <w:rPr>
          <w:color w:val="000000"/>
          <w:sz w:val="20"/>
          <w:shd w:val="clear" w:color="auto" w:fill="FFFFFF"/>
          <w:lang w:val="fr-FR"/>
        </w:rPr>
        <w:t>é</w:t>
      </w:r>
      <w:r w:rsidRPr="00AC1E86">
        <w:rPr>
          <w:color w:val="000000"/>
          <w:sz w:val="20"/>
          <w:shd w:val="clear" w:color="auto" w:fill="FFFFFF"/>
          <w:lang w:val="en-US"/>
        </w:rPr>
        <w:t>quipier:</w:t>
      </w:r>
    </w:p>
    <w:p w14:paraId="7B9D5191" w14:textId="41362673" w:rsidR="006C7BCE" w:rsidRPr="006C7BCE" w:rsidRDefault="006C7BCE" w:rsidP="00F30373">
      <w:pPr>
        <w:pStyle w:val="Para"/>
        <w:numPr>
          <w:ilvl w:val="2"/>
          <w:numId w:val="39"/>
        </w:numPr>
        <w:rPr>
          <w:color w:val="000000"/>
          <w:sz w:val="20"/>
          <w:shd w:val="clear" w:color="auto" w:fill="FFFFFF"/>
        </w:rPr>
      </w:pPr>
      <w:r>
        <w:rPr>
          <w:rFonts w:ascii="Arial" w:hAnsi="Arial" w:cs="Arial"/>
          <w:color w:val="000000"/>
          <w:sz w:val="20"/>
          <w:shd w:val="clear" w:color="auto" w:fill="FFFFFF"/>
        </w:rPr>
        <w:t>Ajout et Connexion membre</w:t>
      </w:r>
    </w:p>
    <w:p w14:paraId="66A53BA1" w14:textId="1D2183D5" w:rsidR="00AC41DA" w:rsidRPr="006C7BCE" w:rsidRDefault="006C7BCE" w:rsidP="00F30373">
      <w:pPr>
        <w:pStyle w:val="Para"/>
        <w:numPr>
          <w:ilvl w:val="2"/>
          <w:numId w:val="39"/>
        </w:numPr>
        <w:rPr>
          <w:color w:val="000000"/>
          <w:sz w:val="20"/>
          <w:shd w:val="clear" w:color="auto" w:fill="FFFFFF"/>
        </w:rPr>
      </w:pPr>
      <w:r>
        <w:rPr>
          <w:rFonts w:ascii="Arial" w:hAnsi="Arial" w:cs="Arial"/>
          <w:color w:val="000000"/>
          <w:sz w:val="20"/>
          <w:shd w:val="clear" w:color="auto" w:fill="FFFFFF"/>
        </w:rPr>
        <w:t>Liste des projets d'ad</w:t>
      </w:r>
      <w:r>
        <w:rPr>
          <w:rFonts w:ascii="Arial" w:hAnsi="Arial" w:cs="Arial"/>
          <w:color w:val="000000"/>
          <w:sz w:val="20"/>
          <w:shd w:val="clear" w:color="auto" w:fill="FFFFFF"/>
        </w:rPr>
        <w:t>ductions d'eau sur la carte de M</w:t>
      </w:r>
      <w:r>
        <w:rPr>
          <w:rFonts w:ascii="Arial" w:hAnsi="Arial" w:cs="Arial"/>
          <w:color w:val="000000"/>
          <w:sz w:val="20"/>
          <w:shd w:val="clear" w:color="auto" w:fill="FFFFFF"/>
        </w:rPr>
        <w:t>adagascar</w:t>
      </w:r>
    </w:p>
    <w:p w14:paraId="29CB3F5F" w14:textId="3A83D67A" w:rsidR="006C7BCE" w:rsidRPr="006C7BCE" w:rsidRDefault="006C7BCE" w:rsidP="00F30373">
      <w:pPr>
        <w:pStyle w:val="Para"/>
        <w:numPr>
          <w:ilvl w:val="2"/>
          <w:numId w:val="39"/>
        </w:numPr>
        <w:rPr>
          <w:color w:val="000000"/>
          <w:sz w:val="20"/>
          <w:shd w:val="clear" w:color="auto" w:fill="FFFFFF"/>
        </w:rPr>
      </w:pPr>
      <w:r>
        <w:rPr>
          <w:rFonts w:ascii="Arial" w:hAnsi="Arial" w:cs="Arial"/>
          <w:color w:val="000000"/>
          <w:sz w:val="20"/>
          <w:shd w:val="clear" w:color="auto" w:fill="FFFFFF"/>
        </w:rPr>
        <w:t>CRUD des infrastructures(tyaux,pompe)</w:t>
      </w:r>
    </w:p>
    <w:p w14:paraId="6EC7D55E" w14:textId="1081A6E8" w:rsidR="006C7BCE" w:rsidRPr="006C7BCE" w:rsidRDefault="006C7BCE" w:rsidP="00F30373">
      <w:pPr>
        <w:pStyle w:val="Para"/>
        <w:numPr>
          <w:ilvl w:val="2"/>
          <w:numId w:val="39"/>
        </w:numPr>
        <w:rPr>
          <w:color w:val="000000"/>
          <w:sz w:val="20"/>
          <w:shd w:val="clear" w:color="auto" w:fill="FFFFFF"/>
        </w:rPr>
      </w:pPr>
      <w:r>
        <w:rPr>
          <w:rFonts w:ascii="Arial" w:hAnsi="Arial" w:cs="Arial"/>
          <w:color w:val="000000"/>
          <w:sz w:val="20"/>
          <w:shd w:val="clear" w:color="auto" w:fill="FFFFFF"/>
        </w:rPr>
        <w:t>Recherche du nom de projet</w:t>
      </w:r>
    </w:p>
    <w:p w14:paraId="26DF6168" w14:textId="77777777" w:rsidR="006C7BCE" w:rsidRPr="006C7BCE" w:rsidRDefault="006C7BCE" w:rsidP="006C7BCE">
      <w:pPr>
        <w:pStyle w:val="Para"/>
        <w:ind w:left="1800" w:firstLine="0"/>
        <w:rPr>
          <w:color w:val="000000"/>
          <w:sz w:val="20"/>
          <w:shd w:val="clear" w:color="auto" w:fill="FFFFFF"/>
        </w:rPr>
      </w:pPr>
    </w:p>
    <w:p w14:paraId="7B7240AC" w14:textId="21C65491" w:rsidR="00AC41DA" w:rsidRPr="00AC41DA" w:rsidRDefault="00AC41DA" w:rsidP="00F30373">
      <w:pPr>
        <w:pStyle w:val="Para"/>
        <w:numPr>
          <w:ilvl w:val="0"/>
          <w:numId w:val="36"/>
        </w:numPr>
        <w:jc w:val="left"/>
        <w:rPr>
          <w:b/>
        </w:rPr>
      </w:pPr>
      <w:r>
        <w:rPr>
          <w:b/>
          <w:lang w:val="en-US"/>
        </w:rPr>
        <w:t>Gestion de distribution d’eau</w:t>
      </w:r>
    </w:p>
    <w:p w14:paraId="3A1C6526" w14:textId="77777777" w:rsidR="00AC41DA" w:rsidRDefault="00AC41DA" w:rsidP="00F30373">
      <w:pPr>
        <w:pStyle w:val="Para"/>
        <w:numPr>
          <w:ilvl w:val="1"/>
          <w:numId w:val="37"/>
        </w:numPr>
        <w:rPr>
          <w:color w:val="000000"/>
          <w:sz w:val="20"/>
          <w:shd w:val="clear" w:color="auto" w:fill="FFFFFF"/>
        </w:rPr>
      </w:pPr>
      <w:r>
        <w:rPr>
          <w:color w:val="000000"/>
          <w:sz w:val="20"/>
          <w:shd w:val="clear" w:color="auto" w:fill="FFFFFF"/>
        </w:rPr>
        <w:t>T</w:t>
      </w:r>
      <w:r w:rsidRPr="00AC1E86">
        <w:rPr>
          <w:color w:val="000000"/>
          <w:sz w:val="20"/>
          <w:shd w:val="clear" w:color="auto" w:fill="FFFFFF"/>
        </w:rPr>
        <w:t>ravaux </w:t>
      </w:r>
      <w:r>
        <w:rPr>
          <w:color w:val="000000"/>
          <w:sz w:val="20"/>
          <w:shd w:val="clear" w:color="auto" w:fill="FFFFFF"/>
        </w:rPr>
        <w:t>personnel</w:t>
      </w:r>
      <w:r w:rsidRPr="00AC1E86">
        <w:rPr>
          <w:color w:val="000000"/>
          <w:sz w:val="20"/>
          <w:shd w:val="clear" w:color="auto" w:fill="FFFFFF"/>
        </w:rPr>
        <w:t>:</w:t>
      </w:r>
    </w:p>
    <w:p w14:paraId="2B6E6FB6"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formulaire de construction des infrastructures(réservoir,station,pompe)</w:t>
      </w:r>
    </w:p>
    <w:p w14:paraId="46C0591B"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Tableau statistique de distribution d'eau</w:t>
      </w:r>
    </w:p>
    <w:p w14:paraId="5C273F4B"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Visualisation des infrastrucutures en 2D(réservoir,station)</w:t>
      </w:r>
    </w:p>
    <w:p w14:paraId="68B3FBF5"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Recherche du chemin du tuyaux</w:t>
      </w:r>
    </w:p>
    <w:p w14:paraId="5BD5CC6E"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Modelisation 3d reservoir d'eau</w:t>
      </w:r>
    </w:p>
    <w:p w14:paraId="34107D6A" w14:textId="77777777" w:rsidR="006C7BCE" w:rsidRPr="006C7BCE" w:rsidRDefault="006C7BCE" w:rsidP="00F30373">
      <w:pPr>
        <w:pStyle w:val="Para"/>
        <w:numPr>
          <w:ilvl w:val="2"/>
          <w:numId w:val="37"/>
        </w:numPr>
        <w:rPr>
          <w:color w:val="000000"/>
          <w:sz w:val="20"/>
          <w:shd w:val="clear" w:color="auto" w:fill="FFFFFF"/>
        </w:rPr>
      </w:pPr>
      <w:r>
        <w:rPr>
          <w:rFonts w:ascii="Arial" w:hAnsi="Arial" w:cs="Arial"/>
          <w:color w:val="000000"/>
          <w:sz w:val="20"/>
          <w:shd w:val="clear" w:color="auto" w:fill="FFFFFF"/>
        </w:rPr>
        <w:t>Modelisation 3d station d'eau</w:t>
      </w:r>
    </w:p>
    <w:p w14:paraId="5E04B491" w14:textId="77777777" w:rsidR="00AC41DA" w:rsidRPr="00AC1E86" w:rsidRDefault="00AC41DA" w:rsidP="00F30373">
      <w:pPr>
        <w:pStyle w:val="Para"/>
        <w:numPr>
          <w:ilvl w:val="1"/>
          <w:numId w:val="37"/>
        </w:numPr>
        <w:rPr>
          <w:color w:val="000000"/>
          <w:sz w:val="20"/>
          <w:shd w:val="clear" w:color="auto" w:fill="FFFFFF"/>
          <w:lang w:val="en-US"/>
        </w:rPr>
      </w:pPr>
      <w:r w:rsidRPr="00AC1E86">
        <w:rPr>
          <w:color w:val="000000"/>
          <w:sz w:val="20"/>
          <w:shd w:val="clear" w:color="auto" w:fill="FFFFFF"/>
        </w:rPr>
        <w:t xml:space="preserve">Travaux </w:t>
      </w:r>
      <w:r>
        <w:rPr>
          <w:color w:val="000000"/>
          <w:sz w:val="20"/>
          <w:shd w:val="clear" w:color="auto" w:fill="FFFFFF"/>
        </w:rPr>
        <w:t>du</w:t>
      </w:r>
      <w:r w:rsidRPr="00AC1E86">
        <w:rPr>
          <w:color w:val="000000"/>
          <w:sz w:val="20"/>
          <w:shd w:val="clear" w:color="auto" w:fill="FFFFFF"/>
          <w:lang w:val="en-US"/>
        </w:rPr>
        <w:t xml:space="preserve"> co</w:t>
      </w:r>
      <w:r w:rsidRPr="00AC1E86">
        <w:rPr>
          <w:color w:val="000000"/>
          <w:sz w:val="20"/>
          <w:shd w:val="clear" w:color="auto" w:fill="FFFFFF"/>
          <w:lang w:val="fr-FR"/>
        </w:rPr>
        <w:t>é</w:t>
      </w:r>
      <w:r w:rsidRPr="00AC1E86">
        <w:rPr>
          <w:color w:val="000000"/>
          <w:sz w:val="20"/>
          <w:shd w:val="clear" w:color="auto" w:fill="FFFFFF"/>
          <w:lang w:val="en-US"/>
        </w:rPr>
        <w:t>quipier:</w:t>
      </w:r>
    </w:p>
    <w:p w14:paraId="216B763F" w14:textId="08DBF8A3" w:rsidR="00AC41DA" w:rsidRDefault="006C7BCE" w:rsidP="00F30373">
      <w:pPr>
        <w:pStyle w:val="Para"/>
        <w:numPr>
          <w:ilvl w:val="0"/>
          <w:numId w:val="40"/>
        </w:numPr>
        <w:rPr>
          <w:color w:val="000000"/>
          <w:sz w:val="20"/>
          <w:shd w:val="clear" w:color="auto" w:fill="FFFFFF"/>
        </w:rPr>
      </w:pPr>
      <w:r>
        <w:rPr>
          <w:rFonts w:ascii="Arial" w:hAnsi="Arial" w:cs="Arial"/>
          <w:color w:val="000000"/>
          <w:sz w:val="20"/>
          <w:shd w:val="clear" w:color="auto" w:fill="FFFFFF"/>
        </w:rPr>
        <w:t>Modelisation 3d pompe</w:t>
      </w:r>
    </w:p>
    <w:p w14:paraId="2FDC8664" w14:textId="76E0BDD4" w:rsidR="00AC41DA" w:rsidRPr="006C7BCE" w:rsidRDefault="006C7BCE" w:rsidP="00F30373">
      <w:pPr>
        <w:pStyle w:val="Para"/>
        <w:numPr>
          <w:ilvl w:val="0"/>
          <w:numId w:val="40"/>
        </w:numPr>
        <w:rPr>
          <w:color w:val="000000"/>
          <w:sz w:val="20"/>
          <w:shd w:val="clear" w:color="auto" w:fill="FFFFFF"/>
        </w:rPr>
      </w:pPr>
      <w:r>
        <w:rPr>
          <w:rFonts w:ascii="Arial" w:hAnsi="Arial" w:cs="Arial"/>
          <w:color w:val="000000"/>
          <w:sz w:val="20"/>
          <w:shd w:val="clear" w:color="auto" w:fill="FFFFFF"/>
        </w:rPr>
        <w:t>Recherche du réservoir d'eau le plus proche</w:t>
      </w:r>
    </w:p>
    <w:p w14:paraId="62A8A221" w14:textId="77777777" w:rsidR="006C7BCE" w:rsidRDefault="006C7BCE" w:rsidP="006C7BCE">
      <w:pPr>
        <w:pStyle w:val="Para"/>
        <w:rPr>
          <w:rFonts w:ascii="Arial" w:hAnsi="Arial" w:cs="Arial"/>
          <w:color w:val="000000"/>
          <w:sz w:val="20"/>
          <w:shd w:val="clear" w:color="auto" w:fill="FFFFFF"/>
        </w:rPr>
      </w:pPr>
    </w:p>
    <w:p w14:paraId="7A60B389" w14:textId="77777777" w:rsidR="006C7BCE" w:rsidRDefault="006C7BCE" w:rsidP="006C7BCE">
      <w:pPr>
        <w:pStyle w:val="Para"/>
        <w:rPr>
          <w:rFonts w:ascii="Arial" w:hAnsi="Arial" w:cs="Arial"/>
          <w:color w:val="000000"/>
          <w:sz w:val="20"/>
          <w:shd w:val="clear" w:color="auto" w:fill="FFFFFF"/>
        </w:rPr>
      </w:pPr>
    </w:p>
    <w:p w14:paraId="6AD49005" w14:textId="77777777" w:rsidR="006C7BCE" w:rsidRPr="006C7BCE" w:rsidRDefault="006C7BCE" w:rsidP="004076E9">
      <w:pPr>
        <w:pStyle w:val="Para"/>
        <w:ind w:firstLine="0"/>
        <w:rPr>
          <w:color w:val="000000"/>
          <w:sz w:val="20"/>
          <w:shd w:val="clear" w:color="auto" w:fill="FFFFFF"/>
        </w:rPr>
      </w:pPr>
    </w:p>
    <w:p w14:paraId="7B059F89" w14:textId="66F8E539" w:rsidR="00AC41DA" w:rsidRPr="00AC41DA" w:rsidRDefault="00AC41DA" w:rsidP="00F30373">
      <w:pPr>
        <w:pStyle w:val="Para"/>
        <w:numPr>
          <w:ilvl w:val="0"/>
          <w:numId w:val="36"/>
        </w:numPr>
        <w:jc w:val="left"/>
        <w:rPr>
          <w:b/>
        </w:rPr>
      </w:pPr>
      <w:r>
        <w:rPr>
          <w:b/>
          <w:lang w:val="en-US"/>
        </w:rPr>
        <w:lastRenderedPageBreak/>
        <w:t>Gestion de Canalisation</w:t>
      </w:r>
    </w:p>
    <w:p w14:paraId="6A1370C6" w14:textId="77F60E2F" w:rsidR="00AC41DA" w:rsidRPr="006C7BCE" w:rsidRDefault="00AC41DA" w:rsidP="00F30373">
      <w:pPr>
        <w:pStyle w:val="Para"/>
        <w:numPr>
          <w:ilvl w:val="1"/>
          <w:numId w:val="37"/>
        </w:numPr>
        <w:rPr>
          <w:color w:val="000000"/>
          <w:sz w:val="20"/>
          <w:shd w:val="clear" w:color="auto" w:fill="FFFFFF"/>
        </w:rPr>
      </w:pPr>
      <w:r>
        <w:rPr>
          <w:color w:val="000000"/>
          <w:sz w:val="20"/>
          <w:shd w:val="clear" w:color="auto" w:fill="FFFFFF"/>
        </w:rPr>
        <w:t>T</w:t>
      </w:r>
      <w:r w:rsidRPr="00AC1E86">
        <w:rPr>
          <w:color w:val="000000"/>
          <w:sz w:val="20"/>
          <w:shd w:val="clear" w:color="auto" w:fill="FFFFFF"/>
        </w:rPr>
        <w:t>ravaux </w:t>
      </w:r>
      <w:r>
        <w:rPr>
          <w:color w:val="000000"/>
          <w:sz w:val="20"/>
          <w:shd w:val="clear" w:color="auto" w:fill="FFFFFF"/>
        </w:rPr>
        <w:t>personnel</w:t>
      </w:r>
      <w:r w:rsidRPr="00AC1E86">
        <w:rPr>
          <w:color w:val="000000"/>
          <w:sz w:val="20"/>
          <w:shd w:val="clear" w:color="auto" w:fill="FFFFFF"/>
        </w:rPr>
        <w:t>:</w:t>
      </w:r>
    </w:p>
    <w:p w14:paraId="06DA5B03" w14:textId="0EEFCD96" w:rsidR="00AC41DA" w:rsidRPr="00AC1E86" w:rsidRDefault="006C7BCE" w:rsidP="00F30373">
      <w:pPr>
        <w:pStyle w:val="Para"/>
        <w:numPr>
          <w:ilvl w:val="0"/>
          <w:numId w:val="38"/>
        </w:numPr>
        <w:rPr>
          <w:color w:val="000000"/>
          <w:sz w:val="20"/>
          <w:shd w:val="clear" w:color="auto" w:fill="FFFFFF"/>
        </w:rPr>
      </w:pPr>
      <w:r>
        <w:rPr>
          <w:rFonts w:ascii="Arial" w:hAnsi="Arial" w:cs="Arial"/>
          <w:color w:val="000000"/>
          <w:sz w:val="20"/>
          <w:shd w:val="clear" w:color="auto" w:fill="FFFFFF"/>
        </w:rPr>
        <w:t>Barre de progression de projet</w:t>
      </w:r>
    </w:p>
    <w:p w14:paraId="01E237F8" w14:textId="77777777" w:rsidR="00AC41DA" w:rsidRPr="00AC1E86" w:rsidRDefault="00AC41DA" w:rsidP="00F30373">
      <w:pPr>
        <w:pStyle w:val="Para"/>
        <w:numPr>
          <w:ilvl w:val="1"/>
          <w:numId w:val="37"/>
        </w:numPr>
        <w:rPr>
          <w:color w:val="000000"/>
          <w:sz w:val="20"/>
          <w:shd w:val="clear" w:color="auto" w:fill="FFFFFF"/>
          <w:lang w:val="en-US"/>
        </w:rPr>
      </w:pPr>
      <w:r w:rsidRPr="00AC1E86">
        <w:rPr>
          <w:color w:val="000000"/>
          <w:sz w:val="20"/>
          <w:shd w:val="clear" w:color="auto" w:fill="FFFFFF"/>
        </w:rPr>
        <w:t xml:space="preserve">Travaux </w:t>
      </w:r>
      <w:r>
        <w:rPr>
          <w:color w:val="000000"/>
          <w:sz w:val="20"/>
          <w:shd w:val="clear" w:color="auto" w:fill="FFFFFF"/>
        </w:rPr>
        <w:t>du</w:t>
      </w:r>
      <w:r w:rsidRPr="00AC1E86">
        <w:rPr>
          <w:color w:val="000000"/>
          <w:sz w:val="20"/>
          <w:shd w:val="clear" w:color="auto" w:fill="FFFFFF"/>
          <w:lang w:val="en-US"/>
        </w:rPr>
        <w:t xml:space="preserve"> co</w:t>
      </w:r>
      <w:r w:rsidRPr="00AC1E86">
        <w:rPr>
          <w:color w:val="000000"/>
          <w:sz w:val="20"/>
          <w:shd w:val="clear" w:color="auto" w:fill="FFFFFF"/>
          <w:lang w:val="fr-FR"/>
        </w:rPr>
        <w:t>é</w:t>
      </w:r>
      <w:r w:rsidRPr="00AC1E86">
        <w:rPr>
          <w:color w:val="000000"/>
          <w:sz w:val="20"/>
          <w:shd w:val="clear" w:color="auto" w:fill="FFFFFF"/>
          <w:lang w:val="en-US"/>
        </w:rPr>
        <w:t>quipier:</w:t>
      </w:r>
    </w:p>
    <w:p w14:paraId="0A4BEB82" w14:textId="29DAB284" w:rsidR="00AC41DA" w:rsidRDefault="00E11FD0" w:rsidP="00F30373">
      <w:pPr>
        <w:pStyle w:val="Para"/>
        <w:numPr>
          <w:ilvl w:val="0"/>
          <w:numId w:val="41"/>
        </w:numPr>
        <w:rPr>
          <w:color w:val="000000"/>
          <w:sz w:val="20"/>
          <w:shd w:val="clear" w:color="auto" w:fill="FFFFFF"/>
        </w:rPr>
      </w:pPr>
      <w:r>
        <w:rPr>
          <w:rFonts w:ascii="Arial" w:hAnsi="Arial" w:cs="Arial"/>
          <w:color w:val="000000"/>
          <w:sz w:val="20"/>
          <w:shd w:val="clear" w:color="auto" w:fill="FFFFFF"/>
        </w:rPr>
        <w:t>formulaire de Construction d'infrastructure(tuyau)</w:t>
      </w:r>
    </w:p>
    <w:p w14:paraId="1D968E61" w14:textId="43425836" w:rsidR="00AC41DA" w:rsidRPr="00E11FD0" w:rsidRDefault="00E11FD0" w:rsidP="00F30373">
      <w:pPr>
        <w:pStyle w:val="Para"/>
        <w:numPr>
          <w:ilvl w:val="0"/>
          <w:numId w:val="41"/>
        </w:numPr>
        <w:rPr>
          <w:color w:val="000000"/>
          <w:sz w:val="20"/>
          <w:shd w:val="clear" w:color="auto" w:fill="FFFFFF"/>
        </w:rPr>
      </w:pPr>
      <w:r>
        <w:rPr>
          <w:rFonts w:ascii="Arial" w:hAnsi="Arial" w:cs="Arial"/>
          <w:color w:val="000000"/>
          <w:sz w:val="20"/>
          <w:shd w:val="clear" w:color="auto" w:fill="FFFFFF"/>
        </w:rPr>
        <w:t>Tableau statistque de canalisaton</w:t>
      </w:r>
    </w:p>
    <w:p w14:paraId="633EE961" w14:textId="1494C215" w:rsidR="00E11FD0" w:rsidRPr="00E11FD0" w:rsidRDefault="00E11FD0" w:rsidP="00F30373">
      <w:pPr>
        <w:pStyle w:val="Para"/>
        <w:numPr>
          <w:ilvl w:val="0"/>
          <w:numId w:val="41"/>
        </w:numPr>
        <w:rPr>
          <w:color w:val="000000"/>
          <w:sz w:val="20"/>
          <w:shd w:val="clear" w:color="auto" w:fill="FFFFFF"/>
        </w:rPr>
      </w:pPr>
      <w:r>
        <w:rPr>
          <w:rFonts w:ascii="Arial" w:hAnsi="Arial" w:cs="Arial"/>
          <w:color w:val="000000"/>
          <w:sz w:val="20"/>
          <w:shd w:val="clear" w:color="auto" w:fill="FFFFFF"/>
        </w:rPr>
        <w:t>Trouvez le chemin de canalisation</w:t>
      </w:r>
    </w:p>
    <w:p w14:paraId="29E66936" w14:textId="3D0A97F0" w:rsidR="00E11FD0" w:rsidRPr="00E11FD0" w:rsidRDefault="00E11FD0" w:rsidP="00F30373">
      <w:pPr>
        <w:pStyle w:val="Para"/>
        <w:numPr>
          <w:ilvl w:val="0"/>
          <w:numId w:val="41"/>
        </w:numPr>
        <w:rPr>
          <w:color w:val="000000"/>
          <w:sz w:val="20"/>
          <w:shd w:val="clear" w:color="auto" w:fill="FFFFFF"/>
        </w:rPr>
      </w:pPr>
      <w:r>
        <w:rPr>
          <w:rFonts w:ascii="Arial" w:hAnsi="Arial" w:cs="Arial"/>
          <w:color w:val="000000"/>
          <w:sz w:val="20"/>
          <w:shd w:val="clear" w:color="auto" w:fill="FFFFFF"/>
        </w:rPr>
        <w:t>Proposition de la Canalisation d'eau en 2D(carte)</w:t>
      </w:r>
    </w:p>
    <w:p w14:paraId="5A739ED6" w14:textId="7F3C9096" w:rsidR="00E11FD0" w:rsidRPr="00AC1E86" w:rsidRDefault="00E11FD0" w:rsidP="00F30373">
      <w:pPr>
        <w:pStyle w:val="Para"/>
        <w:numPr>
          <w:ilvl w:val="0"/>
          <w:numId w:val="41"/>
        </w:numPr>
        <w:rPr>
          <w:color w:val="000000"/>
          <w:sz w:val="20"/>
          <w:shd w:val="clear" w:color="auto" w:fill="FFFFFF"/>
        </w:rPr>
      </w:pPr>
      <w:r>
        <w:rPr>
          <w:rFonts w:ascii="Arial" w:hAnsi="Arial" w:cs="Arial"/>
          <w:color w:val="000000"/>
          <w:sz w:val="20"/>
          <w:shd w:val="clear" w:color="auto" w:fill="FFFFFF"/>
        </w:rPr>
        <w:t>Modelisation 3d tuyaux d'eau</w:t>
      </w:r>
    </w:p>
    <w:p w14:paraId="759017E8" w14:textId="77777777" w:rsidR="00AC41DA" w:rsidRDefault="00AC41DA" w:rsidP="00AC41DA">
      <w:pPr>
        <w:pStyle w:val="Para"/>
        <w:ind w:left="360" w:firstLine="0"/>
        <w:jc w:val="left"/>
        <w:rPr>
          <w:b/>
        </w:rPr>
      </w:pPr>
    </w:p>
    <w:p w14:paraId="4FC6E40A" w14:textId="59BE448E" w:rsidR="00596902" w:rsidRPr="009E55C8" w:rsidRDefault="00596902" w:rsidP="00AC41DA">
      <w:pPr>
        <w:pStyle w:val="Para"/>
        <w:jc w:val="left"/>
        <w:rPr>
          <w:color w:val="FF0000"/>
          <w:lang w:val="fr-FR"/>
        </w:rPr>
      </w:pPr>
    </w:p>
    <w:p w14:paraId="14D53850" w14:textId="41ADF8C8" w:rsidR="00AA68D4" w:rsidRPr="00AC1E86" w:rsidRDefault="00A5643A" w:rsidP="00AA68D4">
      <w:pPr>
        <w:pStyle w:val="Titre2"/>
        <w:jc w:val="left"/>
      </w:pPr>
      <w:bookmarkStart w:id="35" w:name="_Toc120744160"/>
      <w:r w:rsidRPr="00AC1E86">
        <w:t xml:space="preserve">Développement </w:t>
      </w:r>
      <w:r w:rsidRPr="00AC41DA">
        <w:t>par</w:t>
      </w:r>
      <w:r w:rsidRPr="00AC1E86">
        <w:t xml:space="preserve"> fonctionnalité ou module</w:t>
      </w:r>
      <w:bookmarkEnd w:id="35"/>
    </w:p>
    <w:p w14:paraId="61939057" w14:textId="0BD03385" w:rsidR="00A5643A" w:rsidRDefault="00DD7205" w:rsidP="004155E6">
      <w:pPr>
        <w:pStyle w:val="Titre3"/>
        <w:jc w:val="left"/>
      </w:pPr>
      <w:bookmarkStart w:id="36" w:name="_Toc120744161"/>
      <w:r w:rsidRPr="00AC1E86">
        <w:t xml:space="preserve">Exposition des </w:t>
      </w:r>
      <w:r w:rsidR="00274634" w:rsidRPr="00AC1E86">
        <w:t>donn</w:t>
      </w:r>
      <w:r w:rsidR="005B4C84" w:rsidRPr="00AC1E86">
        <w:rPr>
          <w:lang w:val="fr-FR"/>
        </w:rPr>
        <w:t>é</w:t>
      </w:r>
      <w:r w:rsidR="005B4C84" w:rsidRPr="00AC1E86">
        <w:t>es</w:t>
      </w:r>
      <w:bookmarkEnd w:id="36"/>
      <w:r w:rsidR="00AA68D4" w:rsidRPr="00AC1E86">
        <w:t xml:space="preserve"> </w:t>
      </w:r>
    </w:p>
    <w:p w14:paraId="154D8FD8" w14:textId="28929084" w:rsidR="00DD7205" w:rsidRPr="008B2F81" w:rsidRDefault="008B2F81" w:rsidP="008B2F81">
      <w:pPr>
        <w:pStyle w:val="Para"/>
        <w:rPr>
          <w:lang w:val="fr-FR"/>
        </w:rPr>
      </w:pPr>
      <w:r>
        <w:t xml:space="preserve">Faire une exposition est le fait de </w:t>
      </w:r>
      <w:r w:rsidR="0052692F">
        <w:t>montr</w:t>
      </w:r>
      <w:r>
        <w:rPr>
          <w:lang w:val="fr-FR"/>
        </w:rPr>
        <w:t>er</w:t>
      </w:r>
      <w:r w:rsidRPr="008B2F81">
        <w:rPr>
          <w:lang w:val="fr-FR"/>
        </w:rPr>
        <w:t xml:space="preserve"> de l’information afin </w:t>
      </w:r>
      <w:r>
        <w:rPr>
          <w:lang w:val="fr-FR"/>
        </w:rPr>
        <w:t xml:space="preserve">de partager des connaissances. </w:t>
      </w:r>
      <w:r w:rsidR="00DD7205" w:rsidRPr="00AC1E86">
        <w:t xml:space="preserve">Comme les </w:t>
      </w:r>
      <w:r w:rsidR="00E95AEF" w:rsidRPr="00AC1E86">
        <w:t>projets</w:t>
      </w:r>
      <w:r w:rsidR="00DD7205" w:rsidRPr="00AC1E86">
        <w:t xml:space="preserve"> sont d’envergure </w:t>
      </w:r>
      <w:r w:rsidR="002D4180" w:rsidRPr="00AC1E86">
        <w:t>national,</w:t>
      </w:r>
      <w:r w:rsidR="00DD7205" w:rsidRPr="00AC1E86">
        <w:t xml:space="preserve"> la lecture de l’information est essentiel </w:t>
      </w:r>
      <w:r w:rsidR="00D06E0E" w:rsidRPr="00AC1E86">
        <w:t xml:space="preserve">pour une bonne </w:t>
      </w:r>
      <w:r w:rsidR="002D4180" w:rsidRPr="00AC1E86">
        <w:t xml:space="preserve">compréhension. </w:t>
      </w:r>
      <w:r w:rsidR="00D06E0E" w:rsidRPr="00AC1E86">
        <w:t xml:space="preserve">En </w:t>
      </w:r>
      <w:r w:rsidR="002D4180" w:rsidRPr="00AC1E86">
        <w:t>effet,</w:t>
      </w:r>
      <w:r w:rsidR="00E95AEF" w:rsidRPr="00AC1E86">
        <w:t xml:space="preserve"> la mise en forme des </w:t>
      </w:r>
      <w:r w:rsidR="005B4C84" w:rsidRPr="00AC1E86">
        <w:t>données</w:t>
      </w:r>
      <w:r w:rsidR="00E95AEF" w:rsidRPr="00AC1E86">
        <w:t xml:space="preserve"> sous forme de </w:t>
      </w:r>
      <w:r w:rsidR="005B4C84" w:rsidRPr="00AC1E86">
        <w:t>carte est</w:t>
      </w:r>
      <w:r w:rsidR="009527E4" w:rsidRPr="00AC1E86">
        <w:t xml:space="preserve"> la solution prise car cela est</w:t>
      </w:r>
      <w:r w:rsidR="005B4C84" w:rsidRPr="00AC1E86">
        <w:t xml:space="preserve"> plus lisible  </w:t>
      </w:r>
      <w:r w:rsidR="00D06E0E" w:rsidRPr="00AC1E86">
        <w:t xml:space="preserve">pour des informations comportant des coordonnées géographiques </w:t>
      </w:r>
      <w:r w:rsidR="00117F37" w:rsidRPr="00AC1E86">
        <w:t xml:space="preserve">. </w:t>
      </w:r>
      <w:r w:rsidR="00341148" w:rsidRPr="00AC1E86">
        <w:t>Cette affichage</w:t>
      </w:r>
      <w:r w:rsidR="00117F37" w:rsidRPr="00AC1E86">
        <w:t xml:space="preserve"> est aussi</w:t>
      </w:r>
      <w:r w:rsidR="00D06E0E" w:rsidRPr="00AC1E86">
        <w:t xml:space="preserve"> </w:t>
      </w:r>
      <w:r w:rsidR="005B4C84" w:rsidRPr="00AC1E86">
        <w:t xml:space="preserve">très instructif pour </w:t>
      </w:r>
      <w:r w:rsidR="00D23DBF" w:rsidRPr="00AC1E86">
        <w:t>donner</w:t>
      </w:r>
      <w:r w:rsidR="005B4C84" w:rsidRPr="00AC1E86">
        <w:t xml:space="preserve"> un premier aperçu de ce qui se trouve dans l’application</w:t>
      </w:r>
      <w:r w:rsidR="00D06E0E" w:rsidRPr="00AC1E86">
        <w:t xml:space="preserve"> </w:t>
      </w:r>
      <w:r w:rsidR="00117F37" w:rsidRPr="00AC1E86">
        <w:t>grâce</w:t>
      </w:r>
      <w:r w:rsidR="00D06E0E" w:rsidRPr="00AC1E86">
        <w:t xml:space="preserve"> au </w:t>
      </w:r>
      <w:r w:rsidR="00117F37" w:rsidRPr="00AC1E86">
        <w:t>légende</w:t>
      </w:r>
      <w:r w:rsidR="00D06E0E" w:rsidRPr="00AC1E86">
        <w:t xml:space="preserve"> ainsi qu’au information sur la barre de navigation </w:t>
      </w:r>
      <w:r w:rsidR="002D4180" w:rsidRPr="00AC1E86">
        <w:t>verticale.</w:t>
      </w:r>
    </w:p>
    <w:p w14:paraId="7891EF37" w14:textId="229EE1BD" w:rsidR="00D44CBB" w:rsidRPr="00AC1E86" w:rsidRDefault="005B4C84" w:rsidP="00F30373">
      <w:pPr>
        <w:pStyle w:val="Para"/>
        <w:numPr>
          <w:ilvl w:val="0"/>
          <w:numId w:val="12"/>
        </w:numPr>
        <w:ind w:left="360"/>
        <w:rPr>
          <w:b/>
        </w:rPr>
      </w:pPr>
      <w:r w:rsidRPr="00AC1E86">
        <w:rPr>
          <w:b/>
        </w:rPr>
        <w:t>Affichage des renseignements</w:t>
      </w:r>
    </w:p>
    <w:p w14:paraId="7ECF1CD3" w14:textId="77EF0FC6" w:rsidR="00D06E0E" w:rsidRPr="00AC1E86" w:rsidRDefault="007F7A0A" w:rsidP="00F30373">
      <w:pPr>
        <w:pStyle w:val="Para"/>
        <w:numPr>
          <w:ilvl w:val="0"/>
          <w:numId w:val="17"/>
        </w:numPr>
        <w:ind w:left="1080"/>
      </w:pPr>
      <w:r w:rsidRPr="00AC1E86">
        <w:rPr>
          <w:b/>
        </w:rPr>
        <w:t>A</w:t>
      </w:r>
      <w:r w:rsidR="00BC58FA" w:rsidRPr="00AC1E86">
        <w:rPr>
          <w:b/>
        </w:rPr>
        <w:t xml:space="preserve">cteur </w:t>
      </w:r>
      <w:r w:rsidR="002D4180" w:rsidRPr="00AC1E86">
        <w:rPr>
          <w:b/>
        </w:rPr>
        <w:t xml:space="preserve">: </w:t>
      </w:r>
      <w:r w:rsidR="002D4180">
        <w:t>Employée</w:t>
      </w:r>
    </w:p>
    <w:p w14:paraId="1CCABE1C" w14:textId="7B9796DC" w:rsidR="00D06E0E" w:rsidRPr="00AC1E86" w:rsidRDefault="007F7A0A" w:rsidP="00F30373">
      <w:pPr>
        <w:pStyle w:val="Para"/>
        <w:numPr>
          <w:ilvl w:val="0"/>
          <w:numId w:val="17"/>
        </w:numPr>
        <w:ind w:left="1080"/>
        <w:rPr>
          <w:b/>
        </w:rPr>
      </w:pPr>
      <w:r w:rsidRPr="00AC1E86">
        <w:rPr>
          <w:b/>
        </w:rPr>
        <w:t>S</w:t>
      </w:r>
      <w:r w:rsidR="00D06E0E" w:rsidRPr="00AC1E86">
        <w:rPr>
          <w:b/>
        </w:rPr>
        <w:t>cenario</w:t>
      </w:r>
      <w:r w:rsidR="00AC2881" w:rsidRPr="00AC1E86">
        <w:rPr>
          <w:b/>
        </w:rPr>
        <w:t xml:space="preserve"> principale </w:t>
      </w:r>
      <w:r w:rsidR="00D06E0E" w:rsidRPr="00AC1E86">
        <w:rPr>
          <w:b/>
        </w:rPr>
        <w:t>:</w:t>
      </w:r>
    </w:p>
    <w:p w14:paraId="4D57CEDA" w14:textId="14787171" w:rsidR="00527939" w:rsidRPr="00AC1E86" w:rsidRDefault="007008C8" w:rsidP="00F30373">
      <w:pPr>
        <w:pStyle w:val="Para"/>
        <w:numPr>
          <w:ilvl w:val="0"/>
          <w:numId w:val="18"/>
        </w:numPr>
        <w:ind w:left="1800"/>
      </w:pPr>
      <w:r w:rsidRPr="00AC1E86">
        <w:t xml:space="preserve">Une fois dans le </w:t>
      </w:r>
      <w:r w:rsidR="002D4180" w:rsidRPr="00AC1E86">
        <w:t>site,</w:t>
      </w:r>
      <w:r w:rsidRPr="00AC1E86">
        <w:t xml:space="preserve"> l’utilisateur se familiarise</w:t>
      </w:r>
      <w:r w:rsidR="00527939" w:rsidRPr="00AC1E86">
        <w:t xml:space="preserve"> avec les informations fourni par la page d’</w:t>
      </w:r>
      <w:r w:rsidR="002D4180" w:rsidRPr="00AC1E86">
        <w:t>accueil</w:t>
      </w:r>
      <w:r w:rsidR="00527939" w:rsidRPr="00AC1E86">
        <w:t xml:space="preserve"> pour connaitre le but de l’application</w:t>
      </w:r>
      <w:r w:rsidR="00DC7A5B" w:rsidRPr="00AC1E86">
        <w:t>.</w:t>
      </w:r>
    </w:p>
    <w:p w14:paraId="181CAA40" w14:textId="61735A03" w:rsidR="00F90250" w:rsidRPr="00E1510C" w:rsidRDefault="007008C8" w:rsidP="00F30373">
      <w:pPr>
        <w:pStyle w:val="Para"/>
        <w:numPr>
          <w:ilvl w:val="0"/>
          <w:numId w:val="18"/>
        </w:numPr>
        <w:ind w:left="1800"/>
      </w:pPr>
      <w:r w:rsidRPr="00AC1E86">
        <w:t>Il</w:t>
      </w:r>
      <w:r w:rsidR="00527939" w:rsidRPr="00AC1E86">
        <w:rPr>
          <w:b/>
        </w:rPr>
        <w:t xml:space="preserve"> </w:t>
      </w:r>
      <w:r w:rsidRPr="00AC1E86">
        <w:t>consulte ensuit</w:t>
      </w:r>
      <w:r w:rsidR="002D4180">
        <w:t>e les informations sur la carte à</w:t>
      </w:r>
      <w:r w:rsidR="002D4180" w:rsidRPr="00AC1E86">
        <w:t xml:space="preserve"> travers</w:t>
      </w:r>
      <w:r w:rsidRPr="00AC1E86">
        <w:t xml:space="preserve"> les légendes et entre dans les détails s’il le </w:t>
      </w:r>
      <w:r w:rsidR="002D4180" w:rsidRPr="00AC1E86">
        <w:t>souhaite.</w:t>
      </w:r>
      <w:bookmarkStart w:id="37" w:name="_GoBack"/>
      <w:bookmarkEnd w:id="37"/>
    </w:p>
    <w:p w14:paraId="25C8138B" w14:textId="77777777" w:rsidR="00775982" w:rsidRDefault="00775982" w:rsidP="00DD7205">
      <w:pPr>
        <w:pStyle w:val="Para"/>
        <w:ind w:left="707"/>
        <w:rPr>
          <w:b/>
        </w:rPr>
      </w:pPr>
    </w:p>
    <w:p w14:paraId="48EC7CC3" w14:textId="77777777" w:rsidR="00155659" w:rsidRPr="00AC1E86" w:rsidRDefault="00155659" w:rsidP="00155659">
      <w:pPr>
        <w:pStyle w:val="Para"/>
        <w:ind w:left="707"/>
      </w:pPr>
    </w:p>
    <w:p w14:paraId="04960C61" w14:textId="7A087244" w:rsidR="00DE5627" w:rsidRDefault="00DE5627" w:rsidP="00155659">
      <w:pPr>
        <w:pStyle w:val="Para"/>
        <w:ind w:firstLine="0"/>
        <w:rPr>
          <w:b/>
        </w:rPr>
      </w:pPr>
    </w:p>
    <w:p w14:paraId="69B39E65" w14:textId="77777777" w:rsidR="0063697A" w:rsidRDefault="0063697A" w:rsidP="00155659">
      <w:pPr>
        <w:pStyle w:val="Para"/>
        <w:ind w:firstLine="0"/>
        <w:rPr>
          <w:b/>
        </w:rPr>
      </w:pPr>
    </w:p>
    <w:p w14:paraId="2AD0818D" w14:textId="77777777" w:rsidR="0063697A" w:rsidRDefault="0063697A" w:rsidP="00155659">
      <w:pPr>
        <w:pStyle w:val="Para"/>
        <w:ind w:firstLine="0"/>
        <w:rPr>
          <w:b/>
        </w:rPr>
      </w:pPr>
    </w:p>
    <w:p w14:paraId="1C06D78A" w14:textId="77777777" w:rsidR="0063697A" w:rsidRDefault="0063697A" w:rsidP="00155659">
      <w:pPr>
        <w:pStyle w:val="Para"/>
        <w:ind w:firstLine="0"/>
        <w:rPr>
          <w:b/>
        </w:rPr>
      </w:pPr>
    </w:p>
    <w:p w14:paraId="4D879064" w14:textId="77777777" w:rsidR="0063697A" w:rsidRDefault="0063697A" w:rsidP="00155659">
      <w:pPr>
        <w:pStyle w:val="Para"/>
        <w:ind w:firstLine="0"/>
        <w:rPr>
          <w:b/>
        </w:rPr>
      </w:pPr>
    </w:p>
    <w:p w14:paraId="64BB1C33" w14:textId="77777777" w:rsidR="0063697A" w:rsidRDefault="0063697A" w:rsidP="00155659">
      <w:pPr>
        <w:pStyle w:val="Para"/>
        <w:ind w:firstLine="0"/>
        <w:rPr>
          <w:b/>
        </w:rPr>
      </w:pPr>
    </w:p>
    <w:p w14:paraId="7935C27D" w14:textId="77777777" w:rsidR="0063697A" w:rsidRPr="00AC1E86" w:rsidRDefault="0063697A" w:rsidP="00155659">
      <w:pPr>
        <w:pStyle w:val="Para"/>
        <w:ind w:firstLine="0"/>
        <w:rPr>
          <w:b/>
        </w:rPr>
      </w:pPr>
    </w:p>
    <w:p w14:paraId="2B677B84" w14:textId="78AA5EFE" w:rsidR="00E01033" w:rsidRPr="00AC1E86" w:rsidRDefault="00E01033" w:rsidP="0072637C">
      <w:pPr>
        <w:pStyle w:val="Titre3"/>
        <w:rPr>
          <w:lang w:val="fr-FR"/>
        </w:rPr>
      </w:pPr>
      <w:bookmarkStart w:id="38" w:name="_Toc120744162"/>
      <w:r w:rsidRPr="00AC1E86">
        <w:rPr>
          <w:lang w:val="fr-FR"/>
        </w:rPr>
        <w:t>Construction et gestion de projet</w:t>
      </w:r>
      <w:bookmarkEnd w:id="38"/>
    </w:p>
    <w:p w14:paraId="119FA303" w14:textId="518B0688" w:rsidR="00044AF0" w:rsidRPr="00DB26A3" w:rsidRDefault="00044AF0" w:rsidP="00DB0EBF">
      <w:pPr>
        <w:pStyle w:val="Para"/>
        <w:ind w:left="707"/>
        <w:rPr>
          <w:lang w:val="fr-FR"/>
        </w:rPr>
      </w:pPr>
      <w:r w:rsidRPr="00AC1E86">
        <w:rPr>
          <w:lang w:val="fr-FR"/>
        </w:rPr>
        <w:t>La construction d’un projet signifie avoir l’initiative de batir un infrastructure , ainsi</w:t>
      </w:r>
      <w:r w:rsidR="00DB0EBF" w:rsidRPr="00AC1E86">
        <w:rPr>
          <w:lang w:val="fr-FR"/>
        </w:rPr>
        <w:t xml:space="preserve"> pour simplifier</w:t>
      </w:r>
      <w:r w:rsidRPr="00AC1E86">
        <w:rPr>
          <w:lang w:val="fr-FR"/>
        </w:rPr>
        <w:t xml:space="preserve"> dans l’application cela se traduit par ajoute</w:t>
      </w:r>
      <w:r w:rsidR="00DB0EBF" w:rsidRPr="00AC1E86">
        <w:rPr>
          <w:lang w:val="fr-FR"/>
        </w:rPr>
        <w:t>r un projet.</w:t>
      </w:r>
      <w:r w:rsidR="00DB26A3">
        <w:rPr>
          <w:lang w:val="fr-FR"/>
        </w:rPr>
        <w:t xml:space="preserve"> Il est nécessaire de faire un ajout pour enregistrer nos données  et enrichir les informations sur la carte .Cela est possible </w:t>
      </w:r>
      <w:r w:rsidR="00DB26A3" w:rsidRPr="00DB26A3">
        <w:rPr>
          <w:lang w:val="fr-FR"/>
        </w:rPr>
        <w:t xml:space="preserve">grâce </w:t>
      </w:r>
      <w:r w:rsidR="00DB26A3">
        <w:rPr>
          <w:lang w:val="fr-FR"/>
        </w:rPr>
        <w:t>à une succession de formulaire pour enregistrer les informations voulus.</w:t>
      </w:r>
    </w:p>
    <w:p w14:paraId="26BF5E70" w14:textId="2115A31A" w:rsidR="00B12C32" w:rsidRPr="00AC1E86" w:rsidRDefault="00B12C32" w:rsidP="00F30373">
      <w:pPr>
        <w:pStyle w:val="Para"/>
        <w:numPr>
          <w:ilvl w:val="0"/>
          <w:numId w:val="19"/>
        </w:numPr>
        <w:rPr>
          <w:b/>
          <w:lang w:val="fr-FR"/>
        </w:rPr>
      </w:pPr>
      <w:r w:rsidRPr="00AC1E86">
        <w:rPr>
          <w:b/>
          <w:lang w:val="fr-FR"/>
        </w:rPr>
        <w:t>Ajout d’un projet</w:t>
      </w:r>
    </w:p>
    <w:p w14:paraId="4473CA8C" w14:textId="6AEA65F9" w:rsidR="00220487" w:rsidRPr="00AC1E86" w:rsidRDefault="00A33146" w:rsidP="00F30373">
      <w:pPr>
        <w:pStyle w:val="Para"/>
        <w:numPr>
          <w:ilvl w:val="0"/>
          <w:numId w:val="20"/>
        </w:numPr>
        <w:rPr>
          <w:lang w:val="fr-FR"/>
        </w:rPr>
      </w:pPr>
      <w:r w:rsidRPr="00220487">
        <w:rPr>
          <w:b/>
          <w:lang w:val="fr-FR"/>
        </w:rPr>
        <w:t>A</w:t>
      </w:r>
      <w:r w:rsidR="00B12C32" w:rsidRPr="00220487">
        <w:rPr>
          <w:b/>
          <w:lang w:val="fr-FR"/>
        </w:rPr>
        <w:t>cteur</w:t>
      </w:r>
      <w:r w:rsidR="00B12C32" w:rsidRPr="00220487">
        <w:rPr>
          <w:lang w:val="fr-FR"/>
        </w:rPr>
        <w:t xml:space="preserve"> : </w:t>
      </w:r>
      <w:r w:rsidR="00F0161A">
        <w:rPr>
          <w:lang w:val="fr-FR"/>
        </w:rPr>
        <w:t>C</w:t>
      </w:r>
      <w:r w:rsidR="00220487" w:rsidRPr="00AC1E86">
        <w:rPr>
          <w:lang w:val="fr-FR"/>
        </w:rPr>
        <w:t xml:space="preserve">hef de projet </w:t>
      </w:r>
      <w:r w:rsidR="00220487">
        <w:rPr>
          <w:lang w:val="fr-FR"/>
        </w:rPr>
        <w:t xml:space="preserve">ou dirigeant </w:t>
      </w:r>
    </w:p>
    <w:p w14:paraId="5326E83C" w14:textId="62CF4415" w:rsidR="00B12C32" w:rsidRPr="00220487" w:rsidRDefault="00A33146" w:rsidP="00F30373">
      <w:pPr>
        <w:pStyle w:val="Para"/>
        <w:numPr>
          <w:ilvl w:val="0"/>
          <w:numId w:val="20"/>
        </w:numPr>
        <w:rPr>
          <w:lang w:val="fr-FR"/>
        </w:rPr>
      </w:pPr>
      <w:r w:rsidRPr="00220487">
        <w:rPr>
          <w:b/>
          <w:lang w:val="fr-FR"/>
        </w:rPr>
        <w:t>D</w:t>
      </w:r>
      <w:r w:rsidR="00B12C32" w:rsidRPr="00220487">
        <w:rPr>
          <w:b/>
          <w:lang w:val="fr-FR"/>
        </w:rPr>
        <w:t>onnées entrées</w:t>
      </w:r>
      <w:r w:rsidR="00B12C32" w:rsidRPr="00220487">
        <w:rPr>
          <w:lang w:val="fr-FR"/>
        </w:rPr>
        <w:t> :</w:t>
      </w:r>
      <w:r w:rsidR="00F76B42" w:rsidRPr="00220487">
        <w:rPr>
          <w:lang w:val="fr-FR"/>
        </w:rPr>
        <w:t xml:space="preserve"> Il rempli les données requises dans un formulaire pour être envoyer à l’application .</w:t>
      </w:r>
    </w:p>
    <w:p w14:paraId="6FFCE9D7" w14:textId="7623EFBE" w:rsidR="00B12C32" w:rsidRPr="00AC1E86" w:rsidRDefault="00A33146" w:rsidP="00F30373">
      <w:pPr>
        <w:pStyle w:val="Para"/>
        <w:numPr>
          <w:ilvl w:val="0"/>
          <w:numId w:val="20"/>
        </w:numPr>
        <w:rPr>
          <w:lang w:val="fr-FR"/>
        </w:rPr>
      </w:pPr>
      <w:r w:rsidRPr="00AC1E86">
        <w:rPr>
          <w:b/>
          <w:lang w:val="fr-FR"/>
        </w:rPr>
        <w:t>S</w:t>
      </w:r>
      <w:r w:rsidR="00B12C32" w:rsidRPr="00AC1E86">
        <w:rPr>
          <w:b/>
          <w:lang w:val="fr-FR"/>
        </w:rPr>
        <w:t>cenario principales</w:t>
      </w:r>
      <w:r w:rsidR="00B12C32" w:rsidRPr="00AC1E86">
        <w:rPr>
          <w:lang w:val="fr-FR"/>
        </w:rPr>
        <w:t> :</w:t>
      </w:r>
    </w:p>
    <w:p w14:paraId="20D58D07" w14:textId="5B0DA846" w:rsidR="00444CFD" w:rsidRPr="00AF6E6C" w:rsidRDefault="0063697A" w:rsidP="00F30373">
      <w:pPr>
        <w:pStyle w:val="Para"/>
        <w:numPr>
          <w:ilvl w:val="0"/>
          <w:numId w:val="21"/>
        </w:numPr>
        <w:rPr>
          <w:lang w:val="fr-FR"/>
        </w:rPr>
      </w:pPr>
      <w:r>
        <w:rPr>
          <w:lang w:val="fr-FR"/>
        </w:rPr>
        <w:t xml:space="preserve">Il va dans </w:t>
      </w:r>
      <w:r w:rsidRPr="00AC1E86">
        <w:rPr>
          <w:lang w:val="fr-FR"/>
        </w:rPr>
        <w:t>partie ajout adduction</w:t>
      </w:r>
      <w:r>
        <w:rPr>
          <w:lang w:val="fr-FR"/>
        </w:rPr>
        <w:t xml:space="preserve"> pour faire le processus d’ajout. </w:t>
      </w:r>
      <w:r w:rsidR="00444CFD" w:rsidRPr="00AC1E86">
        <w:rPr>
          <w:lang w:val="fr-FR"/>
        </w:rPr>
        <w:t>Une carte s’affiche , alors il doit cliquer dessus pour localiser l’endroit où il souhaite construire son infrastructure et doit appuyer sur suivant pour passer au prochain formulaire.</w:t>
      </w:r>
    </w:p>
    <w:p w14:paraId="3B90096E" w14:textId="3AFA9C85" w:rsidR="00444CFD" w:rsidRPr="0063697A" w:rsidRDefault="0063697A" w:rsidP="00F30373">
      <w:pPr>
        <w:pStyle w:val="Para"/>
        <w:numPr>
          <w:ilvl w:val="0"/>
          <w:numId w:val="21"/>
        </w:numPr>
        <w:rPr>
          <w:lang w:val="fr-FR"/>
        </w:rPr>
      </w:pPr>
      <w:r>
        <w:rPr>
          <w:lang w:val="fr-FR"/>
        </w:rPr>
        <w:t xml:space="preserve">Après </w:t>
      </w:r>
      <w:r w:rsidRPr="0063697A">
        <w:rPr>
          <w:lang w:val="fr-FR"/>
        </w:rPr>
        <w:t>avoir compléter le deuxième  formulaire</w:t>
      </w:r>
      <w:r>
        <w:rPr>
          <w:lang w:val="fr-FR"/>
        </w:rPr>
        <w:t xml:space="preserve"> ,</w:t>
      </w:r>
      <w:r w:rsidRPr="0063697A">
        <w:rPr>
          <w:lang w:val="fr-FR"/>
        </w:rPr>
        <w:t xml:space="preserve"> </w:t>
      </w:r>
      <w:r>
        <w:rPr>
          <w:lang w:val="fr-FR"/>
        </w:rPr>
        <w:t>il le valide ensuite l</w:t>
      </w:r>
      <w:r w:rsidR="00444CFD" w:rsidRPr="0063697A">
        <w:rPr>
          <w:lang w:val="fr-FR"/>
        </w:rPr>
        <w:t xml:space="preserve">e projet ajouté apparait ensuite sur une carte </w:t>
      </w:r>
      <w:r>
        <w:rPr>
          <w:lang w:val="fr-FR"/>
        </w:rPr>
        <w:t>comme on l’a vus ci-dessus.</w:t>
      </w:r>
    </w:p>
    <w:p w14:paraId="1AEF4E62" w14:textId="4BB0B068" w:rsidR="00444CFD" w:rsidRDefault="00444CFD" w:rsidP="008E2CF7">
      <w:pPr>
        <w:pStyle w:val="Para"/>
        <w:ind w:left="1440" w:firstLine="0"/>
        <w:rPr>
          <w:color w:val="FF0000"/>
        </w:rPr>
      </w:pPr>
      <w:r w:rsidRPr="00AC1E86">
        <w:rPr>
          <w:color w:val="FF0000"/>
        </w:rPr>
        <w:t>SCREEN</w:t>
      </w:r>
    </w:p>
    <w:p w14:paraId="546C7653" w14:textId="77777777" w:rsidR="008E2CF7" w:rsidRDefault="008E2CF7" w:rsidP="008E2CF7">
      <w:pPr>
        <w:pStyle w:val="Para"/>
        <w:ind w:left="1440" w:firstLine="0"/>
        <w:rPr>
          <w:color w:val="FF0000"/>
        </w:rPr>
      </w:pPr>
    </w:p>
    <w:p w14:paraId="6004213F" w14:textId="77777777" w:rsidR="008E2CF7" w:rsidRDefault="008E2CF7" w:rsidP="008E2CF7">
      <w:pPr>
        <w:pStyle w:val="Para"/>
        <w:ind w:left="1440" w:firstLine="0"/>
        <w:rPr>
          <w:color w:val="FF0000"/>
        </w:rPr>
      </w:pPr>
    </w:p>
    <w:p w14:paraId="197C5896" w14:textId="77777777" w:rsidR="008E2CF7" w:rsidRDefault="008E2CF7" w:rsidP="008E2CF7">
      <w:pPr>
        <w:pStyle w:val="Para"/>
        <w:ind w:left="1440" w:firstLine="0"/>
        <w:rPr>
          <w:color w:val="FF0000"/>
        </w:rPr>
      </w:pPr>
    </w:p>
    <w:p w14:paraId="525F3F25" w14:textId="77777777" w:rsidR="008E2CF7" w:rsidRDefault="008E2CF7" w:rsidP="008E2CF7">
      <w:pPr>
        <w:pStyle w:val="Para"/>
        <w:ind w:left="1440" w:firstLine="0"/>
        <w:rPr>
          <w:color w:val="FF0000"/>
        </w:rPr>
      </w:pPr>
    </w:p>
    <w:p w14:paraId="2B064150" w14:textId="77777777" w:rsidR="008E2CF7" w:rsidRDefault="008E2CF7" w:rsidP="008E2CF7">
      <w:pPr>
        <w:pStyle w:val="Para"/>
        <w:ind w:left="1440" w:firstLine="0"/>
        <w:rPr>
          <w:color w:val="FF0000"/>
        </w:rPr>
      </w:pPr>
    </w:p>
    <w:p w14:paraId="699EC48A" w14:textId="77777777" w:rsidR="00444CFD" w:rsidRDefault="00444CFD" w:rsidP="00444CFD">
      <w:pPr>
        <w:pStyle w:val="Para"/>
        <w:ind w:left="1080" w:firstLine="336"/>
        <w:rPr>
          <w:color w:val="FF0000"/>
        </w:rPr>
      </w:pPr>
    </w:p>
    <w:p w14:paraId="0AE6D227" w14:textId="77777777" w:rsidR="00444CFD" w:rsidRDefault="00444CFD" w:rsidP="00444CFD">
      <w:pPr>
        <w:pStyle w:val="Para"/>
        <w:ind w:left="1080" w:firstLine="336"/>
        <w:rPr>
          <w:color w:val="FF0000"/>
        </w:rPr>
      </w:pPr>
    </w:p>
    <w:p w14:paraId="3003CD4C" w14:textId="77777777" w:rsidR="0063697A" w:rsidRDefault="0063697A" w:rsidP="00444CFD">
      <w:pPr>
        <w:pStyle w:val="Para"/>
        <w:ind w:left="1080" w:firstLine="336"/>
        <w:rPr>
          <w:color w:val="FF0000"/>
        </w:rPr>
      </w:pPr>
    </w:p>
    <w:p w14:paraId="1CE7AB23" w14:textId="77777777" w:rsidR="0063697A" w:rsidRDefault="0063697A" w:rsidP="00444CFD">
      <w:pPr>
        <w:pStyle w:val="Para"/>
        <w:ind w:left="1080" w:firstLine="336"/>
        <w:rPr>
          <w:color w:val="FF0000"/>
        </w:rPr>
      </w:pPr>
    </w:p>
    <w:p w14:paraId="5418EAD9" w14:textId="77777777" w:rsidR="00444CFD" w:rsidRDefault="00444CFD" w:rsidP="00444CFD">
      <w:pPr>
        <w:pStyle w:val="Para"/>
        <w:ind w:left="1080" w:firstLine="336"/>
        <w:rPr>
          <w:color w:val="FF0000"/>
        </w:rPr>
      </w:pPr>
    </w:p>
    <w:p w14:paraId="346EFE11" w14:textId="1363DC94" w:rsidR="00B12C32" w:rsidRDefault="008A4952" w:rsidP="00F30373">
      <w:pPr>
        <w:pStyle w:val="Para"/>
        <w:numPr>
          <w:ilvl w:val="0"/>
          <w:numId w:val="19"/>
        </w:numPr>
        <w:rPr>
          <w:b/>
          <w:lang w:val="fr-FR"/>
        </w:rPr>
      </w:pPr>
      <w:r>
        <w:rPr>
          <w:b/>
          <w:lang w:val="fr-FR"/>
        </w:rPr>
        <w:t>Gestion du projet</w:t>
      </w:r>
    </w:p>
    <w:p w14:paraId="04BF5060" w14:textId="77777777" w:rsidR="00444CFD" w:rsidRPr="00AC1E86" w:rsidRDefault="00444CFD" w:rsidP="00F30373">
      <w:pPr>
        <w:pStyle w:val="Para"/>
        <w:numPr>
          <w:ilvl w:val="0"/>
          <w:numId w:val="23"/>
        </w:numPr>
        <w:rPr>
          <w:lang w:val="fr-FR"/>
        </w:rPr>
      </w:pPr>
      <w:r w:rsidRPr="00220487">
        <w:rPr>
          <w:b/>
          <w:lang w:val="fr-FR"/>
        </w:rPr>
        <w:t>Acteur</w:t>
      </w:r>
      <w:r w:rsidRPr="00220487">
        <w:rPr>
          <w:lang w:val="fr-FR"/>
        </w:rPr>
        <w:t xml:space="preserve"> : </w:t>
      </w:r>
      <w:r>
        <w:rPr>
          <w:lang w:val="fr-FR"/>
        </w:rPr>
        <w:t>C</w:t>
      </w:r>
      <w:r w:rsidRPr="00AC1E86">
        <w:rPr>
          <w:lang w:val="fr-FR"/>
        </w:rPr>
        <w:t xml:space="preserve">hef de projet </w:t>
      </w:r>
      <w:r>
        <w:rPr>
          <w:lang w:val="fr-FR"/>
        </w:rPr>
        <w:t xml:space="preserve">ou dirigeant </w:t>
      </w:r>
    </w:p>
    <w:p w14:paraId="563D324B" w14:textId="61D4FC5D" w:rsidR="00444CFD" w:rsidRPr="00444CFD" w:rsidRDefault="00444CFD" w:rsidP="00F30373">
      <w:pPr>
        <w:pStyle w:val="Para"/>
        <w:numPr>
          <w:ilvl w:val="0"/>
          <w:numId w:val="23"/>
        </w:numPr>
        <w:rPr>
          <w:lang w:val="fr-FR"/>
        </w:rPr>
      </w:pPr>
      <w:r w:rsidRPr="00AC1E86">
        <w:rPr>
          <w:b/>
          <w:lang w:val="fr-FR"/>
        </w:rPr>
        <w:t>Scenario principales</w:t>
      </w:r>
      <w:r w:rsidRPr="00AC1E86">
        <w:rPr>
          <w:lang w:val="fr-FR"/>
        </w:rPr>
        <w:t> :</w:t>
      </w:r>
    </w:p>
    <w:p w14:paraId="0CDBC487" w14:textId="2E0B150A" w:rsidR="00BE496C" w:rsidRPr="00BE496C" w:rsidRDefault="00444CFD" w:rsidP="00F30373">
      <w:pPr>
        <w:pStyle w:val="Para"/>
        <w:numPr>
          <w:ilvl w:val="0"/>
          <w:numId w:val="24"/>
        </w:numPr>
        <w:rPr>
          <w:lang w:val="fr-FR"/>
        </w:rPr>
      </w:pPr>
      <w:r>
        <w:rPr>
          <w:lang w:val="fr-FR"/>
        </w:rPr>
        <w:t>Le projet ajouté</w:t>
      </w:r>
      <w:r w:rsidRPr="005D767F">
        <w:rPr>
          <w:lang w:val="fr-FR"/>
        </w:rPr>
        <w:t xml:space="preserve"> apparait ensuit</w:t>
      </w:r>
      <w:r>
        <w:rPr>
          <w:lang w:val="fr-FR"/>
        </w:rPr>
        <w:t xml:space="preserve">e </w:t>
      </w:r>
      <w:r w:rsidR="00BE496C">
        <w:rPr>
          <w:lang w:val="fr-FR"/>
        </w:rPr>
        <w:t>dans un tableau</w:t>
      </w:r>
      <w:r>
        <w:rPr>
          <w:lang w:val="fr-FR"/>
        </w:rPr>
        <w:t xml:space="preserve"> , alors il pourra </w:t>
      </w:r>
      <w:r w:rsidR="00BE496C">
        <w:rPr>
          <w:lang w:val="fr-FR"/>
        </w:rPr>
        <w:t xml:space="preserve">y </w:t>
      </w:r>
      <w:r>
        <w:rPr>
          <w:lang w:val="fr-FR"/>
        </w:rPr>
        <w:t>aller pour modifier ou supprimer les informations auparavant si cela est nécessaire.</w:t>
      </w:r>
    </w:p>
    <w:p w14:paraId="119AEF7B" w14:textId="19AB20D8" w:rsidR="005C269A" w:rsidRPr="00AC1E86" w:rsidRDefault="005C269A" w:rsidP="005C269A">
      <w:pPr>
        <w:pStyle w:val="Para"/>
        <w:ind w:left="720" w:firstLine="0"/>
        <w:rPr>
          <w:color w:val="FF0000"/>
        </w:rPr>
      </w:pPr>
      <w:r w:rsidRPr="00AC1E86">
        <w:rPr>
          <w:color w:val="FF0000"/>
        </w:rPr>
        <w:t xml:space="preserve">      SCREEN</w:t>
      </w:r>
    </w:p>
    <w:p w14:paraId="007AAE6A" w14:textId="77777777" w:rsidR="00274634" w:rsidRPr="00AC1E86" w:rsidRDefault="00274634" w:rsidP="00274634">
      <w:pPr>
        <w:pStyle w:val="Para"/>
        <w:rPr>
          <w:lang w:val="fr-FR"/>
        </w:rPr>
      </w:pPr>
    </w:p>
    <w:p w14:paraId="498CB280" w14:textId="4220A1FC" w:rsidR="00F804EE" w:rsidRPr="00AC1E86" w:rsidRDefault="00F804EE" w:rsidP="00B602C5">
      <w:pPr>
        <w:pStyle w:val="Titre3"/>
        <w:rPr>
          <w:lang w:val="fr-FR"/>
        </w:rPr>
      </w:pPr>
      <w:bookmarkStart w:id="39" w:name="_Toc120744163"/>
      <w:r w:rsidRPr="00AC1E86">
        <w:rPr>
          <w:lang w:val="fr-FR"/>
        </w:rPr>
        <w:t>Vue en 2 dimension</w:t>
      </w:r>
      <w:r w:rsidR="0098725A" w:rsidRPr="00AC1E86">
        <w:rPr>
          <w:lang w:val="fr-FR"/>
        </w:rPr>
        <w:t>s</w:t>
      </w:r>
      <w:bookmarkEnd w:id="39"/>
    </w:p>
    <w:p w14:paraId="11528922" w14:textId="302680D2" w:rsidR="00E95AEF" w:rsidRPr="00AC1E86" w:rsidRDefault="000126E3" w:rsidP="00350B14">
      <w:pPr>
        <w:pStyle w:val="Para"/>
        <w:rPr>
          <w:szCs w:val="24"/>
          <w:lang w:val="fr-FR"/>
        </w:rPr>
      </w:pPr>
      <w:r w:rsidRPr="00AC1E86">
        <w:rPr>
          <w:szCs w:val="24"/>
          <w:lang w:val="fr-FR"/>
        </w:rPr>
        <w:t>Une vue à 2 dimension</w:t>
      </w:r>
      <w:r w:rsidR="0098725A" w:rsidRPr="00AC1E86">
        <w:rPr>
          <w:szCs w:val="24"/>
          <w:lang w:val="fr-FR"/>
        </w:rPr>
        <w:t>s</w:t>
      </w:r>
      <w:r w:rsidRPr="00AC1E86">
        <w:rPr>
          <w:szCs w:val="24"/>
          <w:lang w:val="fr-FR"/>
        </w:rPr>
        <w:t xml:space="preserve"> est un plan comportant un dessin où les parties visibles </w:t>
      </w:r>
      <w:r w:rsidR="00907070" w:rsidRPr="00AC1E86">
        <w:rPr>
          <w:szCs w:val="24"/>
          <w:lang w:val="fr-FR"/>
        </w:rPr>
        <w:t xml:space="preserve"> </w:t>
      </w:r>
      <w:r w:rsidR="00EE35EF" w:rsidRPr="00AC1E86">
        <w:rPr>
          <w:szCs w:val="24"/>
          <w:lang w:val="fr-FR"/>
        </w:rPr>
        <w:t>de ce dernier</w:t>
      </w:r>
      <w:r w:rsidR="00907070" w:rsidRPr="00AC1E86">
        <w:rPr>
          <w:szCs w:val="24"/>
          <w:lang w:val="fr-FR"/>
        </w:rPr>
        <w:t xml:space="preserve"> </w:t>
      </w:r>
      <w:r w:rsidR="00EE35EF" w:rsidRPr="00AC1E86">
        <w:rPr>
          <w:szCs w:val="24"/>
          <w:lang w:val="fr-FR"/>
        </w:rPr>
        <w:t>sont sa hauteur et s</w:t>
      </w:r>
      <w:r w:rsidRPr="00AC1E86">
        <w:rPr>
          <w:szCs w:val="24"/>
          <w:lang w:val="fr-FR"/>
        </w:rPr>
        <w:t xml:space="preserve">a largeur . </w:t>
      </w:r>
      <w:r w:rsidR="00E95AEF" w:rsidRPr="00AC1E86">
        <w:rPr>
          <w:szCs w:val="24"/>
          <w:lang w:val="fr-FR"/>
        </w:rPr>
        <w:t xml:space="preserve">Une </w:t>
      </w:r>
      <w:r w:rsidRPr="00AC1E86">
        <w:rPr>
          <w:szCs w:val="24"/>
          <w:lang w:val="fr-FR"/>
        </w:rPr>
        <w:t xml:space="preserve">modélisation dans ce cas </w:t>
      </w:r>
      <w:r w:rsidR="00350B14" w:rsidRPr="00AC1E86">
        <w:rPr>
          <w:szCs w:val="24"/>
          <w:lang w:val="fr-FR"/>
        </w:rPr>
        <w:t xml:space="preserve">de figure </w:t>
      </w:r>
      <w:r w:rsidR="00E95AEF" w:rsidRPr="00AC1E86">
        <w:rPr>
          <w:szCs w:val="24"/>
          <w:lang w:val="fr-FR"/>
        </w:rPr>
        <w:t xml:space="preserve">est </w:t>
      </w:r>
      <w:r w:rsidRPr="00AC1E86">
        <w:rPr>
          <w:szCs w:val="24"/>
          <w:lang w:val="fr-FR"/>
        </w:rPr>
        <w:t xml:space="preserve">nécessaire pour mieux afficher des informations </w:t>
      </w:r>
      <w:r w:rsidR="00350B14" w:rsidRPr="00AC1E86">
        <w:rPr>
          <w:szCs w:val="24"/>
          <w:lang w:val="fr-FR"/>
        </w:rPr>
        <w:t xml:space="preserve">potentiels qui sollicite </w:t>
      </w:r>
      <w:r w:rsidR="00761AD8" w:rsidRPr="00AC1E86">
        <w:rPr>
          <w:color w:val="202124"/>
          <w:szCs w:val="24"/>
          <w:shd w:val="clear" w:color="auto" w:fill="FFFFFF"/>
        </w:rPr>
        <w:t>un espace à deux dimensions</w:t>
      </w:r>
      <w:r w:rsidR="00761AD8" w:rsidRPr="00AC1E86">
        <w:rPr>
          <w:szCs w:val="24"/>
          <w:lang w:val="fr-FR"/>
        </w:rPr>
        <w:t xml:space="preserve"> </w:t>
      </w:r>
      <w:r w:rsidR="00E71261" w:rsidRPr="00AC1E86">
        <w:rPr>
          <w:szCs w:val="24"/>
          <w:lang w:val="fr-FR"/>
        </w:rPr>
        <w:t>(x,</w:t>
      </w:r>
      <w:r w:rsidR="00350B14" w:rsidRPr="00AC1E86">
        <w:rPr>
          <w:szCs w:val="24"/>
          <w:lang w:val="fr-FR"/>
        </w:rPr>
        <w:t>y</w:t>
      </w:r>
      <w:r w:rsidR="00E71261" w:rsidRPr="00AC1E86">
        <w:rPr>
          <w:szCs w:val="24"/>
          <w:lang w:val="fr-FR"/>
        </w:rPr>
        <w:t>)</w:t>
      </w:r>
      <w:r w:rsidR="00350B14" w:rsidRPr="00AC1E86">
        <w:rPr>
          <w:szCs w:val="24"/>
          <w:lang w:val="fr-FR"/>
        </w:rPr>
        <w:t xml:space="preserve"> comme par</w:t>
      </w:r>
      <w:r w:rsidR="00E71261" w:rsidRPr="00AC1E86">
        <w:rPr>
          <w:szCs w:val="24"/>
          <w:lang w:val="fr-FR"/>
        </w:rPr>
        <w:t xml:space="preserve"> </w:t>
      </w:r>
      <w:r w:rsidR="00350B14" w:rsidRPr="00AC1E86">
        <w:rPr>
          <w:szCs w:val="24"/>
          <w:lang w:val="fr-FR"/>
        </w:rPr>
        <w:t xml:space="preserve"> exemple l’altitude . </w:t>
      </w:r>
      <w:r w:rsidR="00C43ADF">
        <w:rPr>
          <w:szCs w:val="24"/>
          <w:lang w:val="fr-FR"/>
        </w:rPr>
        <w:t xml:space="preserve">Grâce à </w:t>
      </w:r>
      <w:r w:rsidR="00E95AEF" w:rsidRPr="00AC1E86">
        <w:rPr>
          <w:szCs w:val="24"/>
          <w:lang w:val="fr-FR"/>
        </w:rPr>
        <w:t>une image du projet</w:t>
      </w:r>
      <w:r w:rsidR="00C43ADF">
        <w:rPr>
          <w:szCs w:val="24"/>
          <w:lang w:val="fr-FR"/>
        </w:rPr>
        <w:t xml:space="preserve"> dans l’application</w:t>
      </w:r>
      <w:r w:rsidR="00AE77E5">
        <w:rPr>
          <w:szCs w:val="24"/>
          <w:lang w:val="fr-FR"/>
        </w:rPr>
        <w:t xml:space="preserve">  </w:t>
      </w:r>
      <w:r w:rsidR="00E62D03">
        <w:rPr>
          <w:szCs w:val="24"/>
          <w:lang w:val="fr-FR"/>
        </w:rPr>
        <w:t xml:space="preserve">cela est possible et plus </w:t>
      </w:r>
      <w:r w:rsidR="00AE77E5">
        <w:rPr>
          <w:szCs w:val="24"/>
          <w:lang w:val="fr-FR"/>
        </w:rPr>
        <w:t xml:space="preserve"> </w:t>
      </w:r>
      <w:r w:rsidRPr="00AC1E86">
        <w:rPr>
          <w:szCs w:val="24"/>
          <w:lang w:val="fr-FR"/>
        </w:rPr>
        <w:t xml:space="preserve">réaliste </w:t>
      </w:r>
      <w:r w:rsidR="003514F1" w:rsidRPr="00AC1E86">
        <w:rPr>
          <w:szCs w:val="24"/>
          <w:lang w:val="fr-FR"/>
        </w:rPr>
        <w:t>.</w:t>
      </w:r>
    </w:p>
    <w:p w14:paraId="2C8D1A1F" w14:textId="6B90B39C" w:rsidR="004A6DB3" w:rsidRPr="00AC1E86" w:rsidRDefault="00E25949" w:rsidP="00F30373">
      <w:pPr>
        <w:pStyle w:val="Para"/>
        <w:numPr>
          <w:ilvl w:val="0"/>
          <w:numId w:val="19"/>
        </w:numPr>
        <w:rPr>
          <w:b/>
          <w:lang w:val="fr-FR"/>
        </w:rPr>
      </w:pPr>
      <w:r w:rsidRPr="00AC1E86">
        <w:rPr>
          <w:b/>
          <w:lang w:val="fr-FR"/>
        </w:rPr>
        <w:t>Accéder</w:t>
      </w:r>
      <w:r w:rsidR="0098725A" w:rsidRPr="00AC1E86">
        <w:rPr>
          <w:b/>
          <w:lang w:val="fr-FR"/>
        </w:rPr>
        <w:t xml:space="preserve"> à la vue 2 dimensions</w:t>
      </w:r>
    </w:p>
    <w:p w14:paraId="3C2FD60D" w14:textId="4553AA8A" w:rsidR="004A6DB3" w:rsidRPr="00AC1E86" w:rsidRDefault="00AC3046" w:rsidP="00F30373">
      <w:pPr>
        <w:pStyle w:val="Para"/>
        <w:numPr>
          <w:ilvl w:val="0"/>
          <w:numId w:val="20"/>
        </w:numPr>
        <w:rPr>
          <w:lang w:val="fr-FR"/>
        </w:rPr>
      </w:pPr>
      <w:r w:rsidRPr="00AC1E86">
        <w:rPr>
          <w:b/>
          <w:lang w:val="fr-FR"/>
        </w:rPr>
        <w:t>A</w:t>
      </w:r>
      <w:r w:rsidR="004A6DB3" w:rsidRPr="00AC1E86">
        <w:rPr>
          <w:b/>
          <w:lang w:val="fr-FR"/>
        </w:rPr>
        <w:t>cteur</w:t>
      </w:r>
      <w:r w:rsidR="004A6DB3" w:rsidRPr="00AC1E86">
        <w:rPr>
          <w:lang w:val="fr-FR"/>
        </w:rPr>
        <w:t> :</w:t>
      </w:r>
      <w:r w:rsidR="005D26FD">
        <w:rPr>
          <w:lang w:val="fr-FR"/>
        </w:rPr>
        <w:t xml:space="preserve"> E</w:t>
      </w:r>
      <w:r w:rsidR="00E25949" w:rsidRPr="00AC1E86">
        <w:rPr>
          <w:lang w:val="fr-FR"/>
        </w:rPr>
        <w:t xml:space="preserve">mployée </w:t>
      </w:r>
    </w:p>
    <w:p w14:paraId="5F93B9C2" w14:textId="7CCE6C49" w:rsidR="004A6DB3" w:rsidRDefault="00AC3046" w:rsidP="00F30373">
      <w:pPr>
        <w:pStyle w:val="Para"/>
        <w:numPr>
          <w:ilvl w:val="0"/>
          <w:numId w:val="20"/>
        </w:numPr>
        <w:rPr>
          <w:lang w:val="fr-FR"/>
        </w:rPr>
      </w:pPr>
      <w:r w:rsidRPr="00AC1E86">
        <w:rPr>
          <w:b/>
          <w:lang w:val="fr-FR"/>
        </w:rPr>
        <w:t>S</w:t>
      </w:r>
      <w:r w:rsidR="004A6DB3" w:rsidRPr="00AC1E86">
        <w:rPr>
          <w:b/>
          <w:lang w:val="fr-FR"/>
        </w:rPr>
        <w:t>cenario principales</w:t>
      </w:r>
      <w:r w:rsidR="004A6DB3" w:rsidRPr="00AC1E86">
        <w:rPr>
          <w:lang w:val="fr-FR"/>
        </w:rPr>
        <w:t> :</w:t>
      </w:r>
    </w:p>
    <w:p w14:paraId="7444236C" w14:textId="7D35261D" w:rsidR="009948FD" w:rsidRPr="009948FD" w:rsidRDefault="009948FD" w:rsidP="00F30373">
      <w:pPr>
        <w:pStyle w:val="Para"/>
        <w:numPr>
          <w:ilvl w:val="1"/>
          <w:numId w:val="25"/>
        </w:numPr>
        <w:rPr>
          <w:lang w:val="fr-FR"/>
        </w:rPr>
      </w:pPr>
      <w:r w:rsidRPr="009948FD">
        <w:rPr>
          <w:lang w:val="fr-FR"/>
        </w:rPr>
        <w:t xml:space="preserve">Une fois sur la carte de </w:t>
      </w:r>
      <w:r w:rsidR="005765A5" w:rsidRPr="009948FD">
        <w:rPr>
          <w:lang w:val="fr-FR"/>
        </w:rPr>
        <w:t>Madagascar, il</w:t>
      </w:r>
      <w:r w:rsidRPr="009948FD">
        <w:rPr>
          <w:lang w:val="fr-FR"/>
        </w:rPr>
        <w:t xml:space="preserve"> clique sur un</w:t>
      </w:r>
      <w:r>
        <w:rPr>
          <w:lang w:val="fr-FR"/>
        </w:rPr>
        <w:t>e</w:t>
      </w:r>
      <w:r w:rsidRPr="009948FD">
        <w:rPr>
          <w:lang w:val="fr-FR"/>
        </w:rPr>
        <w:t xml:space="preserve"> des nombreux icones pour voir le mot </w:t>
      </w:r>
      <w:r w:rsidR="00F92B93">
        <w:rPr>
          <w:lang w:val="fr-FR"/>
        </w:rPr>
        <w:t xml:space="preserve"> </w:t>
      </w:r>
      <w:r w:rsidR="00F92B93" w:rsidRPr="00F92B93">
        <w:rPr>
          <w:b/>
          <w:lang w:val="fr-FR"/>
        </w:rPr>
        <w:t>« </w:t>
      </w:r>
      <w:r w:rsidRPr="00F92B93">
        <w:rPr>
          <w:b/>
          <w:lang w:val="fr-FR"/>
        </w:rPr>
        <w:t xml:space="preserve">En savoir </w:t>
      </w:r>
      <w:r w:rsidR="005765A5" w:rsidRPr="00F92B93">
        <w:rPr>
          <w:b/>
          <w:lang w:val="fr-FR"/>
        </w:rPr>
        <w:t>plus</w:t>
      </w:r>
      <w:r w:rsidR="00F92B93" w:rsidRPr="00F92B93">
        <w:rPr>
          <w:b/>
          <w:lang w:val="fr-FR"/>
        </w:rPr>
        <w:t> »</w:t>
      </w:r>
      <w:r w:rsidR="00F92B93">
        <w:rPr>
          <w:b/>
          <w:lang w:val="fr-FR"/>
        </w:rPr>
        <w:t xml:space="preserve"> </w:t>
      </w:r>
      <w:r w:rsidR="005765A5" w:rsidRPr="009948FD">
        <w:rPr>
          <w:b/>
          <w:lang w:val="fr-FR"/>
        </w:rPr>
        <w:t xml:space="preserve">. </w:t>
      </w:r>
      <w:r w:rsidRPr="009948FD">
        <w:rPr>
          <w:lang w:val="fr-FR"/>
        </w:rPr>
        <w:t xml:space="preserve">En cliquant sur ce </w:t>
      </w:r>
      <w:r w:rsidR="005765A5" w:rsidRPr="009948FD">
        <w:rPr>
          <w:lang w:val="fr-FR"/>
        </w:rPr>
        <w:t>dernier, il</w:t>
      </w:r>
      <w:r w:rsidRPr="009948FD">
        <w:rPr>
          <w:lang w:val="fr-FR"/>
        </w:rPr>
        <w:t xml:space="preserve"> accèdera a une vue à 2 di</w:t>
      </w:r>
      <w:r>
        <w:rPr>
          <w:lang w:val="fr-FR"/>
        </w:rPr>
        <w:t>mensions qui variera selon</w:t>
      </w:r>
      <w:r w:rsidRPr="009948FD">
        <w:rPr>
          <w:lang w:val="fr-FR"/>
        </w:rPr>
        <w:t xml:space="preserve"> le type d’infrastructure.</w:t>
      </w:r>
    </w:p>
    <w:p w14:paraId="79B85A18" w14:textId="53FFEF17" w:rsidR="009948FD" w:rsidRPr="00AC1E86" w:rsidRDefault="00A202A8" w:rsidP="00F30373">
      <w:pPr>
        <w:pStyle w:val="Para"/>
        <w:numPr>
          <w:ilvl w:val="1"/>
          <w:numId w:val="25"/>
        </w:numPr>
        <w:rPr>
          <w:lang w:val="fr-FR"/>
        </w:rPr>
      </w:pPr>
      <w:r>
        <w:rPr>
          <w:lang w:val="fr-FR"/>
        </w:rPr>
        <w:lastRenderedPageBreak/>
        <w:t>Arrivé</w:t>
      </w:r>
      <w:r w:rsidRPr="00A202A8">
        <w:rPr>
          <w:lang w:val="fr-FR"/>
        </w:rPr>
        <w:t xml:space="preserve"> sur la vue </w:t>
      </w:r>
      <w:r>
        <w:rPr>
          <w:lang w:val="fr-FR"/>
        </w:rPr>
        <w:t xml:space="preserve">à </w:t>
      </w:r>
      <w:r w:rsidRPr="00A202A8">
        <w:rPr>
          <w:lang w:val="fr-FR"/>
        </w:rPr>
        <w:t xml:space="preserve">2 </w:t>
      </w:r>
      <w:r w:rsidR="005765A5">
        <w:rPr>
          <w:lang w:val="fr-FR"/>
        </w:rPr>
        <w:t>dimensions,</w:t>
      </w:r>
      <w:r>
        <w:rPr>
          <w:lang w:val="fr-FR"/>
        </w:rPr>
        <w:t xml:space="preserve"> il verra une multitude d’information concernant le sujet comme par exemple les données géographiques ou encore l’altitude.</w:t>
      </w:r>
    </w:p>
    <w:p w14:paraId="5060A8A2" w14:textId="77777777" w:rsidR="00F804EE" w:rsidRPr="00AC1E86" w:rsidRDefault="00F804EE" w:rsidP="00F804EE">
      <w:pPr>
        <w:pStyle w:val="Para"/>
        <w:ind w:left="720" w:firstLine="0"/>
        <w:rPr>
          <w:lang w:val="fr-FR"/>
        </w:rPr>
      </w:pPr>
    </w:p>
    <w:p w14:paraId="1B94CC50" w14:textId="39A32073" w:rsidR="00F804EE" w:rsidRPr="00AC1E86" w:rsidRDefault="00F804EE" w:rsidP="00B602C5">
      <w:pPr>
        <w:pStyle w:val="Titre3"/>
        <w:rPr>
          <w:lang w:val="fr-FR"/>
        </w:rPr>
      </w:pPr>
      <w:bookmarkStart w:id="40" w:name="_Toc120744164"/>
      <w:r w:rsidRPr="00AC1E86">
        <w:rPr>
          <w:lang w:val="fr-FR"/>
        </w:rPr>
        <w:t>Vue en 3 dimensio</w:t>
      </w:r>
      <w:r w:rsidR="0098725A" w:rsidRPr="00AC1E86">
        <w:rPr>
          <w:lang w:val="fr-FR"/>
        </w:rPr>
        <w:t>ns</w:t>
      </w:r>
      <w:bookmarkEnd w:id="40"/>
    </w:p>
    <w:p w14:paraId="549C465B" w14:textId="5430F21F" w:rsidR="00EE35EF" w:rsidRPr="00AC1E86" w:rsidRDefault="00EE35EF" w:rsidP="00EE35EF">
      <w:pPr>
        <w:pStyle w:val="Para"/>
        <w:rPr>
          <w:lang w:val="fr-FR"/>
        </w:rPr>
      </w:pPr>
      <w:r w:rsidRPr="00AC1E86">
        <w:rPr>
          <w:lang w:val="fr-FR"/>
        </w:rPr>
        <w:t>Une vue à 3 dimensions est un plan comportant un dessin où les parties visibles de ce dernier sont sa hauteur , sa largeur et sa profondeur. L’utilisation de ce dernier ici est justifié par une option disponible qui est de voir l’avant ,l’arrière ,ainsi que les côtes d’une infrastructure seulement en une image.</w:t>
      </w:r>
    </w:p>
    <w:p w14:paraId="587AC3D8" w14:textId="5229A875" w:rsidR="00EB6115" w:rsidRPr="00AC1E86" w:rsidRDefault="00EB6115" w:rsidP="00EB6115">
      <w:pPr>
        <w:pStyle w:val="Para"/>
        <w:rPr>
          <w:lang w:val="fr-FR"/>
        </w:rPr>
      </w:pPr>
      <w:r w:rsidRPr="00AC1E86">
        <w:rPr>
          <w:lang w:val="fr-FR"/>
        </w:rPr>
        <w:t>. En effet , il existe de nombreux abréviations utilisées dans le domaine présent (exemple :</w:t>
      </w:r>
      <w:r w:rsidRPr="00AC1E86">
        <w:t xml:space="preserve"> </w:t>
      </w:r>
      <w:r w:rsidRPr="00AC1E86">
        <w:rPr>
          <w:lang w:val="fr-FR"/>
        </w:rPr>
        <w:t>aepg,</w:t>
      </w:r>
      <w:r w:rsidRPr="00AC1E86">
        <w:t xml:space="preserve"> </w:t>
      </w:r>
      <w:r w:rsidRPr="00AC1E86">
        <w:rPr>
          <w:lang w:val="fr-FR"/>
        </w:rPr>
        <w:t>aeppp,…) ce qui pourrait faire confusion</w:t>
      </w:r>
      <w:r w:rsidR="00A93BA6">
        <w:rPr>
          <w:lang w:val="fr-FR"/>
        </w:rPr>
        <w:t xml:space="preserve"> entre les mots lors de l’ajout. Grâce à </w:t>
      </w:r>
      <w:r w:rsidRPr="00AC1E86">
        <w:rPr>
          <w:lang w:val="fr-FR"/>
        </w:rPr>
        <w:t>des</w:t>
      </w:r>
      <w:r w:rsidR="00C45682" w:rsidRPr="00AC1E86">
        <w:rPr>
          <w:lang w:val="fr-FR"/>
        </w:rPr>
        <w:t xml:space="preserve"> illustrations</w:t>
      </w:r>
      <w:r w:rsidR="00D51D80">
        <w:rPr>
          <w:lang w:val="fr-FR"/>
        </w:rPr>
        <w:t xml:space="preserve"> en 3 dimensions </w:t>
      </w:r>
      <w:r w:rsidRPr="00AC1E86">
        <w:rPr>
          <w:lang w:val="fr-FR"/>
        </w:rPr>
        <w:t xml:space="preserve">,il serait </w:t>
      </w:r>
      <w:r w:rsidR="00EE376F" w:rsidRPr="00AC1E86">
        <w:rPr>
          <w:lang w:val="fr-FR"/>
        </w:rPr>
        <w:t xml:space="preserve">plus facile </w:t>
      </w:r>
      <w:r w:rsidRPr="00AC1E86">
        <w:rPr>
          <w:lang w:val="fr-FR"/>
        </w:rPr>
        <w:t xml:space="preserve"> de</w:t>
      </w:r>
      <w:r w:rsidR="00EE376F" w:rsidRPr="00AC1E86">
        <w:rPr>
          <w:lang w:val="fr-FR"/>
        </w:rPr>
        <w:t xml:space="preserve"> ne pas</w:t>
      </w:r>
      <w:r w:rsidRPr="00AC1E86">
        <w:rPr>
          <w:lang w:val="fr-FR"/>
        </w:rPr>
        <w:t xml:space="preserve"> se tromper sur le type d’infrastructure.</w:t>
      </w:r>
    </w:p>
    <w:p w14:paraId="3A4AB720" w14:textId="0FFD021E" w:rsidR="00984EC1" w:rsidRPr="00AC1E86" w:rsidRDefault="00984EC1" w:rsidP="00F30373">
      <w:pPr>
        <w:pStyle w:val="Para"/>
        <w:numPr>
          <w:ilvl w:val="0"/>
          <w:numId w:val="19"/>
        </w:numPr>
        <w:rPr>
          <w:b/>
          <w:lang w:val="fr-FR"/>
        </w:rPr>
      </w:pPr>
      <w:r w:rsidRPr="00AC1E86">
        <w:rPr>
          <w:b/>
          <w:lang w:val="fr-FR"/>
        </w:rPr>
        <w:t>Accéder à la vue 3 dimensions</w:t>
      </w:r>
    </w:p>
    <w:p w14:paraId="5F602050" w14:textId="613AFC95" w:rsidR="00984EC1" w:rsidRPr="00AC1E86" w:rsidRDefault="00984EC1" w:rsidP="00F30373">
      <w:pPr>
        <w:pStyle w:val="Para"/>
        <w:numPr>
          <w:ilvl w:val="0"/>
          <w:numId w:val="20"/>
        </w:numPr>
        <w:rPr>
          <w:lang w:val="fr-FR"/>
        </w:rPr>
      </w:pPr>
      <w:r w:rsidRPr="00AC1E86">
        <w:rPr>
          <w:b/>
          <w:lang w:val="fr-FR"/>
        </w:rPr>
        <w:t>Acteur</w:t>
      </w:r>
      <w:r w:rsidRPr="00AC1E86">
        <w:rPr>
          <w:lang w:val="fr-FR"/>
        </w:rPr>
        <w:t> :</w:t>
      </w:r>
      <w:r w:rsidR="0079601A">
        <w:rPr>
          <w:lang w:val="fr-FR"/>
        </w:rPr>
        <w:t xml:space="preserve"> E</w:t>
      </w:r>
      <w:r w:rsidRPr="00AC1E86">
        <w:rPr>
          <w:lang w:val="fr-FR"/>
        </w:rPr>
        <w:t xml:space="preserve">mployée </w:t>
      </w:r>
    </w:p>
    <w:p w14:paraId="5F821186" w14:textId="77777777" w:rsidR="00984EC1" w:rsidRDefault="00984EC1" w:rsidP="00F30373">
      <w:pPr>
        <w:pStyle w:val="Para"/>
        <w:numPr>
          <w:ilvl w:val="0"/>
          <w:numId w:val="20"/>
        </w:numPr>
        <w:rPr>
          <w:lang w:val="fr-FR"/>
        </w:rPr>
      </w:pPr>
      <w:r w:rsidRPr="00AC1E86">
        <w:rPr>
          <w:b/>
          <w:lang w:val="fr-FR"/>
        </w:rPr>
        <w:t>Scenario principales</w:t>
      </w:r>
      <w:r w:rsidRPr="00AC1E86">
        <w:rPr>
          <w:lang w:val="fr-FR"/>
        </w:rPr>
        <w:t> :</w:t>
      </w:r>
    </w:p>
    <w:p w14:paraId="1EC05113" w14:textId="4E69EF01" w:rsidR="005F5BE9" w:rsidRDefault="005F5BE9" w:rsidP="00F30373">
      <w:pPr>
        <w:pStyle w:val="Para"/>
        <w:numPr>
          <w:ilvl w:val="0"/>
          <w:numId w:val="26"/>
        </w:numPr>
        <w:rPr>
          <w:lang w:val="fr-FR"/>
        </w:rPr>
      </w:pPr>
      <w:r w:rsidRPr="005F5BE9">
        <w:rPr>
          <w:lang w:val="fr-FR"/>
        </w:rPr>
        <w:t>Arrivé sur la partie 2 dimensions ,il peut voir un bouton qui indique vue not</w:t>
      </w:r>
      <w:r>
        <w:rPr>
          <w:lang w:val="fr-FR"/>
        </w:rPr>
        <w:t>é vue 3 dimensions qui donne accès à ce dernier et variera la vue selon</w:t>
      </w:r>
      <w:r w:rsidRPr="009948FD">
        <w:rPr>
          <w:lang w:val="fr-FR"/>
        </w:rPr>
        <w:t xml:space="preserve"> le type d’infrastructure.</w:t>
      </w:r>
    </w:p>
    <w:p w14:paraId="6FF65729" w14:textId="5849488A" w:rsidR="00EB6115" w:rsidRDefault="00D97874" w:rsidP="00F30373">
      <w:pPr>
        <w:pStyle w:val="Para"/>
        <w:numPr>
          <w:ilvl w:val="0"/>
          <w:numId w:val="26"/>
        </w:numPr>
        <w:rPr>
          <w:lang w:val="fr-FR"/>
        </w:rPr>
      </w:pPr>
      <w:r>
        <w:rPr>
          <w:lang w:val="fr-FR"/>
        </w:rPr>
        <w:t>Sur la vue 3 dimensions ,il pourra voir le tour de l’</w:t>
      </w:r>
      <w:r w:rsidR="0043329F">
        <w:rPr>
          <w:lang w:val="fr-FR"/>
        </w:rPr>
        <w:t>infrastructure.</w:t>
      </w:r>
      <w:r>
        <w:rPr>
          <w:lang w:val="fr-FR"/>
        </w:rPr>
        <w:t xml:space="preserve"> </w:t>
      </w:r>
      <w:r w:rsidR="0043329F">
        <w:rPr>
          <w:lang w:val="fr-FR"/>
        </w:rPr>
        <w:t xml:space="preserve">Apart ,il peut </w:t>
      </w:r>
      <w:r>
        <w:rPr>
          <w:lang w:val="fr-FR"/>
        </w:rPr>
        <w:t xml:space="preserve">zoomer </w:t>
      </w:r>
      <w:r w:rsidR="0043329F">
        <w:rPr>
          <w:lang w:val="fr-FR"/>
        </w:rPr>
        <w:t>pour visionner des parties qu’il souhaite regarder de loin ou de près .</w:t>
      </w:r>
    </w:p>
    <w:p w14:paraId="50568B29" w14:textId="77777777" w:rsidR="003743B3" w:rsidRDefault="003743B3" w:rsidP="003743B3">
      <w:pPr>
        <w:pStyle w:val="Para"/>
        <w:ind w:left="1800" w:firstLine="0"/>
        <w:rPr>
          <w:lang w:val="fr-FR"/>
        </w:rPr>
      </w:pPr>
    </w:p>
    <w:p w14:paraId="23258B39" w14:textId="77777777" w:rsidR="003743B3" w:rsidRDefault="003743B3" w:rsidP="003743B3">
      <w:pPr>
        <w:pStyle w:val="Para"/>
        <w:ind w:left="1800" w:firstLine="0"/>
        <w:rPr>
          <w:lang w:val="fr-FR"/>
        </w:rPr>
      </w:pPr>
    </w:p>
    <w:p w14:paraId="4AC03361" w14:textId="77777777" w:rsidR="003743B3" w:rsidRDefault="003743B3" w:rsidP="003743B3">
      <w:pPr>
        <w:pStyle w:val="Para"/>
        <w:ind w:left="1800" w:firstLine="0"/>
        <w:rPr>
          <w:lang w:val="fr-FR"/>
        </w:rPr>
      </w:pPr>
    </w:p>
    <w:p w14:paraId="4A7FF52B" w14:textId="77777777" w:rsidR="003743B3" w:rsidRDefault="003743B3" w:rsidP="003743B3">
      <w:pPr>
        <w:pStyle w:val="Para"/>
        <w:ind w:left="1800" w:firstLine="0"/>
        <w:rPr>
          <w:lang w:val="fr-FR"/>
        </w:rPr>
      </w:pPr>
    </w:p>
    <w:p w14:paraId="29ED3FCD" w14:textId="77777777" w:rsidR="003743B3" w:rsidRDefault="003743B3" w:rsidP="003743B3">
      <w:pPr>
        <w:pStyle w:val="Para"/>
        <w:ind w:left="1800" w:firstLine="0"/>
        <w:rPr>
          <w:lang w:val="fr-FR"/>
        </w:rPr>
      </w:pPr>
    </w:p>
    <w:p w14:paraId="0DB55266" w14:textId="77777777" w:rsidR="003743B3" w:rsidRDefault="003743B3" w:rsidP="003743B3">
      <w:pPr>
        <w:pStyle w:val="Para"/>
        <w:ind w:left="1800" w:firstLine="0"/>
        <w:rPr>
          <w:lang w:val="fr-FR"/>
        </w:rPr>
      </w:pPr>
    </w:p>
    <w:p w14:paraId="0026CC01" w14:textId="77777777" w:rsidR="003743B3" w:rsidRDefault="003743B3" w:rsidP="003743B3">
      <w:pPr>
        <w:pStyle w:val="Para"/>
        <w:ind w:left="1800" w:firstLine="0"/>
        <w:rPr>
          <w:lang w:val="fr-FR"/>
        </w:rPr>
      </w:pPr>
    </w:p>
    <w:p w14:paraId="6B6CF7A3" w14:textId="77777777" w:rsidR="003743B3" w:rsidRPr="00062662" w:rsidRDefault="003743B3" w:rsidP="003743B3">
      <w:pPr>
        <w:pStyle w:val="Para"/>
        <w:ind w:left="1800" w:firstLine="0"/>
        <w:rPr>
          <w:lang w:val="fr-FR"/>
        </w:rPr>
      </w:pPr>
    </w:p>
    <w:p w14:paraId="2732344E" w14:textId="5D9CEB52" w:rsidR="00F804EE" w:rsidRPr="00AC1E86" w:rsidRDefault="00D636F5" w:rsidP="00B602C5">
      <w:pPr>
        <w:pStyle w:val="Titre3"/>
        <w:rPr>
          <w:lang w:val="fr-FR"/>
        </w:rPr>
      </w:pPr>
      <w:bookmarkStart w:id="41" w:name="_Toc120744165"/>
      <w:r>
        <w:rPr>
          <w:lang w:val="fr-FR"/>
        </w:rPr>
        <w:t>Construction du</w:t>
      </w:r>
      <w:r w:rsidR="00F804EE" w:rsidRPr="00AC1E86">
        <w:rPr>
          <w:lang w:val="fr-FR"/>
        </w:rPr>
        <w:t xml:space="preserve"> chemin du tuyau</w:t>
      </w:r>
      <w:bookmarkEnd w:id="41"/>
    </w:p>
    <w:p w14:paraId="4C87ADB4" w14:textId="48414875" w:rsidR="009F66D2" w:rsidRPr="00AC1E86" w:rsidRDefault="00AE28CE" w:rsidP="00AE28CE">
      <w:pPr>
        <w:pStyle w:val="Para"/>
        <w:ind w:firstLine="708"/>
        <w:rPr>
          <w:lang w:val="fr-FR"/>
        </w:rPr>
      </w:pPr>
      <w:r w:rsidRPr="00AC1E86">
        <w:rPr>
          <w:lang w:val="fr-FR"/>
        </w:rPr>
        <w:t>Un chemin est un ensemble de coordonnées géographiques qui relie deux endroits</w:t>
      </w:r>
      <w:r>
        <w:rPr>
          <w:lang w:val="fr-FR"/>
        </w:rPr>
        <w:t>.</w:t>
      </w:r>
      <w:r w:rsidRPr="00AC1E86">
        <w:rPr>
          <w:lang w:val="fr-FR"/>
        </w:rPr>
        <w:t xml:space="preserve"> </w:t>
      </w:r>
      <w:r w:rsidR="009F66D2" w:rsidRPr="00AC1E86">
        <w:rPr>
          <w:lang w:val="fr-FR"/>
        </w:rPr>
        <w:t xml:space="preserve">Ici ,on a des infrastructures qui sont </w:t>
      </w:r>
      <w:r w:rsidR="00A422E7" w:rsidRPr="00AC1E86">
        <w:rPr>
          <w:lang w:val="fr-FR"/>
        </w:rPr>
        <w:t>prêtes</w:t>
      </w:r>
      <w:r w:rsidR="009F66D2" w:rsidRPr="00AC1E86">
        <w:rPr>
          <w:lang w:val="fr-FR"/>
        </w:rPr>
        <w:t xml:space="preserve"> à l’utilisation mais qui ne servent  a rien si ils fonctionnent chacun de leur cotés. Pour y </w:t>
      </w:r>
      <w:r w:rsidR="00A422E7" w:rsidRPr="00AC1E86">
        <w:rPr>
          <w:lang w:val="fr-FR"/>
        </w:rPr>
        <w:t>remédier</w:t>
      </w:r>
      <w:r w:rsidR="009F66D2" w:rsidRPr="00AC1E86">
        <w:rPr>
          <w:lang w:val="fr-FR"/>
        </w:rPr>
        <w:t xml:space="preserve"> </w:t>
      </w:r>
      <w:r w:rsidR="00D50A6F" w:rsidRPr="00AC1E86">
        <w:rPr>
          <w:lang w:val="fr-FR"/>
        </w:rPr>
        <w:t xml:space="preserve">il faut les </w:t>
      </w:r>
      <w:r w:rsidR="00A422E7" w:rsidRPr="00AC1E86">
        <w:rPr>
          <w:lang w:val="fr-FR"/>
        </w:rPr>
        <w:t>liées</w:t>
      </w:r>
      <w:r w:rsidR="00D50A6F" w:rsidRPr="00AC1E86">
        <w:rPr>
          <w:lang w:val="fr-FR"/>
        </w:rPr>
        <w:t xml:space="preserve"> entre elles</w:t>
      </w:r>
      <w:r w:rsidR="006D6163">
        <w:rPr>
          <w:lang w:val="fr-FR"/>
        </w:rPr>
        <w:t xml:space="preserve"> .</w:t>
      </w:r>
      <w:r w:rsidR="00D50A6F" w:rsidRPr="00AC1E86">
        <w:rPr>
          <w:lang w:val="fr-FR"/>
        </w:rPr>
        <w:t xml:space="preserve"> La solution pour </w:t>
      </w:r>
      <w:r w:rsidR="00A422E7" w:rsidRPr="00AC1E86">
        <w:rPr>
          <w:lang w:val="fr-FR"/>
        </w:rPr>
        <w:t>liéer</w:t>
      </w:r>
      <w:r w:rsidR="00D50A6F" w:rsidRPr="00AC1E86">
        <w:rPr>
          <w:lang w:val="fr-FR"/>
        </w:rPr>
        <w:t xml:space="preserve"> les infrastructure entre elles pour bien fonctionnée est la </w:t>
      </w:r>
      <w:r w:rsidR="00A422E7" w:rsidRPr="00AC1E86">
        <w:rPr>
          <w:lang w:val="fr-FR"/>
        </w:rPr>
        <w:t>création</w:t>
      </w:r>
      <w:r w:rsidR="00D50A6F" w:rsidRPr="00AC1E86">
        <w:rPr>
          <w:lang w:val="fr-FR"/>
        </w:rPr>
        <w:t xml:space="preserve"> d’un réseau de </w:t>
      </w:r>
      <w:r w:rsidR="006D6163">
        <w:rPr>
          <w:lang w:val="fr-FR"/>
        </w:rPr>
        <w:t xml:space="preserve">chemins de </w:t>
      </w:r>
      <w:r w:rsidR="00D50A6F" w:rsidRPr="00AC1E86">
        <w:rPr>
          <w:lang w:val="fr-FR"/>
        </w:rPr>
        <w:t>tuyaux .</w:t>
      </w:r>
      <w:r w:rsidR="00A422E7" w:rsidRPr="00AC1E86">
        <w:rPr>
          <w:lang w:val="fr-FR"/>
        </w:rPr>
        <w:t xml:space="preserve"> </w:t>
      </w:r>
    </w:p>
    <w:p w14:paraId="450E4205" w14:textId="6744B552" w:rsidR="00060469" w:rsidRPr="00AC1E86" w:rsidRDefault="00A422E7" w:rsidP="00A422E7">
      <w:pPr>
        <w:pStyle w:val="Para"/>
        <w:rPr>
          <w:lang w:val="fr-FR"/>
        </w:rPr>
      </w:pPr>
      <w:r w:rsidRPr="00AC1E86">
        <w:rPr>
          <w:lang w:val="fr-FR"/>
        </w:rPr>
        <w:t xml:space="preserve">Pour faire cela ,on a </w:t>
      </w:r>
      <w:r w:rsidR="004B015C" w:rsidRPr="00AC1E86">
        <w:rPr>
          <w:lang w:val="fr-FR"/>
        </w:rPr>
        <w:t>utilisé</w:t>
      </w:r>
      <w:r w:rsidRPr="00AC1E86">
        <w:rPr>
          <w:lang w:val="fr-FR"/>
        </w:rPr>
        <w:t xml:space="preserve"> le routage comme dans </w:t>
      </w:r>
      <w:r w:rsidR="004B54A6">
        <w:rPr>
          <w:lang w:val="fr-FR"/>
        </w:rPr>
        <w:t>Google Maps mais avec</w:t>
      </w:r>
      <w:r w:rsidR="004B54A6" w:rsidRPr="004B54A6">
        <w:rPr>
          <w:b/>
          <w:lang w:val="fr-FR"/>
        </w:rPr>
        <w:t xml:space="preserve"> L</w:t>
      </w:r>
      <w:r w:rsidR="001A350A" w:rsidRPr="004B54A6">
        <w:rPr>
          <w:b/>
          <w:lang w:val="fr-FR"/>
        </w:rPr>
        <w:t>eaflet</w:t>
      </w:r>
      <w:r w:rsidR="001A350A" w:rsidRPr="00AC1E86">
        <w:rPr>
          <w:lang w:val="fr-FR"/>
        </w:rPr>
        <w:t xml:space="preserve"> qui</w:t>
      </w:r>
      <w:r w:rsidRPr="00AC1E86">
        <w:rPr>
          <w:lang w:val="fr-FR"/>
        </w:rPr>
        <w:t xml:space="preserve"> est une bibliothèque javascript </w:t>
      </w:r>
      <w:r w:rsidR="001A350A" w:rsidRPr="00AC1E86">
        <w:rPr>
          <w:lang w:val="fr-FR"/>
        </w:rPr>
        <w:t xml:space="preserve">pour la </w:t>
      </w:r>
      <w:r w:rsidRPr="00AC1E86">
        <w:rPr>
          <w:lang w:val="fr-FR"/>
        </w:rPr>
        <w:t xml:space="preserve"> cartographie en ligne ce qui veut dire qui permet de</w:t>
      </w:r>
      <w:r w:rsidR="00060469" w:rsidRPr="00AC1E86">
        <w:rPr>
          <w:lang w:val="fr-FR"/>
        </w:rPr>
        <w:t xml:space="preserve"> </w:t>
      </w:r>
      <w:r w:rsidR="00031726" w:rsidRPr="00AC1E86">
        <w:rPr>
          <w:lang w:val="fr-FR"/>
        </w:rPr>
        <w:t xml:space="preserve">tracer des chemins  </w:t>
      </w:r>
      <w:r w:rsidR="00876D78" w:rsidRPr="00AC1E86">
        <w:rPr>
          <w:lang w:val="fr-FR"/>
        </w:rPr>
        <w:t>avec elle</w:t>
      </w:r>
      <w:r w:rsidR="00060469" w:rsidRPr="00AC1E86">
        <w:rPr>
          <w:lang w:val="fr-FR"/>
        </w:rPr>
        <w:t>.</w:t>
      </w:r>
    </w:p>
    <w:p w14:paraId="19843798" w14:textId="4209F8E4" w:rsidR="00A422E7" w:rsidRPr="00AC1E86" w:rsidRDefault="00060469" w:rsidP="00A422E7">
      <w:pPr>
        <w:pStyle w:val="Para"/>
        <w:rPr>
          <w:lang w:val="fr-FR"/>
        </w:rPr>
      </w:pPr>
      <w:r w:rsidRPr="00AC1E86">
        <w:rPr>
          <w:lang w:val="fr-FR"/>
        </w:rPr>
        <w:t xml:space="preserve">Les </w:t>
      </w:r>
      <w:r w:rsidR="00AA7F53" w:rsidRPr="00AC1E86">
        <w:rPr>
          <w:lang w:val="fr-FR"/>
        </w:rPr>
        <w:t>raisons</w:t>
      </w:r>
      <w:r w:rsidRPr="00AC1E86">
        <w:rPr>
          <w:lang w:val="fr-FR"/>
        </w:rPr>
        <w:t xml:space="preserve"> de </w:t>
      </w:r>
      <w:r w:rsidR="004B015C" w:rsidRPr="00AC1E86">
        <w:rPr>
          <w:lang w:val="fr-FR"/>
        </w:rPr>
        <w:t>son</w:t>
      </w:r>
      <w:r w:rsidRPr="00AC1E86">
        <w:rPr>
          <w:lang w:val="fr-FR"/>
        </w:rPr>
        <w:t xml:space="preserve"> utilisation sont les suivants :</w:t>
      </w:r>
    </w:p>
    <w:p w14:paraId="70F54CF1" w14:textId="64DAD2C1" w:rsidR="00876D78" w:rsidRPr="00AC1E86" w:rsidRDefault="00876D78" w:rsidP="00F30373">
      <w:pPr>
        <w:pStyle w:val="Para"/>
        <w:numPr>
          <w:ilvl w:val="0"/>
          <w:numId w:val="22"/>
        </w:numPr>
        <w:rPr>
          <w:lang w:val="fr-FR"/>
        </w:rPr>
      </w:pPr>
      <w:r w:rsidRPr="00AC1E86">
        <w:rPr>
          <w:lang w:val="fr-FR"/>
        </w:rPr>
        <w:t xml:space="preserve">Leaflet est totalement gratuite pour son </w:t>
      </w:r>
      <w:r w:rsidR="004B015C" w:rsidRPr="00AC1E86">
        <w:rPr>
          <w:lang w:val="fr-FR"/>
        </w:rPr>
        <w:t>utilisation,</w:t>
      </w:r>
      <w:r w:rsidRPr="00AC1E86">
        <w:rPr>
          <w:lang w:val="fr-FR"/>
        </w:rPr>
        <w:t xml:space="preserve"> ce qui est pratique car elle sera </w:t>
      </w:r>
      <w:r w:rsidR="004B015C" w:rsidRPr="00AC1E86">
        <w:rPr>
          <w:lang w:val="fr-FR"/>
        </w:rPr>
        <w:t>utilisée</w:t>
      </w:r>
      <w:r w:rsidRPr="00AC1E86">
        <w:rPr>
          <w:lang w:val="fr-FR"/>
        </w:rPr>
        <w:t xml:space="preserve"> plusieurs fois.</w:t>
      </w:r>
    </w:p>
    <w:p w14:paraId="4B2DB6D8" w14:textId="6B6919B7" w:rsidR="00C90413" w:rsidRPr="00AC1E86" w:rsidRDefault="00C90413" w:rsidP="00F30373">
      <w:pPr>
        <w:pStyle w:val="Para"/>
        <w:numPr>
          <w:ilvl w:val="0"/>
          <w:numId w:val="22"/>
        </w:numPr>
        <w:rPr>
          <w:lang w:val="fr-FR"/>
        </w:rPr>
      </w:pPr>
      <w:r w:rsidRPr="00AC1E86">
        <w:rPr>
          <w:lang w:val="fr-FR"/>
        </w:rPr>
        <w:t>Dans le cas présent ,</w:t>
      </w:r>
      <w:r w:rsidR="007B30E9" w:rsidRPr="00AC1E86">
        <w:rPr>
          <w:lang w:val="fr-FR"/>
        </w:rPr>
        <w:t xml:space="preserve">on a </w:t>
      </w:r>
      <w:r w:rsidR="00B16AC5" w:rsidRPr="00AC1E86">
        <w:rPr>
          <w:lang w:val="fr-FR"/>
        </w:rPr>
        <w:t>choisi</w:t>
      </w:r>
      <w:r w:rsidR="007B30E9" w:rsidRPr="00AC1E86">
        <w:rPr>
          <w:lang w:val="fr-FR"/>
        </w:rPr>
        <w:t xml:space="preserve"> </w:t>
      </w:r>
      <w:r w:rsidRPr="00AC1E86">
        <w:rPr>
          <w:lang w:val="fr-FR"/>
        </w:rPr>
        <w:t xml:space="preserve">le routage de leaflet </w:t>
      </w:r>
      <w:r w:rsidR="007B30E9" w:rsidRPr="00AC1E86">
        <w:rPr>
          <w:lang w:val="fr-FR"/>
        </w:rPr>
        <w:t xml:space="preserve">avec l’option marche à pieds qui </w:t>
      </w:r>
      <w:r w:rsidRPr="00AC1E86">
        <w:rPr>
          <w:lang w:val="fr-FR"/>
        </w:rPr>
        <w:t xml:space="preserve">permet d’avoir </w:t>
      </w:r>
      <w:r w:rsidR="007B30E9" w:rsidRPr="00AC1E86">
        <w:rPr>
          <w:lang w:val="fr-FR"/>
        </w:rPr>
        <w:t>le</w:t>
      </w:r>
      <w:r w:rsidRPr="00AC1E86">
        <w:rPr>
          <w:lang w:val="fr-FR"/>
        </w:rPr>
        <w:t xml:space="preserve"> chemin</w:t>
      </w:r>
      <w:r w:rsidR="007B30E9" w:rsidRPr="00AC1E86">
        <w:rPr>
          <w:lang w:val="fr-FR"/>
        </w:rPr>
        <w:t xml:space="preserve"> le plus court</w:t>
      </w:r>
      <w:r w:rsidR="00CB529A" w:rsidRPr="00AC1E86">
        <w:rPr>
          <w:lang w:val="fr-FR"/>
        </w:rPr>
        <w:t xml:space="preserve"> suivant les routes et l</w:t>
      </w:r>
      <w:r w:rsidRPr="00AC1E86">
        <w:rPr>
          <w:lang w:val="fr-FR"/>
        </w:rPr>
        <w:t xml:space="preserve">es </w:t>
      </w:r>
      <w:r w:rsidR="00A3400E" w:rsidRPr="00AC1E86">
        <w:rPr>
          <w:lang w:val="fr-FR"/>
        </w:rPr>
        <w:t>ruelles</w:t>
      </w:r>
      <w:r w:rsidR="007B30E9" w:rsidRPr="00AC1E86">
        <w:rPr>
          <w:lang w:val="fr-FR"/>
        </w:rPr>
        <w:t xml:space="preserve"> mais surtout  de ne pas suivre</w:t>
      </w:r>
      <w:r w:rsidR="004F133F" w:rsidRPr="00AC1E86">
        <w:rPr>
          <w:lang w:val="fr-FR"/>
        </w:rPr>
        <w:t xml:space="preserve"> des règles pour les voitures comme</w:t>
      </w:r>
      <w:r w:rsidR="007B30E9" w:rsidRPr="00AC1E86">
        <w:rPr>
          <w:lang w:val="fr-FR"/>
        </w:rPr>
        <w:t xml:space="preserve"> le</w:t>
      </w:r>
      <w:r w:rsidR="00704529" w:rsidRPr="00AC1E86">
        <w:rPr>
          <w:lang w:val="fr-FR"/>
        </w:rPr>
        <w:t xml:space="preserve">s sens uniques et interdits de la routes qui rendent les </w:t>
      </w:r>
      <w:r w:rsidR="00A3400E" w:rsidRPr="00AC1E86">
        <w:rPr>
          <w:lang w:val="fr-FR"/>
        </w:rPr>
        <w:t>chemins</w:t>
      </w:r>
      <w:r w:rsidR="00704529" w:rsidRPr="00AC1E86">
        <w:rPr>
          <w:lang w:val="fr-FR"/>
        </w:rPr>
        <w:t xml:space="preserve"> plus long à cause des </w:t>
      </w:r>
      <w:r w:rsidR="00A3400E" w:rsidRPr="00AC1E86">
        <w:rPr>
          <w:lang w:val="fr-FR"/>
        </w:rPr>
        <w:t>détours</w:t>
      </w:r>
      <w:r w:rsidR="00704529" w:rsidRPr="00AC1E86">
        <w:rPr>
          <w:lang w:val="fr-FR"/>
        </w:rPr>
        <w:t>.</w:t>
      </w:r>
    </w:p>
    <w:p w14:paraId="2D64A981" w14:textId="2056C8A1" w:rsidR="007B30E9" w:rsidRPr="00AC1E86" w:rsidRDefault="00A3400E" w:rsidP="00F30373">
      <w:pPr>
        <w:pStyle w:val="Para"/>
        <w:numPr>
          <w:ilvl w:val="0"/>
          <w:numId w:val="22"/>
        </w:numPr>
        <w:rPr>
          <w:lang w:val="fr-FR"/>
        </w:rPr>
      </w:pPr>
      <w:r w:rsidRPr="00AC1E86">
        <w:rPr>
          <w:lang w:val="fr-FR"/>
        </w:rPr>
        <w:t>U</w:t>
      </w:r>
      <w:r w:rsidR="0073773D" w:rsidRPr="00AC1E86">
        <w:rPr>
          <w:lang w:val="fr-FR"/>
        </w:rPr>
        <w:t>n chemin qui suit les r</w:t>
      </w:r>
      <w:r w:rsidRPr="00AC1E86">
        <w:rPr>
          <w:lang w:val="fr-FR"/>
        </w:rPr>
        <w:t>outes</w:t>
      </w:r>
      <w:r w:rsidR="0073773D" w:rsidRPr="00AC1E86">
        <w:rPr>
          <w:lang w:val="fr-FR"/>
        </w:rPr>
        <w:t xml:space="preserve"> facilite l’accessibilité du transport des matériaux ainsi que des déplacements de la main d’ouvre </w:t>
      </w:r>
      <w:r w:rsidRPr="00AC1E86">
        <w:rPr>
          <w:lang w:val="fr-FR"/>
        </w:rPr>
        <w:t>sur l’emplacement de la construction</w:t>
      </w:r>
      <w:r w:rsidR="0073773D" w:rsidRPr="00AC1E86">
        <w:rPr>
          <w:lang w:val="fr-FR"/>
        </w:rPr>
        <w:t>.</w:t>
      </w:r>
    </w:p>
    <w:p w14:paraId="1F48D397" w14:textId="70031E26" w:rsidR="00C41F56" w:rsidRPr="00AC1E86" w:rsidRDefault="00CB529A" w:rsidP="00F30373">
      <w:pPr>
        <w:pStyle w:val="Para"/>
        <w:numPr>
          <w:ilvl w:val="0"/>
          <w:numId w:val="22"/>
        </w:numPr>
        <w:rPr>
          <w:lang w:val="fr-FR"/>
        </w:rPr>
      </w:pPr>
      <w:r w:rsidRPr="00AC1E86">
        <w:rPr>
          <w:lang w:val="fr-FR"/>
        </w:rPr>
        <w:t>Un</w:t>
      </w:r>
      <w:r w:rsidR="0073773D" w:rsidRPr="00AC1E86">
        <w:rPr>
          <w:lang w:val="fr-FR"/>
        </w:rPr>
        <w:t xml:space="preserve"> chemin suivant les routes offre aussi l’avantage de </w:t>
      </w:r>
      <w:r w:rsidR="00671251" w:rsidRPr="00AC1E86">
        <w:rPr>
          <w:lang w:val="fr-FR"/>
        </w:rPr>
        <w:t>ne pas traverser des bâtiments comme les maisons ou des immeubles car en cas de maintenance des tuyaux , il faudrait détruire partiellement ou totalement le bâtiments.</w:t>
      </w:r>
    </w:p>
    <w:p w14:paraId="47EA08EE" w14:textId="77777777" w:rsidR="00C41F56" w:rsidRPr="00AC1E86" w:rsidRDefault="00C41F56" w:rsidP="00C41F56">
      <w:pPr>
        <w:pStyle w:val="Para"/>
        <w:ind w:firstLine="0"/>
        <w:rPr>
          <w:lang w:val="fr-FR"/>
        </w:rPr>
      </w:pPr>
    </w:p>
    <w:p w14:paraId="569D5D82" w14:textId="495FA676" w:rsidR="000D7331" w:rsidRPr="00AC1E86" w:rsidRDefault="000D7331" w:rsidP="00F30373">
      <w:pPr>
        <w:pStyle w:val="Para"/>
        <w:numPr>
          <w:ilvl w:val="0"/>
          <w:numId w:val="19"/>
        </w:numPr>
        <w:rPr>
          <w:b/>
          <w:lang w:val="fr-FR"/>
        </w:rPr>
      </w:pPr>
      <w:r w:rsidRPr="00AC1E86">
        <w:rPr>
          <w:b/>
          <w:lang w:val="fr-FR"/>
        </w:rPr>
        <w:t>Afficher le chemin du tuyau</w:t>
      </w:r>
    </w:p>
    <w:p w14:paraId="6E193464" w14:textId="7F960ABF" w:rsidR="000D7331" w:rsidRPr="00AC1E86" w:rsidRDefault="000D7331" w:rsidP="00F30373">
      <w:pPr>
        <w:pStyle w:val="Para"/>
        <w:numPr>
          <w:ilvl w:val="0"/>
          <w:numId w:val="20"/>
        </w:numPr>
        <w:rPr>
          <w:lang w:val="fr-FR"/>
        </w:rPr>
      </w:pPr>
      <w:r w:rsidRPr="00AC1E86">
        <w:rPr>
          <w:b/>
          <w:lang w:val="fr-FR"/>
        </w:rPr>
        <w:t>Acteur</w:t>
      </w:r>
      <w:r w:rsidRPr="00AC1E86">
        <w:rPr>
          <w:lang w:val="fr-FR"/>
        </w:rPr>
        <w:t> :</w:t>
      </w:r>
      <w:r w:rsidR="00410920">
        <w:rPr>
          <w:lang w:val="fr-FR"/>
        </w:rPr>
        <w:t xml:space="preserve"> E</w:t>
      </w:r>
      <w:r w:rsidRPr="00AC1E86">
        <w:rPr>
          <w:lang w:val="fr-FR"/>
        </w:rPr>
        <w:t xml:space="preserve">mployée </w:t>
      </w:r>
    </w:p>
    <w:p w14:paraId="7465F8A3" w14:textId="77777777" w:rsidR="000D7331" w:rsidRDefault="000D7331" w:rsidP="00F30373">
      <w:pPr>
        <w:pStyle w:val="Para"/>
        <w:numPr>
          <w:ilvl w:val="0"/>
          <w:numId w:val="20"/>
        </w:numPr>
        <w:rPr>
          <w:lang w:val="fr-FR"/>
        </w:rPr>
      </w:pPr>
      <w:r w:rsidRPr="00AC1E86">
        <w:rPr>
          <w:b/>
          <w:lang w:val="fr-FR"/>
        </w:rPr>
        <w:t>Scenario principales</w:t>
      </w:r>
      <w:r w:rsidRPr="00AC1E86">
        <w:rPr>
          <w:lang w:val="fr-FR"/>
        </w:rPr>
        <w:t> :</w:t>
      </w:r>
    </w:p>
    <w:p w14:paraId="53662CDC" w14:textId="44306855" w:rsidR="004B015C" w:rsidRDefault="004B015C" w:rsidP="00F30373">
      <w:pPr>
        <w:pStyle w:val="Para"/>
        <w:numPr>
          <w:ilvl w:val="0"/>
          <w:numId w:val="27"/>
        </w:numPr>
        <w:rPr>
          <w:lang w:val="fr-FR"/>
        </w:rPr>
      </w:pPr>
      <w:r>
        <w:rPr>
          <w:lang w:val="fr-FR"/>
        </w:rPr>
        <w:t xml:space="preserve">Etant sur la partie accueil, </w:t>
      </w:r>
      <w:r w:rsidR="001112D9">
        <w:rPr>
          <w:lang w:val="fr-FR"/>
        </w:rPr>
        <w:t>il peut voir un bouton en forme de route pour accéder à</w:t>
      </w:r>
      <w:r w:rsidR="00561786">
        <w:rPr>
          <w:lang w:val="fr-FR"/>
        </w:rPr>
        <w:t xml:space="preserve"> la partie affichage des tuyaux</w:t>
      </w:r>
      <w:r w:rsidR="001112D9">
        <w:rPr>
          <w:lang w:val="fr-FR"/>
        </w:rPr>
        <w:t>.</w:t>
      </w:r>
    </w:p>
    <w:p w14:paraId="54F1AD97" w14:textId="25C85111" w:rsidR="000D7331" w:rsidRPr="00561786" w:rsidRDefault="00561786" w:rsidP="00F30373">
      <w:pPr>
        <w:pStyle w:val="Para"/>
        <w:numPr>
          <w:ilvl w:val="0"/>
          <w:numId w:val="27"/>
        </w:numPr>
        <w:rPr>
          <w:lang w:val="fr-FR"/>
        </w:rPr>
      </w:pPr>
      <w:r w:rsidRPr="00561786">
        <w:rPr>
          <w:lang w:val="fr-FR"/>
        </w:rPr>
        <w:lastRenderedPageBreak/>
        <w:t>D</w:t>
      </w:r>
      <w:r>
        <w:rPr>
          <w:lang w:val="fr-FR"/>
        </w:rPr>
        <w:t>ans la section affichage des tuyaux , il peut voir tous les chemins de tuyaux en bleu .Le debut ainsi que la fin de chaque tuyaux sont marqués par des icônes en bleu.</w:t>
      </w:r>
    </w:p>
    <w:p w14:paraId="0611E385" w14:textId="77777777" w:rsidR="001931D4" w:rsidRDefault="001931D4" w:rsidP="001931D4">
      <w:pPr>
        <w:pStyle w:val="Titre3"/>
        <w:rPr>
          <w:lang w:val="fr-FR"/>
        </w:rPr>
      </w:pPr>
      <w:bookmarkStart w:id="42" w:name="_Toc120744166"/>
      <w:r w:rsidRPr="00AC1E86">
        <w:rPr>
          <w:lang w:val="fr-FR"/>
        </w:rPr>
        <w:t>Validation du projet</w:t>
      </w:r>
      <w:bookmarkEnd w:id="42"/>
      <w:r w:rsidRPr="00AC1E86">
        <w:rPr>
          <w:lang w:val="fr-FR"/>
        </w:rPr>
        <w:t xml:space="preserve"> </w:t>
      </w:r>
    </w:p>
    <w:p w14:paraId="77520F46" w14:textId="77777777" w:rsidR="001931D4" w:rsidRPr="00AC1E86" w:rsidRDefault="001931D4" w:rsidP="001931D4">
      <w:pPr>
        <w:pStyle w:val="Para"/>
        <w:rPr>
          <w:lang w:val="fr-FR"/>
        </w:rPr>
      </w:pPr>
      <w:r>
        <w:rPr>
          <w:lang w:val="fr-FR"/>
        </w:rPr>
        <w:t>Une validation est une forme d’ accord pour donner une réponse positif à</w:t>
      </w:r>
      <w:r w:rsidRPr="00212FD9">
        <w:rPr>
          <w:lang w:val="fr-FR"/>
        </w:rPr>
        <w:t xml:space="preserve"> une demande</w:t>
      </w:r>
      <w:r>
        <w:rPr>
          <w:lang w:val="fr-FR"/>
        </w:rPr>
        <w:t xml:space="preserve"> présente </w:t>
      </w:r>
      <w:r w:rsidRPr="00212FD9">
        <w:rPr>
          <w:lang w:val="fr-FR"/>
        </w:rPr>
        <w:t>.</w:t>
      </w:r>
      <w:r w:rsidRPr="00AC1E86">
        <w:rPr>
          <w:lang w:val="fr-FR"/>
        </w:rPr>
        <w:t xml:space="preserve">La partie conception et proposition de construction d’un projet est fait par un ou plusieurs chef de projet mais ce serait complètement un désordre total si chaque projet reçu soit construit automatiquement, car non seulement le budget n’arriverait pas à suivre mais aussi la main d’œuvre. Pour y remédier, il faut que cela soit superviser par un dirigeant comme le ministre et seulement après validation la construction pourra commencer. </w:t>
      </w:r>
    </w:p>
    <w:p w14:paraId="2220E5D8" w14:textId="77777777" w:rsidR="001931D4" w:rsidRPr="00AC1E86" w:rsidRDefault="001931D4" w:rsidP="00F30373">
      <w:pPr>
        <w:pStyle w:val="Para"/>
        <w:numPr>
          <w:ilvl w:val="0"/>
          <w:numId w:val="19"/>
        </w:numPr>
        <w:rPr>
          <w:b/>
          <w:lang w:val="fr-FR"/>
        </w:rPr>
      </w:pPr>
      <w:r>
        <w:rPr>
          <w:b/>
          <w:lang w:val="fr-FR"/>
        </w:rPr>
        <w:t>Donner la validation d’un projet</w:t>
      </w:r>
    </w:p>
    <w:p w14:paraId="631E5B38" w14:textId="77777777" w:rsidR="001931D4" w:rsidRPr="00AC1E86" w:rsidRDefault="001931D4" w:rsidP="00F30373">
      <w:pPr>
        <w:pStyle w:val="Para"/>
        <w:numPr>
          <w:ilvl w:val="0"/>
          <w:numId w:val="20"/>
        </w:numPr>
        <w:rPr>
          <w:lang w:val="fr-FR"/>
        </w:rPr>
      </w:pPr>
      <w:r w:rsidRPr="00AC1E86">
        <w:rPr>
          <w:b/>
          <w:lang w:val="fr-FR"/>
        </w:rPr>
        <w:t>Acteur</w:t>
      </w:r>
      <w:r w:rsidRPr="00AC1E86">
        <w:rPr>
          <w:lang w:val="fr-FR"/>
        </w:rPr>
        <w:t xml:space="preserve"> : </w:t>
      </w:r>
      <w:r>
        <w:rPr>
          <w:lang w:val="fr-FR"/>
        </w:rPr>
        <w:t>Dirigeant</w:t>
      </w:r>
      <w:r w:rsidRPr="00AC1E86">
        <w:rPr>
          <w:lang w:val="fr-FR"/>
        </w:rPr>
        <w:t xml:space="preserve"> </w:t>
      </w:r>
    </w:p>
    <w:p w14:paraId="1E9E65B0" w14:textId="68BCBD4F" w:rsidR="001931D4" w:rsidRPr="00AC1E86" w:rsidRDefault="001931D4" w:rsidP="00F30373">
      <w:pPr>
        <w:pStyle w:val="Para"/>
        <w:numPr>
          <w:ilvl w:val="0"/>
          <w:numId w:val="20"/>
        </w:numPr>
        <w:rPr>
          <w:lang w:val="fr-FR"/>
        </w:rPr>
      </w:pPr>
      <w:r w:rsidRPr="00AC1E86">
        <w:rPr>
          <w:b/>
          <w:lang w:val="fr-FR"/>
        </w:rPr>
        <w:t>Données entrées</w:t>
      </w:r>
      <w:r w:rsidRPr="00AC1E86">
        <w:rPr>
          <w:lang w:val="fr-FR"/>
        </w:rPr>
        <w:t> </w:t>
      </w:r>
      <w:r w:rsidR="00A0531C" w:rsidRPr="00AC1E86">
        <w:rPr>
          <w:lang w:val="fr-FR"/>
        </w:rPr>
        <w:t>:</w:t>
      </w:r>
      <w:r w:rsidR="00A0531C">
        <w:rPr>
          <w:lang w:val="fr-FR"/>
        </w:rPr>
        <w:t xml:space="preserve"> Clique</w:t>
      </w:r>
      <w:r>
        <w:rPr>
          <w:lang w:val="fr-FR"/>
        </w:rPr>
        <w:t xml:space="preserve"> sur un checkbox.</w:t>
      </w:r>
    </w:p>
    <w:p w14:paraId="3DAFCB75" w14:textId="77777777" w:rsidR="001931D4" w:rsidRPr="00F069F4" w:rsidRDefault="001931D4" w:rsidP="00F30373">
      <w:pPr>
        <w:pStyle w:val="Para"/>
        <w:numPr>
          <w:ilvl w:val="0"/>
          <w:numId w:val="20"/>
        </w:numPr>
        <w:rPr>
          <w:lang w:val="fr-FR"/>
        </w:rPr>
      </w:pPr>
      <w:r w:rsidRPr="00AC1E86">
        <w:rPr>
          <w:b/>
          <w:lang w:val="fr-FR"/>
        </w:rPr>
        <w:t>Scenario principales</w:t>
      </w:r>
      <w:r w:rsidRPr="00AC1E86">
        <w:rPr>
          <w:lang w:val="fr-FR"/>
        </w:rPr>
        <w:t> :</w:t>
      </w:r>
    </w:p>
    <w:p w14:paraId="1C1D1C07" w14:textId="77777777" w:rsidR="001931D4" w:rsidRDefault="001931D4" w:rsidP="00F30373">
      <w:pPr>
        <w:pStyle w:val="Para"/>
        <w:numPr>
          <w:ilvl w:val="0"/>
          <w:numId w:val="31"/>
        </w:numPr>
        <w:rPr>
          <w:lang w:val="fr-FR"/>
        </w:rPr>
      </w:pPr>
      <w:r>
        <w:rPr>
          <w:lang w:val="fr-FR"/>
        </w:rPr>
        <w:t>Dans la partie réservée au dirigeant, sur l’affichage de la liste des projets il existe un case à cocher pour chacun de ces  derniers . Un dirigeant peut alors cocher une case de validation pour donner son accord pour le construction d’un projet.</w:t>
      </w:r>
    </w:p>
    <w:p w14:paraId="23C8E7D3" w14:textId="12817A79" w:rsidR="001931D4" w:rsidRPr="00334DD2" w:rsidRDefault="001931D4" w:rsidP="00F30373">
      <w:pPr>
        <w:pStyle w:val="Para"/>
        <w:numPr>
          <w:ilvl w:val="0"/>
          <w:numId w:val="31"/>
        </w:numPr>
        <w:rPr>
          <w:lang w:val="fr-FR"/>
        </w:rPr>
      </w:pPr>
      <w:r>
        <w:rPr>
          <w:lang w:val="fr-FR"/>
        </w:rPr>
        <w:t>Après une v</w:t>
      </w:r>
      <w:r w:rsidRPr="004E4921">
        <w:rPr>
          <w:lang w:val="fr-FR"/>
        </w:rPr>
        <w:t xml:space="preserve">alidation seulement les </w:t>
      </w:r>
      <w:r w:rsidR="0006084A" w:rsidRPr="004E4921">
        <w:rPr>
          <w:lang w:val="fr-FR"/>
        </w:rPr>
        <w:t>tâches</w:t>
      </w:r>
      <w:r w:rsidRPr="004E4921">
        <w:rPr>
          <w:lang w:val="fr-FR"/>
        </w:rPr>
        <w:t xml:space="preserve"> sur le projet pourront être </w:t>
      </w:r>
      <w:r w:rsidR="0006084A" w:rsidRPr="004E4921">
        <w:rPr>
          <w:lang w:val="fr-FR"/>
        </w:rPr>
        <w:t>assignées</w:t>
      </w:r>
      <w:r>
        <w:rPr>
          <w:lang w:val="fr-FR"/>
        </w:rPr>
        <w:t xml:space="preserve">. </w:t>
      </w:r>
    </w:p>
    <w:p w14:paraId="313A81AA" w14:textId="133256A4" w:rsidR="004A6DB3" w:rsidRDefault="00EC603D" w:rsidP="00EC603D">
      <w:pPr>
        <w:pStyle w:val="Para"/>
        <w:tabs>
          <w:tab w:val="left" w:pos="2784"/>
        </w:tabs>
        <w:ind w:left="720" w:firstLine="708"/>
        <w:rPr>
          <w:color w:val="FF0000"/>
          <w:lang w:val="fr-FR"/>
        </w:rPr>
      </w:pPr>
      <w:r w:rsidRPr="00EC603D">
        <w:rPr>
          <w:color w:val="FF0000"/>
          <w:lang w:val="fr-FR"/>
        </w:rPr>
        <w:t>SCREEN</w:t>
      </w:r>
      <w:r>
        <w:rPr>
          <w:color w:val="FF0000"/>
          <w:lang w:val="fr-FR"/>
        </w:rPr>
        <w:tab/>
      </w:r>
    </w:p>
    <w:p w14:paraId="65836321" w14:textId="77777777" w:rsidR="00EC603D" w:rsidRDefault="00EC603D" w:rsidP="00EC603D">
      <w:pPr>
        <w:pStyle w:val="Para"/>
        <w:tabs>
          <w:tab w:val="left" w:pos="2784"/>
        </w:tabs>
        <w:ind w:left="720" w:firstLine="708"/>
        <w:rPr>
          <w:color w:val="FF0000"/>
          <w:lang w:val="fr-FR"/>
        </w:rPr>
      </w:pPr>
    </w:p>
    <w:p w14:paraId="390B9D2C" w14:textId="77777777" w:rsidR="00EC603D" w:rsidRDefault="00EC603D" w:rsidP="00EC603D">
      <w:pPr>
        <w:pStyle w:val="Para"/>
        <w:tabs>
          <w:tab w:val="left" w:pos="2784"/>
        </w:tabs>
        <w:ind w:left="720" w:firstLine="708"/>
        <w:rPr>
          <w:color w:val="FF0000"/>
          <w:lang w:val="fr-FR"/>
        </w:rPr>
      </w:pPr>
    </w:p>
    <w:p w14:paraId="0D99652C" w14:textId="77777777" w:rsidR="00EC603D" w:rsidRDefault="00EC603D" w:rsidP="00EC603D">
      <w:pPr>
        <w:pStyle w:val="Para"/>
        <w:tabs>
          <w:tab w:val="left" w:pos="2784"/>
        </w:tabs>
        <w:ind w:left="720" w:firstLine="708"/>
        <w:rPr>
          <w:color w:val="FF0000"/>
          <w:lang w:val="fr-FR"/>
        </w:rPr>
      </w:pPr>
    </w:p>
    <w:p w14:paraId="50CB07B3" w14:textId="77777777" w:rsidR="00EC603D" w:rsidRDefault="00EC603D" w:rsidP="00EC603D">
      <w:pPr>
        <w:pStyle w:val="Para"/>
        <w:tabs>
          <w:tab w:val="left" w:pos="2784"/>
        </w:tabs>
        <w:ind w:left="720" w:firstLine="708"/>
        <w:rPr>
          <w:color w:val="FF0000"/>
          <w:lang w:val="fr-FR"/>
        </w:rPr>
      </w:pPr>
    </w:p>
    <w:p w14:paraId="17F33925" w14:textId="77777777" w:rsidR="00EC603D" w:rsidRDefault="00EC603D" w:rsidP="00EC603D">
      <w:pPr>
        <w:pStyle w:val="Para"/>
        <w:tabs>
          <w:tab w:val="left" w:pos="2784"/>
        </w:tabs>
        <w:ind w:left="720" w:firstLine="708"/>
        <w:rPr>
          <w:color w:val="FF0000"/>
          <w:lang w:val="fr-FR"/>
        </w:rPr>
      </w:pPr>
    </w:p>
    <w:p w14:paraId="68E3EF1F" w14:textId="77777777" w:rsidR="00EC603D" w:rsidRDefault="00EC603D" w:rsidP="00EC603D">
      <w:pPr>
        <w:pStyle w:val="Para"/>
        <w:tabs>
          <w:tab w:val="left" w:pos="2784"/>
        </w:tabs>
        <w:ind w:left="720" w:firstLine="708"/>
        <w:rPr>
          <w:color w:val="FF0000"/>
          <w:lang w:val="fr-FR"/>
        </w:rPr>
      </w:pPr>
    </w:p>
    <w:p w14:paraId="0B595853" w14:textId="77777777" w:rsidR="00EC603D" w:rsidRPr="00EC603D" w:rsidRDefault="00EC603D" w:rsidP="00EC603D">
      <w:pPr>
        <w:pStyle w:val="Para"/>
        <w:tabs>
          <w:tab w:val="left" w:pos="2784"/>
        </w:tabs>
        <w:ind w:left="720" w:firstLine="708"/>
        <w:rPr>
          <w:color w:val="FF0000"/>
          <w:lang w:val="fr-FR"/>
        </w:rPr>
      </w:pPr>
    </w:p>
    <w:p w14:paraId="0D0BE458" w14:textId="4EB902F1" w:rsidR="0072637C" w:rsidRDefault="0072637C" w:rsidP="0072637C">
      <w:pPr>
        <w:pStyle w:val="Titre3"/>
        <w:jc w:val="left"/>
      </w:pPr>
      <w:bookmarkStart w:id="43" w:name="_Toc120744167"/>
      <w:r w:rsidRPr="00AC1E86">
        <w:lastRenderedPageBreak/>
        <w:t xml:space="preserve">Suivi </w:t>
      </w:r>
      <w:r w:rsidR="0090727E">
        <w:t xml:space="preserve">de projet </w:t>
      </w:r>
      <w:r w:rsidR="00AC1E86" w:rsidRPr="00AC1E86">
        <w:t>et gestion des tâches</w:t>
      </w:r>
      <w:bookmarkEnd w:id="43"/>
      <w:r w:rsidR="00AC1E86" w:rsidRPr="00AC1E86">
        <w:t xml:space="preserve"> </w:t>
      </w:r>
    </w:p>
    <w:p w14:paraId="26C17769" w14:textId="77777777" w:rsidR="00CC2862" w:rsidRDefault="0090727E" w:rsidP="00CC2862">
      <w:pPr>
        <w:pStyle w:val="Para"/>
        <w:rPr>
          <w:lang w:val="fr-FR"/>
        </w:rPr>
      </w:pPr>
      <w:r>
        <w:t xml:space="preserve">La suivi de projet est une </w:t>
      </w:r>
      <w:r w:rsidR="006B6775">
        <w:t>méthode</w:t>
      </w:r>
      <w:r>
        <w:t xml:space="preserve"> de travail qui permet de voir l’avancement d’un pr</w:t>
      </w:r>
      <w:r w:rsidR="006B6775">
        <w:t>ojet .</w:t>
      </w:r>
      <w:r w:rsidR="0022465D">
        <w:t>Dans le cas présent</w:t>
      </w:r>
      <w:r w:rsidR="0072637C" w:rsidRPr="00AC1E86">
        <w:t>,</w:t>
      </w:r>
      <w:r w:rsidR="0022465D" w:rsidRPr="0022465D">
        <w:t xml:space="preserve"> </w:t>
      </w:r>
      <w:r w:rsidR="0022465D">
        <w:t>elle est surtout nécessaire</w:t>
      </w:r>
      <w:r w:rsidR="006B6775">
        <w:t xml:space="preserve"> </w:t>
      </w:r>
      <w:r w:rsidR="00C26AC3">
        <w:t xml:space="preserve">pour </w:t>
      </w:r>
      <w:r w:rsidR="0072637C" w:rsidRPr="00AC1E86">
        <w:t xml:space="preserve">assigner à chaque projet une liste de </w:t>
      </w:r>
      <w:r w:rsidR="00AC1E86" w:rsidRPr="00AC1E86">
        <w:t xml:space="preserve">tâches </w:t>
      </w:r>
      <w:r w:rsidR="0072637C" w:rsidRPr="00AC1E86">
        <w:t xml:space="preserve"> </w:t>
      </w:r>
      <w:r w:rsidR="0072637C" w:rsidRPr="00AC1E86">
        <w:rPr>
          <w:lang w:val="fr-FR"/>
        </w:rPr>
        <w:t xml:space="preserve">à faire </w:t>
      </w:r>
      <w:r w:rsidR="00C26AC3">
        <w:rPr>
          <w:lang w:val="fr-FR"/>
        </w:rPr>
        <w:t xml:space="preserve">,puis </w:t>
      </w:r>
      <w:r w:rsidR="00534C51">
        <w:t xml:space="preserve">enregistrer les </w:t>
      </w:r>
      <w:r w:rsidR="00534C51" w:rsidRPr="006B6775">
        <w:t>tâches</w:t>
      </w:r>
      <w:r w:rsidR="00534C51">
        <w:t xml:space="preserve"> finies et non faites </w:t>
      </w:r>
      <w:r w:rsidR="00C26AC3">
        <w:t>afin d’</w:t>
      </w:r>
      <w:r w:rsidR="00534C51">
        <w:t xml:space="preserve"> identifier les </w:t>
      </w:r>
      <w:r w:rsidR="00C26AC3">
        <w:t xml:space="preserve">éventuels </w:t>
      </w:r>
      <w:r w:rsidR="00534C51">
        <w:t>blocages</w:t>
      </w:r>
      <w:r w:rsidR="00C26AC3">
        <w:t>.</w:t>
      </w:r>
    </w:p>
    <w:p w14:paraId="1C43CA07" w14:textId="5A2BF4B0" w:rsidR="0072637C" w:rsidRDefault="00CC2862" w:rsidP="00CC2862">
      <w:pPr>
        <w:pStyle w:val="Para"/>
        <w:rPr>
          <w:lang w:val="fr-FR"/>
        </w:rPr>
      </w:pPr>
      <w:r>
        <w:rPr>
          <w:lang w:val="fr-FR"/>
        </w:rPr>
        <w:t>En fonction des taches terminées ,</w:t>
      </w:r>
      <w:r w:rsidR="0072637C" w:rsidRPr="00AC1E86">
        <w:rPr>
          <w:lang w:val="fr-FR"/>
        </w:rPr>
        <w:t xml:space="preserve"> </w:t>
      </w:r>
      <w:r w:rsidR="00C00081">
        <w:rPr>
          <w:lang w:val="fr-FR"/>
        </w:rPr>
        <w:t xml:space="preserve">grâce à </w:t>
      </w:r>
      <w:r>
        <w:rPr>
          <w:lang w:val="fr-FR"/>
        </w:rPr>
        <w:t xml:space="preserve">une barre de progression </w:t>
      </w:r>
      <w:r w:rsidR="00C00081">
        <w:rPr>
          <w:lang w:val="fr-FR"/>
        </w:rPr>
        <w:t xml:space="preserve">qui </w:t>
      </w:r>
      <w:r>
        <w:rPr>
          <w:lang w:val="fr-FR"/>
        </w:rPr>
        <w:t>s’</w:t>
      </w:r>
      <w:r w:rsidR="0072637C" w:rsidRPr="00AC1E86">
        <w:rPr>
          <w:lang w:val="fr-FR"/>
        </w:rPr>
        <w:t xml:space="preserve">actualisera </w:t>
      </w:r>
      <w:r>
        <w:rPr>
          <w:lang w:val="fr-FR"/>
        </w:rPr>
        <w:t xml:space="preserve">et </w:t>
      </w:r>
      <w:r w:rsidR="0072637C" w:rsidRPr="00AC1E86">
        <w:rPr>
          <w:lang w:val="fr-FR"/>
        </w:rPr>
        <w:t xml:space="preserve">augmentera au </w:t>
      </w:r>
      <w:r w:rsidR="0090727E" w:rsidRPr="00AC1E86">
        <w:rPr>
          <w:lang w:val="fr-FR"/>
        </w:rPr>
        <w:t>fur</w:t>
      </w:r>
      <w:r w:rsidR="0072637C" w:rsidRPr="00AC1E86">
        <w:rPr>
          <w:lang w:val="fr-FR"/>
        </w:rPr>
        <w:t xml:space="preserve"> et a mesure que le  projet avance .</w:t>
      </w:r>
      <w:r w:rsidR="0090727E">
        <w:rPr>
          <w:lang w:val="fr-FR"/>
        </w:rPr>
        <w:t>Cette dernière nous indiquera un projet fini si la barre est pleine et le contraire si la barre n’est pas à son maximum</w:t>
      </w:r>
      <w:r w:rsidR="0022465D">
        <w:rPr>
          <w:lang w:val="fr-FR"/>
        </w:rPr>
        <w:t xml:space="preserve"> .</w:t>
      </w:r>
    </w:p>
    <w:p w14:paraId="0178A934" w14:textId="6B0416B7" w:rsidR="004A6DB3" w:rsidRDefault="00444AA0" w:rsidP="00F30373">
      <w:pPr>
        <w:pStyle w:val="Para"/>
        <w:numPr>
          <w:ilvl w:val="0"/>
          <w:numId w:val="19"/>
        </w:numPr>
        <w:rPr>
          <w:b/>
          <w:lang w:val="fr-FR"/>
        </w:rPr>
      </w:pPr>
      <w:r w:rsidRPr="00444AA0">
        <w:rPr>
          <w:b/>
          <w:lang w:val="fr-FR"/>
        </w:rPr>
        <w:t>Gestion de tâches</w:t>
      </w:r>
    </w:p>
    <w:p w14:paraId="23A67E23" w14:textId="77777777" w:rsidR="00444AA0" w:rsidRPr="00AC1E86" w:rsidRDefault="00444AA0" w:rsidP="00F30373">
      <w:pPr>
        <w:pStyle w:val="Para"/>
        <w:numPr>
          <w:ilvl w:val="0"/>
          <w:numId w:val="28"/>
        </w:numPr>
        <w:rPr>
          <w:lang w:val="fr-FR"/>
        </w:rPr>
      </w:pPr>
      <w:r w:rsidRPr="00AC1E86">
        <w:rPr>
          <w:b/>
          <w:lang w:val="fr-FR"/>
        </w:rPr>
        <w:t>Acteur</w:t>
      </w:r>
      <w:r w:rsidRPr="00AC1E86">
        <w:rPr>
          <w:lang w:val="fr-FR"/>
        </w:rPr>
        <w:t xml:space="preserve"> : </w:t>
      </w:r>
      <w:r>
        <w:rPr>
          <w:lang w:val="fr-FR"/>
        </w:rPr>
        <w:t>C</w:t>
      </w:r>
      <w:r w:rsidRPr="00AC1E86">
        <w:rPr>
          <w:lang w:val="fr-FR"/>
        </w:rPr>
        <w:t xml:space="preserve">hef de projet </w:t>
      </w:r>
      <w:r>
        <w:rPr>
          <w:lang w:val="fr-FR"/>
        </w:rPr>
        <w:t xml:space="preserve">ou dirigeant </w:t>
      </w:r>
    </w:p>
    <w:p w14:paraId="4541CEBE" w14:textId="6059A7E4" w:rsidR="00444AA0" w:rsidRPr="00AC1E86" w:rsidRDefault="00444AA0" w:rsidP="00F30373">
      <w:pPr>
        <w:pStyle w:val="Para"/>
        <w:numPr>
          <w:ilvl w:val="0"/>
          <w:numId w:val="28"/>
        </w:numPr>
        <w:rPr>
          <w:lang w:val="fr-FR"/>
        </w:rPr>
      </w:pPr>
      <w:r w:rsidRPr="00AC1E86">
        <w:rPr>
          <w:b/>
          <w:lang w:val="fr-FR"/>
        </w:rPr>
        <w:t>Données entrées</w:t>
      </w:r>
      <w:r w:rsidRPr="00AC1E86">
        <w:rPr>
          <w:lang w:val="fr-FR"/>
        </w:rPr>
        <w:t> </w:t>
      </w:r>
      <w:r w:rsidR="009301F1" w:rsidRPr="00AC1E86">
        <w:rPr>
          <w:lang w:val="fr-FR"/>
        </w:rPr>
        <w:t>:</w:t>
      </w:r>
      <w:r w:rsidR="009301F1">
        <w:rPr>
          <w:lang w:val="fr-FR"/>
        </w:rPr>
        <w:t xml:space="preserve"> description</w:t>
      </w:r>
      <w:r>
        <w:rPr>
          <w:lang w:val="fr-FR"/>
        </w:rPr>
        <w:t xml:space="preserve"> d’une </w:t>
      </w:r>
      <w:r w:rsidR="009301F1">
        <w:rPr>
          <w:lang w:val="fr-FR"/>
        </w:rPr>
        <w:t>tâche. </w:t>
      </w:r>
    </w:p>
    <w:p w14:paraId="08A53A8D" w14:textId="77777777" w:rsidR="00444AA0" w:rsidRDefault="00444AA0" w:rsidP="00F30373">
      <w:pPr>
        <w:pStyle w:val="Para"/>
        <w:numPr>
          <w:ilvl w:val="0"/>
          <w:numId w:val="28"/>
        </w:numPr>
        <w:rPr>
          <w:lang w:val="fr-FR"/>
        </w:rPr>
      </w:pPr>
      <w:r w:rsidRPr="00AC1E86">
        <w:rPr>
          <w:b/>
          <w:lang w:val="fr-FR"/>
        </w:rPr>
        <w:t>Scenario principales</w:t>
      </w:r>
      <w:r w:rsidRPr="00AC1E86">
        <w:rPr>
          <w:lang w:val="fr-FR"/>
        </w:rPr>
        <w:t> :</w:t>
      </w:r>
    </w:p>
    <w:p w14:paraId="7EA9BBFA" w14:textId="44585B1A" w:rsidR="00345C37" w:rsidRDefault="00211D7D" w:rsidP="00F30373">
      <w:pPr>
        <w:pStyle w:val="Para"/>
        <w:numPr>
          <w:ilvl w:val="0"/>
          <w:numId w:val="29"/>
        </w:numPr>
        <w:rPr>
          <w:lang w:val="fr-FR"/>
        </w:rPr>
      </w:pPr>
      <w:r>
        <w:rPr>
          <w:lang w:val="fr-FR"/>
        </w:rPr>
        <w:t>Sur</w:t>
      </w:r>
      <w:r w:rsidR="009301F1">
        <w:rPr>
          <w:lang w:val="fr-FR"/>
        </w:rPr>
        <w:t xml:space="preserve"> la</w:t>
      </w:r>
      <w:r>
        <w:rPr>
          <w:lang w:val="fr-FR"/>
        </w:rPr>
        <w:t xml:space="preserve"> </w:t>
      </w:r>
      <w:r w:rsidR="009301F1">
        <w:rPr>
          <w:lang w:val="fr-FR"/>
        </w:rPr>
        <w:t>page,</w:t>
      </w:r>
      <w:r>
        <w:rPr>
          <w:lang w:val="fr-FR"/>
        </w:rPr>
        <w:t xml:space="preserve"> il existe une section ajout tâche pour en créer une </w:t>
      </w:r>
      <w:r w:rsidR="009301F1">
        <w:rPr>
          <w:lang w:val="fr-FR"/>
        </w:rPr>
        <w:t xml:space="preserve">nouvelle. </w:t>
      </w:r>
    </w:p>
    <w:p w14:paraId="4B98C4FE" w14:textId="78DE02DD" w:rsidR="00BE108E" w:rsidRDefault="00211D7D" w:rsidP="00F30373">
      <w:pPr>
        <w:pStyle w:val="Para"/>
        <w:numPr>
          <w:ilvl w:val="0"/>
          <w:numId w:val="29"/>
        </w:numPr>
        <w:rPr>
          <w:lang w:val="fr-FR"/>
        </w:rPr>
      </w:pPr>
      <w:r>
        <w:rPr>
          <w:lang w:val="fr-FR"/>
        </w:rPr>
        <w:t>Une liste s’affichera alors en fonction des tâches existantes </w:t>
      </w:r>
      <w:r w:rsidRPr="00211D7D">
        <w:rPr>
          <w:lang w:val="fr-FR"/>
        </w:rPr>
        <w:t>.</w:t>
      </w:r>
      <w:r>
        <w:rPr>
          <w:lang w:val="fr-FR"/>
        </w:rPr>
        <w:t xml:space="preserve">Elles pourront être marquées comme faites ou supprimer cela est nécessaires. </w:t>
      </w:r>
    </w:p>
    <w:p w14:paraId="7820CF45" w14:textId="77777777" w:rsidR="00BE108E" w:rsidRPr="00BE108E" w:rsidRDefault="00BE108E" w:rsidP="00BE108E">
      <w:pPr>
        <w:pStyle w:val="Para"/>
        <w:ind w:left="1428" w:firstLine="0"/>
        <w:rPr>
          <w:lang w:val="fr-FR"/>
        </w:rPr>
      </w:pPr>
    </w:p>
    <w:p w14:paraId="20A4DF4D" w14:textId="77777777" w:rsidR="00444AA0" w:rsidRPr="00AC1E86" w:rsidRDefault="00444AA0" w:rsidP="00F30373">
      <w:pPr>
        <w:pStyle w:val="Para"/>
        <w:numPr>
          <w:ilvl w:val="0"/>
          <w:numId w:val="19"/>
        </w:numPr>
        <w:rPr>
          <w:b/>
          <w:lang w:val="fr-FR"/>
        </w:rPr>
      </w:pPr>
      <w:r w:rsidRPr="00AC1E86">
        <w:rPr>
          <w:b/>
          <w:lang w:val="fr-FR"/>
        </w:rPr>
        <w:t>Suivre la progression du projet</w:t>
      </w:r>
    </w:p>
    <w:p w14:paraId="70175DAB" w14:textId="77777777" w:rsidR="00444AA0" w:rsidRPr="00AC1E86" w:rsidRDefault="00444AA0" w:rsidP="00F30373">
      <w:pPr>
        <w:pStyle w:val="Para"/>
        <w:numPr>
          <w:ilvl w:val="0"/>
          <w:numId w:val="20"/>
        </w:numPr>
        <w:rPr>
          <w:lang w:val="fr-FR"/>
        </w:rPr>
      </w:pPr>
      <w:r w:rsidRPr="00AC1E86">
        <w:rPr>
          <w:b/>
          <w:lang w:val="fr-FR"/>
        </w:rPr>
        <w:t>Acteur</w:t>
      </w:r>
      <w:r w:rsidRPr="00AC1E86">
        <w:rPr>
          <w:lang w:val="fr-FR"/>
        </w:rPr>
        <w:t xml:space="preserve"> : </w:t>
      </w:r>
      <w:r>
        <w:rPr>
          <w:lang w:val="fr-FR"/>
        </w:rPr>
        <w:t>C</w:t>
      </w:r>
      <w:r w:rsidRPr="00AC1E86">
        <w:rPr>
          <w:lang w:val="fr-FR"/>
        </w:rPr>
        <w:t xml:space="preserve">hef de projet </w:t>
      </w:r>
      <w:r>
        <w:rPr>
          <w:lang w:val="fr-FR"/>
        </w:rPr>
        <w:t xml:space="preserve">ou dirigeant </w:t>
      </w:r>
    </w:p>
    <w:p w14:paraId="56BD5F86" w14:textId="77777777" w:rsidR="00444AA0" w:rsidRPr="00AC1E86" w:rsidRDefault="00444AA0" w:rsidP="00F30373">
      <w:pPr>
        <w:pStyle w:val="Para"/>
        <w:numPr>
          <w:ilvl w:val="0"/>
          <w:numId w:val="20"/>
        </w:numPr>
        <w:rPr>
          <w:lang w:val="fr-FR"/>
        </w:rPr>
      </w:pPr>
      <w:r w:rsidRPr="00AC1E86">
        <w:rPr>
          <w:b/>
          <w:lang w:val="fr-FR"/>
        </w:rPr>
        <w:t>Scenario principales</w:t>
      </w:r>
      <w:r w:rsidRPr="00AC1E86">
        <w:rPr>
          <w:lang w:val="fr-FR"/>
        </w:rPr>
        <w:t> :</w:t>
      </w:r>
    </w:p>
    <w:p w14:paraId="5CC8DBCB" w14:textId="6CEAA364" w:rsidR="00444AA0" w:rsidRDefault="00BE108E" w:rsidP="00F30373">
      <w:pPr>
        <w:pStyle w:val="Para"/>
        <w:numPr>
          <w:ilvl w:val="0"/>
          <w:numId w:val="30"/>
        </w:numPr>
        <w:rPr>
          <w:lang w:val="fr-FR"/>
        </w:rPr>
      </w:pPr>
      <w:r>
        <w:rPr>
          <w:lang w:val="fr-FR"/>
        </w:rPr>
        <w:t>En fonction du nombre de tâche faite , une barre de progression augmenter</w:t>
      </w:r>
      <w:r w:rsidR="00D35DC7">
        <w:rPr>
          <w:lang w:val="fr-FR"/>
        </w:rPr>
        <w:t>a et affichera le pourcentage d’avancement.</w:t>
      </w:r>
    </w:p>
    <w:p w14:paraId="316F375E" w14:textId="2921F0DB" w:rsidR="00444AA0" w:rsidRDefault="00D35DC7" w:rsidP="00F30373">
      <w:pPr>
        <w:pStyle w:val="Para"/>
        <w:numPr>
          <w:ilvl w:val="0"/>
          <w:numId w:val="30"/>
        </w:numPr>
        <w:rPr>
          <w:lang w:val="fr-FR"/>
        </w:rPr>
      </w:pPr>
      <w:r w:rsidRPr="00D35DC7">
        <w:rPr>
          <w:lang w:val="fr-FR"/>
        </w:rPr>
        <w:t xml:space="preserve">Quand le pourcentage sera </w:t>
      </w:r>
      <w:r>
        <w:rPr>
          <w:lang w:val="fr-FR"/>
        </w:rPr>
        <w:t>à 100</w:t>
      </w:r>
      <w:r w:rsidRPr="00D35DC7">
        <w:rPr>
          <w:lang w:val="fr-FR"/>
        </w:rPr>
        <w:t>%</w:t>
      </w:r>
      <w:r>
        <w:rPr>
          <w:lang w:val="fr-FR"/>
        </w:rPr>
        <w:t xml:space="preserve">  le projet projet deviendra fonctionnel.</w:t>
      </w:r>
    </w:p>
    <w:p w14:paraId="1621C67F" w14:textId="7D9E1661" w:rsidR="00D35DC7" w:rsidRPr="00D35DC7" w:rsidRDefault="00EC603D" w:rsidP="00D35DC7">
      <w:pPr>
        <w:pStyle w:val="Para"/>
        <w:ind w:left="1440" w:firstLine="0"/>
        <w:rPr>
          <w:lang w:val="fr-FR"/>
        </w:rPr>
      </w:pPr>
      <w:r w:rsidRPr="00EC603D">
        <w:rPr>
          <w:color w:val="FF0000"/>
          <w:lang w:val="fr-FR"/>
        </w:rPr>
        <w:t>SCREEN</w:t>
      </w:r>
    </w:p>
    <w:p w14:paraId="25AAFC87" w14:textId="77777777" w:rsidR="00A5643A" w:rsidRPr="00AC1E86" w:rsidRDefault="00A5643A" w:rsidP="004155E6">
      <w:pPr>
        <w:pStyle w:val="Titre2"/>
        <w:jc w:val="left"/>
      </w:pPr>
      <w:bookmarkStart w:id="44" w:name="_Toc120744168"/>
      <w:r w:rsidRPr="00AC1E86">
        <w:lastRenderedPageBreak/>
        <w:t>État d’Analyse et Statistiques</w:t>
      </w:r>
      <w:bookmarkEnd w:id="44"/>
    </w:p>
    <w:p w14:paraId="2BA6902D" w14:textId="77777777" w:rsidR="00455198" w:rsidRPr="00AC1E86" w:rsidRDefault="00341942" w:rsidP="004155E6">
      <w:pPr>
        <w:pStyle w:val="Titre3"/>
        <w:jc w:val="left"/>
      </w:pPr>
      <w:bookmarkStart w:id="45" w:name="_Toc120744169"/>
      <w:r w:rsidRPr="00AC1E86">
        <w:t>État</w:t>
      </w:r>
      <w:r w:rsidR="00363526" w:rsidRPr="00AC1E86">
        <w:t xml:space="preserve"> numéro 1</w:t>
      </w:r>
      <w:bookmarkEnd w:id="45"/>
    </w:p>
    <w:p w14:paraId="2AB84215" w14:textId="77777777" w:rsidR="0093451E" w:rsidRPr="00AC1E86" w:rsidRDefault="0093451E" w:rsidP="004155E6">
      <w:pPr>
        <w:pStyle w:val="Titre2"/>
        <w:jc w:val="left"/>
        <w:rPr>
          <w:sz w:val="28"/>
        </w:rPr>
      </w:pPr>
      <w:bookmarkStart w:id="46" w:name="_Toc120744170"/>
      <w:r w:rsidRPr="00AC1E86">
        <w:t>Problèmes rencontrés et solutions</w:t>
      </w:r>
      <w:bookmarkEnd w:id="46"/>
    </w:p>
    <w:p w14:paraId="79CBDC78" w14:textId="77777777" w:rsidR="0093451E" w:rsidRPr="00AC1E86" w:rsidRDefault="0093451E" w:rsidP="004155E6">
      <w:pPr>
        <w:pStyle w:val="Para"/>
        <w:jc w:val="left"/>
      </w:pPr>
    </w:p>
    <w:p w14:paraId="1CD5DFD2" w14:textId="77777777" w:rsidR="0093451E" w:rsidRPr="00AC1E86" w:rsidRDefault="0065506A" w:rsidP="004155E6">
      <w:pPr>
        <w:pStyle w:val="Para"/>
        <w:jc w:val="left"/>
        <w:rPr>
          <w:color w:val="FF0000"/>
        </w:rPr>
      </w:pPr>
      <w:r w:rsidRPr="00AC1E86">
        <w:rPr>
          <w:color w:val="FF0000"/>
        </w:rPr>
        <w:t xml:space="preserve">Il s’agit de </w:t>
      </w:r>
      <w:r w:rsidRPr="00AC1E86">
        <w:rPr>
          <w:b/>
          <w:color w:val="FF0000"/>
        </w:rPr>
        <w:t>présenter ici les problèmes, les plus intéressants/importants</w:t>
      </w:r>
      <w:r w:rsidRPr="00AC1E86">
        <w:rPr>
          <w:color w:val="FF0000"/>
        </w:rPr>
        <w:t>, soulevé</w:t>
      </w:r>
      <w:r w:rsidR="005E7783" w:rsidRPr="00AC1E86">
        <w:rPr>
          <w:color w:val="FF0000"/>
        </w:rPr>
        <w:t>s</w:t>
      </w:r>
      <w:r w:rsidRPr="00AC1E86">
        <w:rPr>
          <w:color w:val="FF0000"/>
        </w:rPr>
        <w:t xml:space="preserve"> durant le stage et les solutions </w:t>
      </w:r>
      <w:r w:rsidR="0050524B" w:rsidRPr="00AC1E86">
        <w:rPr>
          <w:color w:val="FF0000"/>
        </w:rPr>
        <w:t xml:space="preserve">que vous avez </w:t>
      </w:r>
      <w:r w:rsidRPr="00AC1E86">
        <w:rPr>
          <w:color w:val="FF0000"/>
        </w:rPr>
        <w:t>apporté.</w:t>
      </w:r>
    </w:p>
    <w:p w14:paraId="3F17827D" w14:textId="44F834E8" w:rsidR="00B32954" w:rsidRPr="00AC1E86" w:rsidRDefault="0065506A" w:rsidP="00F01DF6">
      <w:pPr>
        <w:pStyle w:val="Para"/>
        <w:jc w:val="left"/>
        <w:rPr>
          <w:color w:val="FF0000"/>
        </w:rPr>
      </w:pPr>
      <w:r w:rsidRPr="00AC1E86">
        <w:rPr>
          <w:b/>
          <w:color w:val="FF0000"/>
        </w:rPr>
        <w:t>Il ne s’agit pas de raconter vos propres lacunes</w:t>
      </w:r>
      <w:r w:rsidR="005E7783" w:rsidRPr="00AC1E86">
        <w:rPr>
          <w:b/>
          <w:color w:val="FF0000"/>
        </w:rPr>
        <w:t>,</w:t>
      </w:r>
      <w:r w:rsidRPr="00AC1E86">
        <w:rPr>
          <w:color w:val="FF0000"/>
        </w:rPr>
        <w:t xml:space="preserve"> que vous avez </w:t>
      </w:r>
      <w:r w:rsidR="005E7783" w:rsidRPr="00AC1E86">
        <w:rPr>
          <w:color w:val="FF0000"/>
        </w:rPr>
        <w:t>dû</w:t>
      </w:r>
      <w:r w:rsidRPr="00AC1E86">
        <w:rPr>
          <w:color w:val="FF0000"/>
        </w:rPr>
        <w:t xml:space="preserve"> résoudre pour réaliser le travail.</w:t>
      </w:r>
      <w:r w:rsidR="00B32954" w:rsidRPr="00AC1E86">
        <w:rPr>
          <w:lang w:val="fr-FR"/>
        </w:rPr>
        <w:t xml:space="preserve"> </w:t>
      </w:r>
    </w:p>
    <w:p w14:paraId="4126FDDE" w14:textId="5EA79F23" w:rsidR="00B32954" w:rsidRPr="00BD634C" w:rsidRDefault="00B32954" w:rsidP="004155E6">
      <w:pPr>
        <w:spacing w:line="240" w:lineRule="auto"/>
        <w:jc w:val="left"/>
        <w:rPr>
          <w:lang w:val="fr-FR"/>
        </w:rPr>
      </w:pPr>
      <w:r w:rsidRPr="00AC1E86">
        <w:rPr>
          <w:lang w:val="fr-FR"/>
        </w:rPr>
        <w:tab/>
      </w:r>
      <w:r w:rsidR="00BD634C" w:rsidRPr="00BD634C">
        <w:rPr>
          <w:lang w:val="fr-FR"/>
        </w:rPr>
        <w:t>(L’utilisation des classes dans react ete tres difficiles a cause d’une manipulation de ce dernier tres complexe et une documentation assez difficile a trouver -</w:t>
      </w:r>
      <w:r w:rsidR="00BD634C">
        <w:rPr>
          <w:lang w:val="fr-FR"/>
        </w:rPr>
        <w:t xml:space="preserve">&gt; solution utlisation composant </w:t>
      </w:r>
      <w:r w:rsidR="00BD634C" w:rsidRPr="00BD634C">
        <w:rPr>
          <w:lang w:val="fr-FR"/>
        </w:rPr>
        <w:t>)</w:t>
      </w:r>
    </w:p>
    <w:p w14:paraId="2372CC84" w14:textId="71533D14" w:rsidR="00785FC9" w:rsidRPr="00AC1E86" w:rsidRDefault="00785FC9" w:rsidP="004155E6">
      <w:pPr>
        <w:spacing w:line="240" w:lineRule="auto"/>
        <w:jc w:val="left"/>
        <w:rPr>
          <w:lang w:val="fr-FR"/>
        </w:rPr>
      </w:pPr>
      <w:r w:rsidRPr="00AC1E86">
        <w:rPr>
          <w:lang w:val="fr-FR"/>
        </w:rPr>
        <w:tab/>
      </w:r>
      <w:r w:rsidRPr="00AC1E86">
        <w:t xml:space="preserve">Durant la </w:t>
      </w:r>
      <w:r w:rsidR="00E615AC" w:rsidRPr="00AC1E86">
        <w:t>réalisation</w:t>
      </w:r>
      <w:r w:rsidRPr="00AC1E86">
        <w:rPr>
          <w:lang w:val="fr-FR"/>
        </w:rPr>
        <w:t xml:space="preserve"> du projet l’un de nos principaux </w:t>
      </w:r>
      <w:r w:rsidR="00E615AC" w:rsidRPr="00AC1E86">
        <w:rPr>
          <w:lang w:val="fr-FR"/>
        </w:rPr>
        <w:t>problèmes</w:t>
      </w:r>
      <w:r w:rsidRPr="00AC1E86">
        <w:rPr>
          <w:lang w:val="fr-FR"/>
        </w:rPr>
        <w:t xml:space="preserve"> était </w:t>
      </w:r>
      <w:r w:rsidR="00E615AC" w:rsidRPr="00AC1E86">
        <w:rPr>
          <w:lang w:val="fr-FR"/>
        </w:rPr>
        <w:t>la coupure de courant car les technologies</w:t>
      </w:r>
      <w:r w:rsidRPr="00AC1E86">
        <w:rPr>
          <w:lang w:val="fr-FR"/>
        </w:rPr>
        <w:t xml:space="preserve"> comme React Js ,Node Js ou encore Blender sont assez gourmande</w:t>
      </w:r>
      <w:r w:rsidR="00E615AC" w:rsidRPr="00AC1E86">
        <w:rPr>
          <w:lang w:val="fr-FR"/>
        </w:rPr>
        <w:t>s</w:t>
      </w:r>
      <w:r w:rsidRPr="00AC1E86">
        <w:rPr>
          <w:lang w:val="fr-FR"/>
        </w:rPr>
        <w:t xml:space="preserve"> en </w:t>
      </w:r>
      <w:r w:rsidR="00E615AC" w:rsidRPr="00AC1E86">
        <w:rPr>
          <w:lang w:val="fr-FR"/>
        </w:rPr>
        <w:t>énergie</w:t>
      </w:r>
      <w:r w:rsidRPr="00AC1E86">
        <w:rPr>
          <w:lang w:val="fr-FR"/>
        </w:rPr>
        <w:t xml:space="preserve"> surtout quand ils sont lancés ensemble. En </w:t>
      </w:r>
      <w:r w:rsidR="00E615AC" w:rsidRPr="00AC1E86">
        <w:rPr>
          <w:lang w:val="fr-FR"/>
        </w:rPr>
        <w:t>effet,</w:t>
      </w:r>
      <w:r w:rsidRPr="00AC1E86">
        <w:rPr>
          <w:lang w:val="fr-FR"/>
        </w:rPr>
        <w:t xml:space="preserve"> à cause de cette gourmandise en énergie lors de la coupure </w:t>
      </w:r>
      <w:r w:rsidR="00E615AC" w:rsidRPr="00AC1E86">
        <w:rPr>
          <w:lang w:val="fr-FR"/>
        </w:rPr>
        <w:t>d’électricité, l’ordinateur</w:t>
      </w:r>
      <w:r w:rsidRPr="00AC1E86">
        <w:rPr>
          <w:lang w:val="fr-FR"/>
        </w:rPr>
        <w:t xml:space="preserve"> ne permet pas d’avoir du temps pour travailler mais seulement pour sauvegarder ce qu’on a fait et d’éteindre la machine pour ne pas l’abimer.</w:t>
      </w:r>
    </w:p>
    <w:p w14:paraId="4788D563" w14:textId="21FAC1D6" w:rsidR="00785FC9" w:rsidRPr="00AC1E86" w:rsidRDefault="00785FC9" w:rsidP="004155E6">
      <w:pPr>
        <w:spacing w:line="240" w:lineRule="auto"/>
        <w:jc w:val="left"/>
        <w:rPr>
          <w:lang w:val="fr-FR"/>
        </w:rPr>
      </w:pPr>
      <w:r w:rsidRPr="00AC1E86">
        <w:rPr>
          <w:lang w:val="fr-FR"/>
        </w:rPr>
        <w:tab/>
      </w:r>
      <w:r w:rsidR="00E615AC" w:rsidRPr="00AC1E86">
        <w:rPr>
          <w:lang w:val="fr-FR"/>
        </w:rPr>
        <w:t>Appart</w:t>
      </w:r>
      <w:r w:rsidRPr="00AC1E86">
        <w:rPr>
          <w:lang w:val="fr-FR"/>
        </w:rPr>
        <w:t xml:space="preserve"> cela notre </w:t>
      </w:r>
      <w:r w:rsidR="00E615AC" w:rsidRPr="00AC1E86">
        <w:rPr>
          <w:lang w:val="fr-FR"/>
        </w:rPr>
        <w:t>deuxième</w:t>
      </w:r>
      <w:r w:rsidRPr="00AC1E86">
        <w:rPr>
          <w:lang w:val="fr-FR"/>
        </w:rPr>
        <w:t xml:space="preserve"> </w:t>
      </w:r>
      <w:r w:rsidR="00E615AC" w:rsidRPr="00AC1E86">
        <w:rPr>
          <w:lang w:val="fr-FR"/>
        </w:rPr>
        <w:t>problèmes</w:t>
      </w:r>
      <w:r w:rsidR="00636C99" w:rsidRPr="00AC1E86">
        <w:rPr>
          <w:lang w:val="fr-FR"/>
        </w:rPr>
        <w:t xml:space="preserve"> </w:t>
      </w:r>
      <w:r w:rsidR="00E615AC" w:rsidRPr="00AC1E86">
        <w:rPr>
          <w:lang w:val="fr-FR"/>
        </w:rPr>
        <w:t>était</w:t>
      </w:r>
      <w:r w:rsidR="00636C99" w:rsidRPr="00AC1E86">
        <w:rPr>
          <w:lang w:val="fr-FR"/>
        </w:rPr>
        <w:t xml:space="preserve"> le </w:t>
      </w:r>
      <w:r w:rsidR="00E615AC" w:rsidRPr="00AC1E86">
        <w:rPr>
          <w:lang w:val="fr-FR"/>
        </w:rPr>
        <w:t>codage, plus</w:t>
      </w:r>
      <w:r w:rsidR="00636C99" w:rsidRPr="00AC1E86">
        <w:rPr>
          <w:lang w:val="fr-FR"/>
        </w:rPr>
        <w:t xml:space="preserve"> </w:t>
      </w:r>
      <w:r w:rsidR="00337743" w:rsidRPr="00AC1E86">
        <w:rPr>
          <w:lang w:val="fr-FR"/>
        </w:rPr>
        <w:t>particulièrement</w:t>
      </w:r>
      <w:r w:rsidR="00636C99" w:rsidRPr="00AC1E86">
        <w:rPr>
          <w:lang w:val="fr-FR"/>
        </w:rPr>
        <w:t xml:space="preserve"> sur les fonctionnalités un peu poussé </w:t>
      </w:r>
      <w:r w:rsidR="00D574AC" w:rsidRPr="00AC1E86">
        <w:rPr>
          <w:lang w:val="fr-FR"/>
        </w:rPr>
        <w:t>(exemple :</w:t>
      </w:r>
      <w:r w:rsidR="00636C99" w:rsidRPr="00AC1E86">
        <w:rPr>
          <w:lang w:val="fr-FR"/>
        </w:rPr>
        <w:t xml:space="preserve"> la 3D a</w:t>
      </w:r>
      <w:r w:rsidR="00D574AC" w:rsidRPr="00AC1E86">
        <w:rPr>
          <w:lang w:val="fr-FR"/>
        </w:rPr>
        <w:t>vec React js , les fonctionnalités sur la carte avec leaflet )  pouvait prendre 3 à 5 jours pour les mettre en état de marche</w:t>
      </w:r>
      <w:r w:rsidR="00F01DF6" w:rsidRPr="00AC1E86">
        <w:rPr>
          <w:lang w:val="fr-FR"/>
        </w:rPr>
        <w:t xml:space="preserve"> car on n’était pas vraiment experimenté sur les technologies utilis</w:t>
      </w:r>
      <w:r w:rsidR="00072B25" w:rsidRPr="00AC1E86">
        <w:rPr>
          <w:lang w:val="fr-FR"/>
        </w:rPr>
        <w:t xml:space="preserve">és mais on apprenait encore en même temps que le projet avancé </w:t>
      </w:r>
      <w:r w:rsidR="00D574AC" w:rsidRPr="00AC1E86">
        <w:rPr>
          <w:lang w:val="fr-FR"/>
        </w:rPr>
        <w:t>.</w:t>
      </w:r>
    </w:p>
    <w:p w14:paraId="1D90D940" w14:textId="73C3924D" w:rsidR="00F01DF6" w:rsidRPr="00AC1E86" w:rsidRDefault="00F01DF6" w:rsidP="004155E6">
      <w:pPr>
        <w:spacing w:line="240" w:lineRule="auto"/>
        <w:jc w:val="left"/>
        <w:rPr>
          <w:lang w:val="fr-FR"/>
        </w:rPr>
      </w:pPr>
      <w:r w:rsidRPr="00AC1E86">
        <w:rPr>
          <w:lang w:val="fr-FR"/>
        </w:rPr>
        <w:tab/>
      </w:r>
      <w:r w:rsidR="00337743" w:rsidRPr="00AC1E86">
        <w:rPr>
          <w:lang w:val="fr-FR"/>
        </w:rPr>
        <w:t>Tous</w:t>
      </w:r>
      <w:r w:rsidRPr="00AC1E86">
        <w:rPr>
          <w:lang w:val="fr-FR"/>
        </w:rPr>
        <w:t xml:space="preserve"> ces </w:t>
      </w:r>
      <w:r w:rsidR="00337743" w:rsidRPr="00AC1E86">
        <w:rPr>
          <w:lang w:val="fr-FR"/>
        </w:rPr>
        <w:t>problèmes</w:t>
      </w:r>
      <w:r w:rsidRPr="00AC1E86">
        <w:rPr>
          <w:lang w:val="fr-FR"/>
        </w:rPr>
        <w:t xml:space="preserve"> ont eu un </w:t>
      </w:r>
      <w:r w:rsidR="00337743" w:rsidRPr="00AC1E86">
        <w:rPr>
          <w:lang w:val="fr-FR"/>
        </w:rPr>
        <w:t>réel</w:t>
      </w:r>
      <w:r w:rsidRPr="00AC1E86">
        <w:rPr>
          <w:lang w:val="fr-FR"/>
        </w:rPr>
        <w:t xml:space="preserve"> impact sur le temps de </w:t>
      </w:r>
      <w:r w:rsidR="00337743" w:rsidRPr="00AC1E86">
        <w:rPr>
          <w:lang w:val="fr-FR"/>
        </w:rPr>
        <w:t>réalisation</w:t>
      </w:r>
      <w:r w:rsidRPr="00AC1E86">
        <w:rPr>
          <w:lang w:val="fr-FR"/>
        </w:rPr>
        <w:t xml:space="preserve"> du projet mais la solution était claire pour </w:t>
      </w:r>
      <w:r w:rsidR="00337743" w:rsidRPr="00AC1E86">
        <w:rPr>
          <w:lang w:val="fr-FR"/>
        </w:rPr>
        <w:t>nous,</w:t>
      </w:r>
      <w:r w:rsidRPr="00AC1E86">
        <w:rPr>
          <w:lang w:val="fr-FR"/>
        </w:rPr>
        <w:t xml:space="preserve"> c’était tout simplement de travailler la nuit pour rattraper le retard qui s’était creusé.</w:t>
      </w:r>
    </w:p>
    <w:p w14:paraId="72D66A7E" w14:textId="77777777" w:rsidR="0093451E" w:rsidRPr="00AC1E86" w:rsidRDefault="0093451E" w:rsidP="004155E6">
      <w:pPr>
        <w:spacing w:line="240" w:lineRule="auto"/>
        <w:jc w:val="left"/>
      </w:pPr>
      <w:r w:rsidRPr="00AC1E86">
        <w:br w:type="page"/>
      </w:r>
    </w:p>
    <w:p w14:paraId="26C063D4" w14:textId="77777777" w:rsidR="00A6294C" w:rsidRPr="00AC1E86" w:rsidRDefault="0093451E" w:rsidP="004155E6">
      <w:pPr>
        <w:pStyle w:val="Titre1"/>
      </w:pPr>
      <w:bookmarkStart w:id="47" w:name="_Toc120744171"/>
      <w:r w:rsidRPr="00AC1E86">
        <w:lastRenderedPageBreak/>
        <w:t>Évaluation du projet et connaissances acquis</w:t>
      </w:r>
      <w:r w:rsidR="00C4532C" w:rsidRPr="00AC1E86">
        <w:t>es</w:t>
      </w:r>
      <w:bookmarkEnd w:id="47"/>
    </w:p>
    <w:p w14:paraId="3DC27FD4" w14:textId="77777777" w:rsidR="001C2F73" w:rsidRPr="00AC1E86" w:rsidRDefault="001C2F73" w:rsidP="00D92B11">
      <w:pPr>
        <w:ind w:left="576"/>
        <w:jc w:val="left"/>
      </w:pPr>
    </w:p>
    <w:p w14:paraId="69AEAA40" w14:textId="77777777" w:rsidR="003158A2" w:rsidRPr="00AC1E86" w:rsidRDefault="0093451E" w:rsidP="004155E6">
      <w:pPr>
        <w:pStyle w:val="Titre2"/>
        <w:jc w:val="left"/>
      </w:pPr>
      <w:bookmarkStart w:id="48" w:name="_Toc120744172"/>
      <w:r w:rsidRPr="00AC1E86">
        <w:t>Bilan pour l'entreprise</w:t>
      </w:r>
      <w:bookmarkEnd w:id="48"/>
    </w:p>
    <w:p w14:paraId="6CC648F7" w14:textId="77777777" w:rsidR="0093451E" w:rsidRPr="00AC1E86" w:rsidRDefault="0065506A" w:rsidP="003158A2">
      <w:pPr>
        <w:rPr>
          <w:b/>
          <w:bCs/>
          <w:color w:val="FF0000"/>
        </w:rPr>
      </w:pPr>
      <w:r w:rsidRPr="00AC1E86">
        <w:rPr>
          <w:b/>
          <w:bCs/>
          <w:color w:val="FF0000"/>
        </w:rPr>
        <w:t>A faire avec le contrôle de votre encadreur d’entreprise</w:t>
      </w:r>
    </w:p>
    <w:p w14:paraId="0DEA2544" w14:textId="77777777" w:rsidR="0093451E" w:rsidRPr="00AC1E86" w:rsidRDefault="0093451E" w:rsidP="004155E6">
      <w:pPr>
        <w:pStyle w:val="Titre2"/>
        <w:jc w:val="left"/>
      </w:pPr>
      <w:bookmarkStart w:id="49" w:name="_Toc120744173"/>
      <w:r w:rsidRPr="00AC1E86">
        <w:t>Bilan personnel</w:t>
      </w:r>
      <w:bookmarkEnd w:id="49"/>
    </w:p>
    <w:p w14:paraId="23E84E40" w14:textId="7288DD66" w:rsidR="00722633" w:rsidRPr="00AC1E86" w:rsidRDefault="00E24D04" w:rsidP="00722633">
      <w:pPr>
        <w:pStyle w:val="Para"/>
        <w:rPr>
          <w:szCs w:val="24"/>
        </w:rPr>
      </w:pPr>
      <w:r w:rsidRPr="00AC1E86">
        <w:rPr>
          <w:szCs w:val="24"/>
        </w:rPr>
        <w:t>En premier lieu,</w:t>
      </w:r>
      <w:r w:rsidR="00D92B11" w:rsidRPr="00AC1E86">
        <w:rPr>
          <w:szCs w:val="24"/>
        </w:rPr>
        <w:t xml:space="preserve"> </w:t>
      </w:r>
      <w:r w:rsidR="00722633" w:rsidRPr="00AC1E86">
        <w:rPr>
          <w:szCs w:val="24"/>
        </w:rPr>
        <w:t xml:space="preserve">cette période de stage m’a </w:t>
      </w:r>
      <w:r w:rsidR="00F03D88" w:rsidRPr="00AC1E86">
        <w:rPr>
          <w:szCs w:val="24"/>
        </w:rPr>
        <w:t>permis</w:t>
      </w:r>
      <w:r w:rsidR="00722633" w:rsidRPr="00AC1E86">
        <w:rPr>
          <w:szCs w:val="24"/>
        </w:rPr>
        <w:t xml:space="preserve"> d’appliquer les connaissances que j’ai acquise durant mes </w:t>
      </w:r>
      <w:r w:rsidR="00F03D88" w:rsidRPr="00AC1E86">
        <w:rPr>
          <w:szCs w:val="24"/>
        </w:rPr>
        <w:t>années</w:t>
      </w:r>
      <w:r w:rsidR="00722633" w:rsidRPr="00AC1E86">
        <w:rPr>
          <w:szCs w:val="24"/>
        </w:rPr>
        <w:t xml:space="preserve"> d’</w:t>
      </w:r>
      <w:r w:rsidR="00F03D88" w:rsidRPr="00AC1E86">
        <w:rPr>
          <w:szCs w:val="24"/>
        </w:rPr>
        <w:t>études</w:t>
      </w:r>
      <w:r w:rsidR="00722633" w:rsidRPr="00AC1E86">
        <w:rPr>
          <w:szCs w:val="24"/>
        </w:rPr>
        <w:t xml:space="preserve"> en informatiques </w:t>
      </w:r>
      <w:r w:rsidR="00F03D88" w:rsidRPr="00AC1E86">
        <w:rPr>
          <w:szCs w:val="24"/>
        </w:rPr>
        <w:t xml:space="preserve">ainsi que l’amélioration sur des sujets comme les effets asynchrones sur ReactJS et aussi </w:t>
      </w:r>
      <w:r w:rsidR="002B253B" w:rsidRPr="00AC1E86">
        <w:rPr>
          <w:szCs w:val="24"/>
        </w:rPr>
        <w:t xml:space="preserve">la maitrise de nouveaux concept comme Redux Toolkit qui était très passionnant à apprendre mais aussi très utiles dans la réalisation du projet. </w:t>
      </w:r>
    </w:p>
    <w:p w14:paraId="7366414A" w14:textId="00A9031F" w:rsidR="00E24D04" w:rsidRPr="00AC1E86" w:rsidRDefault="00E24D04" w:rsidP="00722633">
      <w:pPr>
        <w:pStyle w:val="Para"/>
        <w:rPr>
          <w:szCs w:val="24"/>
        </w:rPr>
      </w:pPr>
      <w:r w:rsidRPr="00AC1E86">
        <w:rPr>
          <w:szCs w:val="24"/>
        </w:rPr>
        <w:t xml:space="preserve">En second lieu, </w:t>
      </w:r>
      <w:r w:rsidR="00722633" w:rsidRPr="00AC1E86">
        <w:rPr>
          <w:szCs w:val="24"/>
        </w:rPr>
        <w:t xml:space="preserve">mon passage en tant que stagiaire en développement informatique au sein du </w:t>
      </w:r>
      <w:r w:rsidR="00722633" w:rsidRPr="00AC1E86">
        <w:rPr>
          <w:rStyle w:val="corrected-phrasedisplayed-text"/>
          <w:szCs w:val="24"/>
        </w:rPr>
        <w:t>Ministère de l’eau de l’hygiène et de l'assainissement fut pour moi la première marche dans le monde professionnel avec non seulement le travail mais aussi la relation avec la hiérarchie ainsi que des activités concernant chaque employé comme les réunions générales de tout le personnels pour faire le bilan du moi précédant .</w:t>
      </w:r>
    </w:p>
    <w:p w14:paraId="40FC6E00" w14:textId="77777777" w:rsidR="0093451E" w:rsidRPr="00AC1E86" w:rsidRDefault="0093451E" w:rsidP="004155E6">
      <w:pPr>
        <w:pStyle w:val="Titre2"/>
        <w:jc w:val="left"/>
      </w:pPr>
      <w:bookmarkStart w:id="50" w:name="_Toc120744174"/>
      <w:r w:rsidRPr="00AC1E86">
        <w:t>Extension et évolution de l’application</w:t>
      </w:r>
      <w:bookmarkEnd w:id="50"/>
    </w:p>
    <w:p w14:paraId="2A70A498" w14:textId="09F6FD1A" w:rsidR="002B253B" w:rsidRPr="00AC1E86" w:rsidRDefault="002B253B" w:rsidP="002B253B">
      <w:pPr>
        <w:pStyle w:val="Para"/>
      </w:pPr>
      <w:r w:rsidRPr="00AC1E86">
        <w:t>Grâce à cette application,</w:t>
      </w:r>
    </w:p>
    <w:p w14:paraId="041AAC7F" w14:textId="50B67D10" w:rsidR="00D44412" w:rsidRPr="00AC1E86" w:rsidRDefault="00D44412" w:rsidP="002B253B">
      <w:pPr>
        <w:pStyle w:val="Para"/>
        <w:rPr>
          <w:lang w:val="fr-FR"/>
        </w:rPr>
      </w:pPr>
      <w:r w:rsidRPr="00AC1E86">
        <w:t>_</w:t>
      </w:r>
      <w:r w:rsidR="000C1622" w:rsidRPr="00AC1E86">
        <w:t>facilit</w:t>
      </w:r>
      <w:r w:rsidRPr="00AC1E86">
        <w:rPr>
          <w:lang w:val="fr-FR"/>
        </w:rPr>
        <w:t xml:space="preserve">é à l’accés au donnée (taloha passage par usb ou email) </w:t>
      </w:r>
      <w:r w:rsidR="009F66D2" w:rsidRPr="00AC1E86">
        <w:rPr>
          <w:lang w:val="fr-FR"/>
        </w:rPr>
        <w:t>grâce</w:t>
      </w:r>
      <w:r w:rsidRPr="00AC1E86">
        <w:rPr>
          <w:lang w:val="fr-FR"/>
        </w:rPr>
        <w:t xml:space="preserve"> à une base de donnée centralys</w:t>
      </w:r>
      <w:r w:rsidR="000C1622" w:rsidRPr="00AC1E86">
        <w:rPr>
          <w:lang w:val="fr-FR"/>
        </w:rPr>
        <w:t>é</w:t>
      </w:r>
    </w:p>
    <w:p w14:paraId="63587EB3" w14:textId="6352E6FD" w:rsidR="00D44412" w:rsidRPr="00AC1E86" w:rsidRDefault="00D44412" w:rsidP="002B253B">
      <w:pPr>
        <w:pStyle w:val="Para"/>
        <w:rPr>
          <w:lang w:val="fr-FR"/>
        </w:rPr>
      </w:pPr>
      <w:r w:rsidRPr="00AC1E86">
        <w:t>_synchronisation des donnes</w:t>
      </w:r>
      <w:r w:rsidR="000C1622" w:rsidRPr="00AC1E86">
        <w:t xml:space="preserve"> </w:t>
      </w:r>
      <w:r w:rsidR="000C1622" w:rsidRPr="00AC1E86">
        <w:rPr>
          <w:lang w:val="fr-FR"/>
        </w:rPr>
        <w:t>: si une donné est supprimé ou modifie elle tout les utilisateurs auront les meme modification (ce qui n’est pas le cas avec le passage par usb ou email)</w:t>
      </w:r>
    </w:p>
    <w:p w14:paraId="64CE8BF1" w14:textId="67CC7346" w:rsidR="00BF1B06" w:rsidRPr="00AC1E86" w:rsidRDefault="00BF1B06" w:rsidP="002B253B">
      <w:pPr>
        <w:pStyle w:val="Para"/>
        <w:rPr>
          <w:color w:val="FF0000"/>
          <w:lang w:val="fr-FR"/>
        </w:rPr>
      </w:pPr>
      <w:r w:rsidRPr="00AC1E86">
        <w:rPr>
          <w:color w:val="FF0000"/>
          <w:lang w:val="fr-FR"/>
        </w:rPr>
        <w:t>Perspective evolution ???</w:t>
      </w:r>
    </w:p>
    <w:p w14:paraId="2F14C101" w14:textId="77777777" w:rsidR="00BD14B1" w:rsidRPr="00AC1E86" w:rsidRDefault="00BD14B1">
      <w:pPr>
        <w:spacing w:line="240" w:lineRule="auto"/>
        <w:jc w:val="left"/>
      </w:pPr>
      <w:r w:rsidRPr="00AC1E86">
        <w:br w:type="page"/>
      </w:r>
    </w:p>
    <w:p w14:paraId="4A3D1662" w14:textId="77777777" w:rsidR="001C2F73" w:rsidRPr="00AC1E86" w:rsidRDefault="001C2F73" w:rsidP="004155E6">
      <w:pPr>
        <w:pStyle w:val="Para"/>
        <w:jc w:val="left"/>
      </w:pPr>
    </w:p>
    <w:p w14:paraId="24909155" w14:textId="77777777" w:rsidR="00A6294C" w:rsidRPr="00AC1E86" w:rsidRDefault="00A6294C" w:rsidP="00DF47EE">
      <w:pPr>
        <w:pStyle w:val="Titre1"/>
        <w:numPr>
          <w:ilvl w:val="0"/>
          <w:numId w:val="0"/>
        </w:numPr>
        <w:ind w:left="432" w:hanging="432"/>
        <w:jc w:val="center"/>
      </w:pPr>
      <w:bookmarkStart w:id="51" w:name="_Toc120744175"/>
      <w:r w:rsidRPr="00AC1E86">
        <w:t>Conclusion</w:t>
      </w:r>
      <w:bookmarkEnd w:id="51"/>
    </w:p>
    <w:p w14:paraId="59243AA7" w14:textId="77777777" w:rsidR="00CC42B3" w:rsidRPr="00AC1E86" w:rsidRDefault="00570A5A" w:rsidP="004155E6">
      <w:pPr>
        <w:pStyle w:val="Para"/>
        <w:ind w:firstLine="0"/>
        <w:jc w:val="left"/>
      </w:pPr>
      <w:r w:rsidRPr="00AC1E86">
        <w:t xml:space="preserve">Doit inclure </w:t>
      </w:r>
      <w:r w:rsidRPr="00AC1E86">
        <w:rPr>
          <w:b/>
        </w:rPr>
        <w:t>au moins</w:t>
      </w:r>
      <w:r w:rsidRPr="00AC1E86">
        <w:t xml:space="preserve"> 3 points : </w:t>
      </w:r>
    </w:p>
    <w:p w14:paraId="5DEAEB2A" w14:textId="77777777" w:rsidR="00CC42B3" w:rsidRPr="00AC1E86" w:rsidRDefault="00CC42B3" w:rsidP="00F30373">
      <w:pPr>
        <w:pStyle w:val="Para"/>
        <w:numPr>
          <w:ilvl w:val="0"/>
          <w:numId w:val="6"/>
        </w:numPr>
        <w:jc w:val="left"/>
      </w:pPr>
      <w:r w:rsidRPr="00AC1E86">
        <w:t>Les</w:t>
      </w:r>
      <w:r w:rsidR="00570A5A" w:rsidRPr="00AC1E86">
        <w:t xml:space="preserve"> avantages et satisfactions exprimés par l’entreprise/institution d’accueil au vu de l’</w:t>
      </w:r>
      <w:r w:rsidR="00D74826" w:rsidRPr="00AC1E86">
        <w:t xml:space="preserve">atteinte des </w:t>
      </w:r>
      <w:r w:rsidR="00570A5A" w:rsidRPr="00AC1E86">
        <w:t>objectif</w:t>
      </w:r>
      <w:r w:rsidR="00D74826" w:rsidRPr="00AC1E86">
        <w:t>s</w:t>
      </w:r>
      <w:r w:rsidR="00570A5A" w:rsidRPr="00AC1E86">
        <w:t xml:space="preserve"> fixé</w:t>
      </w:r>
      <w:r w:rsidR="00D74826" w:rsidRPr="00AC1E86">
        <w:t>s au début du stage</w:t>
      </w:r>
      <w:r w:rsidR="00570A5A" w:rsidRPr="00AC1E86">
        <w:t>,</w:t>
      </w:r>
    </w:p>
    <w:p w14:paraId="184C8393" w14:textId="77777777" w:rsidR="00CC42B3" w:rsidRPr="00AC1E86" w:rsidRDefault="00CC42B3" w:rsidP="00F30373">
      <w:pPr>
        <w:pStyle w:val="Para"/>
        <w:numPr>
          <w:ilvl w:val="0"/>
          <w:numId w:val="6"/>
        </w:numPr>
        <w:jc w:val="left"/>
      </w:pPr>
      <w:r w:rsidRPr="00AC1E86">
        <w:t>Vos</w:t>
      </w:r>
      <w:r w:rsidR="00570A5A" w:rsidRPr="00AC1E86">
        <w:t xml:space="preserve"> impressions personnelles </w:t>
      </w:r>
    </w:p>
    <w:p w14:paraId="4A6065A9" w14:textId="77777777" w:rsidR="00A6294C" w:rsidRPr="00AC1E86" w:rsidRDefault="00CC42B3" w:rsidP="00F30373">
      <w:pPr>
        <w:pStyle w:val="Para"/>
        <w:numPr>
          <w:ilvl w:val="0"/>
          <w:numId w:val="6"/>
        </w:numPr>
        <w:jc w:val="left"/>
      </w:pPr>
      <w:r w:rsidRPr="00AC1E86">
        <w:t xml:space="preserve">Une partie </w:t>
      </w:r>
      <w:r w:rsidRPr="00AC1E86">
        <w:rPr>
          <w:b/>
        </w:rPr>
        <w:t>perspective</w:t>
      </w:r>
      <w:r w:rsidR="00570A5A" w:rsidRPr="00AC1E86">
        <w:t xml:space="preserve"> d’extension du travail effectué.</w:t>
      </w:r>
    </w:p>
    <w:p w14:paraId="6F28D444" w14:textId="77777777" w:rsidR="004155E6" w:rsidRPr="00AC1E86" w:rsidRDefault="004155E6" w:rsidP="004155E6">
      <w:pPr>
        <w:pStyle w:val="Para"/>
        <w:ind w:firstLine="0"/>
        <w:jc w:val="left"/>
        <w:rPr>
          <w:color w:val="FF0000"/>
        </w:rPr>
      </w:pPr>
      <w:r w:rsidRPr="00AC1E86">
        <w:rPr>
          <w:b/>
          <w:bCs/>
          <w:color w:val="FF0000"/>
        </w:rPr>
        <w:t>Insistez</w:t>
      </w:r>
      <w:r w:rsidRPr="00AC1E86">
        <w:rPr>
          <w:color w:val="FF0000"/>
        </w:rPr>
        <w:t xml:space="preserve"> alors sur les apports de votre travail par rapport à l’existant.</w:t>
      </w:r>
    </w:p>
    <w:p w14:paraId="0C6426AC" w14:textId="77777777" w:rsidR="001A6C22" w:rsidRPr="00AC1E86" w:rsidRDefault="001A6C22" w:rsidP="004155E6">
      <w:pPr>
        <w:pStyle w:val="Para"/>
        <w:ind w:firstLine="0"/>
        <w:jc w:val="left"/>
      </w:pPr>
      <w:r w:rsidRPr="00AC1E86">
        <w:t xml:space="preserve">La conclusion doit tenir </w:t>
      </w:r>
      <w:r w:rsidRPr="00AC1E86">
        <w:rPr>
          <w:b/>
        </w:rPr>
        <w:t>obligatoirement</w:t>
      </w:r>
      <w:r w:rsidRPr="00AC1E86">
        <w:t xml:space="preserve"> sur une page maximum.</w:t>
      </w:r>
    </w:p>
    <w:p w14:paraId="792C5299" w14:textId="77777777" w:rsidR="00BD14B1" w:rsidRPr="00AC1E86" w:rsidRDefault="00BD14B1">
      <w:pPr>
        <w:spacing w:line="240" w:lineRule="auto"/>
        <w:jc w:val="left"/>
      </w:pPr>
      <w:r w:rsidRPr="00AC1E86">
        <w:br w:type="page"/>
      </w:r>
    </w:p>
    <w:p w14:paraId="3469A7AD" w14:textId="77777777" w:rsidR="001A6C22" w:rsidRPr="00AC1E86" w:rsidRDefault="001A6C22" w:rsidP="004155E6">
      <w:pPr>
        <w:jc w:val="left"/>
      </w:pPr>
    </w:p>
    <w:p w14:paraId="5452677F" w14:textId="77777777" w:rsidR="00A6294C" w:rsidRPr="00AC1E86" w:rsidRDefault="00A6294C" w:rsidP="00DF47EE">
      <w:pPr>
        <w:pStyle w:val="Titre1"/>
        <w:numPr>
          <w:ilvl w:val="0"/>
          <w:numId w:val="0"/>
        </w:numPr>
        <w:ind w:left="432" w:hanging="432"/>
        <w:jc w:val="center"/>
      </w:pPr>
      <w:bookmarkStart w:id="52" w:name="_Toc120744176"/>
      <w:r w:rsidRPr="00AC1E86">
        <w:t>Bibliographie</w:t>
      </w:r>
      <w:bookmarkEnd w:id="52"/>
    </w:p>
    <w:p w14:paraId="78595032" w14:textId="77777777" w:rsidR="0065506A" w:rsidRPr="00AC1E86" w:rsidRDefault="0065506A" w:rsidP="004155E6">
      <w:pPr>
        <w:pStyle w:val="Para"/>
        <w:jc w:val="left"/>
        <w:rPr>
          <w:color w:val="FF0000"/>
        </w:rPr>
      </w:pPr>
      <w:r w:rsidRPr="00AC1E86">
        <w:rPr>
          <w:color w:val="FF0000"/>
        </w:rPr>
        <w:t xml:space="preserve">Vous avez ici 3 exemples (livre, </w:t>
      </w:r>
      <w:r w:rsidR="0050524B" w:rsidRPr="00AC1E86">
        <w:rPr>
          <w:color w:val="FF0000"/>
        </w:rPr>
        <w:t>référenceW</w:t>
      </w:r>
      <w:r w:rsidRPr="00AC1E86">
        <w:rPr>
          <w:color w:val="FF0000"/>
        </w:rPr>
        <w:t>eb, thèse/mémoire) : veuillez suivre scrupuleusement les formats.</w:t>
      </w:r>
    </w:p>
    <w:p w14:paraId="15667EEF" w14:textId="77777777" w:rsidR="0065506A" w:rsidRPr="00AC1E86" w:rsidRDefault="0065506A" w:rsidP="004155E6">
      <w:pPr>
        <w:pStyle w:val="Para"/>
        <w:jc w:val="left"/>
        <w:rPr>
          <w:color w:val="FF0000"/>
        </w:rPr>
      </w:pPr>
      <w:r w:rsidRPr="00AC1E86">
        <w:rPr>
          <w:color w:val="FF0000"/>
        </w:rPr>
        <w:t xml:space="preserve">Un travail de mémoire comporte obligatoirement une recherche documentaire sur les problèmes et techniques abordés : </w:t>
      </w:r>
      <w:r w:rsidR="005E7783" w:rsidRPr="00AC1E86">
        <w:rPr>
          <w:b/>
          <w:color w:val="FF0000"/>
        </w:rPr>
        <w:t>veillez à étoffer vos références pour montrer que vous avez fait correctement ce travail de recherche</w:t>
      </w:r>
      <w:r w:rsidR="005E7783" w:rsidRPr="00AC1E86">
        <w:rPr>
          <w:color w:val="FF0000"/>
        </w:rPr>
        <w:t>.</w:t>
      </w:r>
    </w:p>
    <w:p w14:paraId="2F1DA9F5" w14:textId="2534FFF2" w:rsidR="00A45AAA" w:rsidRPr="00AC1E86" w:rsidRDefault="00F468E3" w:rsidP="004155E6">
      <w:pPr>
        <w:pStyle w:val="3Bibliitem"/>
        <w:jc w:val="left"/>
      </w:pPr>
      <w:r w:rsidRPr="00AC1E86">
        <w:t>Information sur React JS.  Disponible sur</w:t>
      </w:r>
      <w:r w:rsidR="007155B6" w:rsidRPr="00AC1E86">
        <w:t> :</w:t>
      </w:r>
    </w:p>
    <w:p w14:paraId="2B825E2B" w14:textId="5C0C87DD" w:rsidR="00702199" w:rsidRPr="00AC1E86" w:rsidRDefault="00AC41DA" w:rsidP="004155E6">
      <w:pPr>
        <w:pStyle w:val="3Bibliitem"/>
        <w:jc w:val="left"/>
      </w:pPr>
      <w:hyperlink r:id="rId27" w:history="1">
        <w:r w:rsidR="00702199" w:rsidRPr="00AC1E86">
          <w:rPr>
            <w:rStyle w:val="Lienhypertexte"/>
          </w:rPr>
          <w:t>https://fr.reactjs.org/docs/getting-started</w:t>
        </w:r>
      </w:hyperlink>
    </w:p>
    <w:p w14:paraId="2A2080AA" w14:textId="1572866B" w:rsidR="00721DB9" w:rsidRPr="00AC1E86" w:rsidRDefault="00AC41DA" w:rsidP="00702199">
      <w:pPr>
        <w:pStyle w:val="3Bibliitem"/>
        <w:ind w:left="0" w:firstLine="0"/>
        <w:jc w:val="left"/>
      </w:pPr>
      <w:hyperlink r:id="rId28" w:history="1">
        <w:r w:rsidR="00721DB9" w:rsidRPr="00AC1E86">
          <w:rPr>
            <w:rStyle w:val="Lienhypertexte"/>
          </w:rPr>
          <w:t>https://ibracilinks.com/blog/quest-ce-que-reactjs-et-pourquoi-devrions-nous-utiliser-reactjs</w:t>
        </w:r>
      </w:hyperlink>
    </w:p>
    <w:p w14:paraId="6EB5C824" w14:textId="55D21FD7" w:rsidR="00721DB9" w:rsidRPr="00AC1E86" w:rsidRDefault="00AC41DA" w:rsidP="004155E6">
      <w:pPr>
        <w:pStyle w:val="3Bibliitem"/>
        <w:jc w:val="left"/>
      </w:pPr>
      <w:hyperlink r:id="rId29" w:history="1">
        <w:r w:rsidR="000317EE" w:rsidRPr="00AC1E86">
          <w:rPr>
            <w:rStyle w:val="Lienhypertexte"/>
          </w:rPr>
          <w:t>https://www.bocasay.com/fr/avantages-reactjs-developpement-web/</w:t>
        </w:r>
      </w:hyperlink>
    </w:p>
    <w:p w14:paraId="7F92791C" w14:textId="2ADC7FE8" w:rsidR="007A2802" w:rsidRPr="00AC1E86" w:rsidRDefault="00AC41DA" w:rsidP="004155E6">
      <w:pPr>
        <w:pStyle w:val="3Bibliitem"/>
        <w:jc w:val="left"/>
      </w:pPr>
      <w:hyperlink r:id="rId30" w:history="1">
        <w:r w:rsidR="007A2802" w:rsidRPr="00AC1E86">
          <w:rPr>
            <w:rStyle w:val="Lienhypertexte"/>
          </w:rPr>
          <w:t>https://www.javatpoint.com/pros-and-cons-of-react</w:t>
        </w:r>
      </w:hyperlink>
    </w:p>
    <w:p w14:paraId="79AD0596" w14:textId="12CFADD0" w:rsidR="007A2802" w:rsidRPr="00AC1E86" w:rsidRDefault="00F468E3" w:rsidP="004155E6">
      <w:pPr>
        <w:pStyle w:val="3Bibliitem"/>
        <w:jc w:val="left"/>
      </w:pPr>
      <w:r w:rsidRPr="00AC1E86">
        <w:t xml:space="preserve">Information sur Node </w:t>
      </w:r>
      <w:r w:rsidR="007155B6" w:rsidRPr="00AC1E86">
        <w:t>JS</w:t>
      </w:r>
      <w:r w:rsidRPr="00AC1E86">
        <w:t xml:space="preserve"> .Disponible sur</w:t>
      </w:r>
      <w:r w:rsidR="0006262F" w:rsidRPr="00AC1E86">
        <w:t> :</w:t>
      </w:r>
    </w:p>
    <w:p w14:paraId="77857317" w14:textId="2E46872A" w:rsidR="00C00985" w:rsidRPr="00AC1E86" w:rsidRDefault="00AC41DA" w:rsidP="004155E6">
      <w:pPr>
        <w:pStyle w:val="3Bibliitem"/>
        <w:jc w:val="left"/>
      </w:pPr>
      <w:hyperlink r:id="rId31" w:history="1">
        <w:r w:rsidR="00C00985" w:rsidRPr="00AC1E86">
          <w:rPr>
            <w:rStyle w:val="Lienhypertexte"/>
          </w:rPr>
          <w:t>https://nodejs.org/en/docs/</w:t>
        </w:r>
      </w:hyperlink>
    </w:p>
    <w:p w14:paraId="243D0E90" w14:textId="313713F4" w:rsidR="007155B6" w:rsidRPr="00AC1E86" w:rsidRDefault="00AC41DA" w:rsidP="003A6346">
      <w:pPr>
        <w:pStyle w:val="3Bibliitem"/>
        <w:ind w:left="0" w:firstLine="0"/>
        <w:jc w:val="left"/>
      </w:pPr>
      <w:hyperlink r:id="rId32" w:history="1">
        <w:r w:rsidR="007155B6" w:rsidRPr="00AC1E86">
          <w:rPr>
            <w:rStyle w:val="Lienhypertexte"/>
          </w:rPr>
          <w:t>https://grafikart.fr/tutoriels/nodejs-intro-792</w:t>
        </w:r>
      </w:hyperlink>
    </w:p>
    <w:p w14:paraId="728AA616" w14:textId="6937EECB" w:rsidR="005A7ABB" w:rsidRPr="00AC1E86" w:rsidRDefault="00AC41DA" w:rsidP="004155E6">
      <w:pPr>
        <w:pStyle w:val="3Bibliitem"/>
        <w:jc w:val="left"/>
      </w:pPr>
      <w:hyperlink r:id="rId33" w:history="1">
        <w:r w:rsidR="005A7ABB" w:rsidRPr="00AC1E86">
          <w:rPr>
            <w:rStyle w:val="Lienhypertexte"/>
          </w:rPr>
          <w:t>https://www.software-developer-india.com/fr/avantages-et-inconvenients-de-node-js/</w:t>
        </w:r>
      </w:hyperlink>
    </w:p>
    <w:p w14:paraId="10C03336" w14:textId="17C7B304" w:rsidR="005A7ABB" w:rsidRPr="00AC1E86" w:rsidRDefault="003D003C" w:rsidP="004155E6">
      <w:pPr>
        <w:pStyle w:val="3Bibliitem"/>
        <w:jc w:val="left"/>
      </w:pPr>
      <w:r w:rsidRPr="00AC1E86">
        <w:t>Information sur Blender .Disponible sur :</w:t>
      </w:r>
    </w:p>
    <w:p w14:paraId="632B68D5" w14:textId="2786414A" w:rsidR="003D003C" w:rsidRPr="00AC1E86" w:rsidRDefault="00AC41DA" w:rsidP="004155E6">
      <w:pPr>
        <w:pStyle w:val="3Bibliitem"/>
        <w:jc w:val="left"/>
      </w:pPr>
      <w:hyperlink r:id="rId34" w:history="1">
        <w:r w:rsidR="003D003C" w:rsidRPr="00AC1E86">
          <w:rPr>
            <w:rStyle w:val="Lienhypertexte"/>
          </w:rPr>
          <w:t>https://docs.blender.org/manual/fr/dev/getting_started/about/introduction.html</w:t>
        </w:r>
      </w:hyperlink>
    </w:p>
    <w:p w14:paraId="46140F57" w14:textId="4AD2D032" w:rsidR="00555C05" w:rsidRPr="00AC1E86" w:rsidRDefault="00AC41DA" w:rsidP="004155E6">
      <w:pPr>
        <w:pStyle w:val="3Bibliitem"/>
        <w:jc w:val="left"/>
      </w:pPr>
      <w:hyperlink r:id="rId35" w:history="1">
        <w:r w:rsidR="00555C05" w:rsidRPr="00AC1E86">
          <w:rPr>
            <w:rStyle w:val="Lienhypertexte"/>
          </w:rPr>
          <w:t>https://fr.quora.com/Quels-sont-les-avantages-et-les-inconvénients-de-Blender-3D</w:t>
        </w:r>
      </w:hyperlink>
    </w:p>
    <w:p w14:paraId="33E779B5" w14:textId="2A6D5E15" w:rsidR="00947865" w:rsidRPr="00AC1E86" w:rsidRDefault="00AC41DA" w:rsidP="004155E6">
      <w:pPr>
        <w:pStyle w:val="3Bibliitem"/>
        <w:jc w:val="left"/>
        <w:rPr>
          <w:rStyle w:val="Lienhypertexte"/>
        </w:rPr>
      </w:pPr>
      <w:hyperlink r:id="rId36" w:history="1">
        <w:r w:rsidR="00947865" w:rsidRPr="00AC1E86">
          <w:rPr>
            <w:rStyle w:val="Lienhypertexte"/>
          </w:rPr>
          <w:t>https://cgobsession.com/advantages-and-disadvantages-of-blender-3d/</w:t>
        </w:r>
      </w:hyperlink>
    </w:p>
    <w:p w14:paraId="5BEDD9BC" w14:textId="29744ABB" w:rsidR="00590420" w:rsidRPr="00AC1E86" w:rsidRDefault="00590420" w:rsidP="00590420">
      <w:pPr>
        <w:pStyle w:val="3Bibliitem"/>
        <w:jc w:val="left"/>
      </w:pPr>
      <w:r w:rsidRPr="00AC1E86">
        <w:t>Information sur PostgreSQL .Disponible sur :</w:t>
      </w:r>
    </w:p>
    <w:p w14:paraId="6D63C0CC" w14:textId="1A45839E" w:rsidR="00590420" w:rsidRPr="00AC1E86" w:rsidRDefault="00AC41DA" w:rsidP="00590420">
      <w:pPr>
        <w:pStyle w:val="3Bibliitem"/>
        <w:jc w:val="left"/>
        <w:rPr>
          <w:rStyle w:val="Lienhypertexte"/>
        </w:rPr>
      </w:pPr>
      <w:hyperlink r:id="rId37" w:history="1">
        <w:r w:rsidR="00590420" w:rsidRPr="00AC1E86">
          <w:rPr>
            <w:rStyle w:val="Lienhypertexte"/>
          </w:rPr>
          <w:t>https://www.oracle.com/fr/database/definition-postgresql.html</w:t>
        </w:r>
      </w:hyperlink>
    </w:p>
    <w:p w14:paraId="13D61FAA" w14:textId="585D1699" w:rsidR="00A26D8D" w:rsidRPr="00AC1E86" w:rsidRDefault="00AC41DA" w:rsidP="00590420">
      <w:pPr>
        <w:pStyle w:val="3Bibliitem"/>
        <w:jc w:val="left"/>
      </w:pPr>
      <w:hyperlink r:id="rId38" w:history="1">
        <w:r w:rsidR="00A26D8D" w:rsidRPr="00AC1E86">
          <w:rPr>
            <w:rStyle w:val="Lienhypertexte"/>
          </w:rPr>
          <w:t>https://waytolearnx.com/2018/11/difference-entre-mysql-et-postgresql.html</w:t>
        </w:r>
      </w:hyperlink>
    </w:p>
    <w:p w14:paraId="2899A023" w14:textId="7911E313" w:rsidR="00180354" w:rsidRPr="00AC1E86" w:rsidRDefault="00180354" w:rsidP="00180354">
      <w:pPr>
        <w:pStyle w:val="3Bibliitem"/>
        <w:jc w:val="left"/>
      </w:pPr>
      <w:r w:rsidRPr="00AC1E86">
        <w:t>Information sur Git et GitHUB .Disponible sur :</w:t>
      </w:r>
    </w:p>
    <w:p w14:paraId="354D7937" w14:textId="5BE15953" w:rsidR="00180354" w:rsidRPr="00AC1E86" w:rsidRDefault="00AC41DA" w:rsidP="00180354">
      <w:pPr>
        <w:pStyle w:val="3Bibliitem"/>
        <w:jc w:val="left"/>
      </w:pPr>
      <w:hyperlink r:id="rId39" w:history="1">
        <w:r w:rsidR="00180354" w:rsidRPr="00AC1E86">
          <w:rPr>
            <w:rStyle w:val="Lienhypertexte"/>
          </w:rPr>
          <w:t>https://www.jedha.co/blog/git-et-github-definitions-differences-utilite</w:t>
        </w:r>
      </w:hyperlink>
    </w:p>
    <w:p w14:paraId="660E4504" w14:textId="77777777" w:rsidR="00180354" w:rsidRPr="00AC1E86" w:rsidRDefault="00180354" w:rsidP="00180354">
      <w:pPr>
        <w:pStyle w:val="3Bibliitem"/>
        <w:jc w:val="left"/>
      </w:pPr>
    </w:p>
    <w:p w14:paraId="00DC9054" w14:textId="7911E313" w:rsidR="00180354" w:rsidRPr="00AC1E86" w:rsidRDefault="00180354" w:rsidP="00590420">
      <w:pPr>
        <w:pStyle w:val="3Bibliitem"/>
        <w:jc w:val="left"/>
      </w:pPr>
    </w:p>
    <w:p w14:paraId="25BF6A77" w14:textId="77777777" w:rsidR="00180354" w:rsidRPr="00AC1E86" w:rsidRDefault="00180354" w:rsidP="00590420">
      <w:pPr>
        <w:pStyle w:val="3Bibliitem"/>
        <w:jc w:val="left"/>
      </w:pPr>
    </w:p>
    <w:p w14:paraId="2D467EEE" w14:textId="77777777" w:rsidR="00A26D8D" w:rsidRPr="00AC1E86" w:rsidRDefault="00A26D8D" w:rsidP="00590420">
      <w:pPr>
        <w:pStyle w:val="3Bibliitem"/>
        <w:jc w:val="left"/>
      </w:pPr>
    </w:p>
    <w:p w14:paraId="3BD781B4" w14:textId="77777777" w:rsidR="00590420" w:rsidRPr="00AC1E86" w:rsidRDefault="00590420" w:rsidP="00590420">
      <w:pPr>
        <w:pStyle w:val="3Bibliitem"/>
        <w:jc w:val="left"/>
      </w:pPr>
    </w:p>
    <w:p w14:paraId="74F6353C" w14:textId="77777777" w:rsidR="00590420" w:rsidRPr="00AC1E86" w:rsidRDefault="00590420" w:rsidP="004155E6">
      <w:pPr>
        <w:pStyle w:val="3Bibliitem"/>
        <w:jc w:val="left"/>
      </w:pPr>
    </w:p>
    <w:p w14:paraId="3D247F4C" w14:textId="77777777" w:rsidR="00947865" w:rsidRPr="00AC1E86" w:rsidRDefault="00947865" w:rsidP="004155E6">
      <w:pPr>
        <w:pStyle w:val="3Bibliitem"/>
        <w:jc w:val="left"/>
      </w:pPr>
    </w:p>
    <w:p w14:paraId="32663627" w14:textId="77777777" w:rsidR="00555C05" w:rsidRPr="00AC1E86" w:rsidRDefault="00555C05" w:rsidP="004155E6">
      <w:pPr>
        <w:pStyle w:val="3Bibliitem"/>
        <w:jc w:val="left"/>
      </w:pPr>
    </w:p>
    <w:p w14:paraId="03834DF5" w14:textId="77777777" w:rsidR="003D003C" w:rsidRPr="00AC1E86" w:rsidRDefault="003D003C" w:rsidP="004155E6">
      <w:pPr>
        <w:pStyle w:val="3Bibliitem"/>
        <w:jc w:val="left"/>
      </w:pPr>
    </w:p>
    <w:p w14:paraId="0B4CBDEA" w14:textId="77777777" w:rsidR="007155B6" w:rsidRPr="00AC1E86" w:rsidRDefault="007155B6" w:rsidP="004155E6">
      <w:pPr>
        <w:pStyle w:val="3Bibliitem"/>
        <w:jc w:val="left"/>
      </w:pPr>
    </w:p>
    <w:p w14:paraId="15B9FED5" w14:textId="77777777" w:rsidR="000317EE" w:rsidRPr="00AC1E86" w:rsidRDefault="000317EE" w:rsidP="004155E6">
      <w:pPr>
        <w:pStyle w:val="3Bibliitem"/>
        <w:jc w:val="left"/>
      </w:pPr>
    </w:p>
    <w:p w14:paraId="2BF16513" w14:textId="77777777" w:rsidR="0003095C" w:rsidRPr="00AC1E86" w:rsidRDefault="0050524B" w:rsidP="004155E6">
      <w:pPr>
        <w:pStyle w:val="3Bibliitem"/>
        <w:jc w:val="left"/>
      </w:pPr>
      <w:r w:rsidRPr="00AC1E86">
        <w:t>Damien A</w:t>
      </w:r>
      <w:r w:rsidR="0003095C" w:rsidRPr="00AC1E86">
        <w:t xml:space="preserve">., </w:t>
      </w:r>
      <w:r w:rsidRPr="00AC1E86">
        <w:rPr>
          <w:i/>
        </w:rPr>
        <w:t>Concevez votre réseau</w:t>
      </w:r>
      <w:r w:rsidR="0003095C" w:rsidRPr="00AC1E86">
        <w:rPr>
          <w:i/>
        </w:rPr>
        <w:t xml:space="preserve"> TCP/IP</w:t>
      </w:r>
      <w:r w:rsidR="00F65189" w:rsidRPr="00AC1E86">
        <w:t xml:space="preserve"> [en ligne]. Disponible sur </w:t>
      </w:r>
      <w:r w:rsidR="0003095C" w:rsidRPr="00AC1E86">
        <w:t xml:space="preserve">: </w:t>
      </w:r>
      <w:r w:rsidRPr="00AC1E86">
        <w:t>https://openclassrooms.com/en/courses/6944606-concevez-votre-reseau-tcp-ip?archived-source=857447</w:t>
      </w:r>
      <w:r w:rsidR="00507987" w:rsidRPr="00AC1E86">
        <w:t xml:space="preserve">(consultée le </w:t>
      </w:r>
      <w:r w:rsidRPr="00AC1E86">
        <w:t>31-05-2022</w:t>
      </w:r>
      <w:r w:rsidR="00507987" w:rsidRPr="00AC1E86">
        <w:t>)</w:t>
      </w:r>
    </w:p>
    <w:p w14:paraId="66BF538E" w14:textId="77777777" w:rsidR="00A6294C" w:rsidRPr="00AC1E86" w:rsidRDefault="00507987" w:rsidP="004155E6">
      <w:pPr>
        <w:pStyle w:val="3Bibliitem"/>
        <w:jc w:val="left"/>
      </w:pPr>
      <w:r w:rsidRPr="00AC1E86">
        <w:t xml:space="preserve">GAUTHIER C. </w:t>
      </w:r>
      <w:r w:rsidRPr="00AC1E86">
        <w:rPr>
          <w:i/>
        </w:rPr>
        <w:t>Contribution à l'étude du fractionnement de l'aluminium libéré dans des solutions de sols forestiers : influence de la quantité et de la nature de la matière organique</w:t>
      </w:r>
      <w:r w:rsidRPr="00AC1E86">
        <w:t>. Thèse de doctorat d’université. Limoges : Université de Limoges, 2003.</w:t>
      </w:r>
    </w:p>
    <w:p w14:paraId="54F55DA1" w14:textId="77777777" w:rsidR="00A6294C" w:rsidRPr="00AC1E86" w:rsidRDefault="00A6294C" w:rsidP="004155E6">
      <w:pPr>
        <w:pStyle w:val="3Bibliitem"/>
        <w:jc w:val="left"/>
        <w:sectPr w:rsidR="00A6294C" w:rsidRPr="00AC1E86" w:rsidSect="00BD14B1">
          <w:headerReference w:type="first" r:id="rId40"/>
          <w:pgSz w:w="11907" w:h="16840" w:code="9"/>
          <w:pgMar w:top="1418" w:right="1418" w:bottom="1418" w:left="1418" w:header="567" w:footer="567" w:gutter="284"/>
          <w:pgNumType w:start="1"/>
          <w:cols w:space="720"/>
          <w:noEndnote/>
          <w:titlePg/>
          <w:docGrid w:linePitch="326"/>
        </w:sectPr>
      </w:pPr>
    </w:p>
    <w:p w14:paraId="6415CAAB" w14:textId="77777777" w:rsidR="00A6294C" w:rsidRPr="00AC1E86" w:rsidRDefault="00341942" w:rsidP="00DF47EE">
      <w:pPr>
        <w:pStyle w:val="Titre1"/>
        <w:numPr>
          <w:ilvl w:val="0"/>
          <w:numId w:val="0"/>
        </w:numPr>
        <w:ind w:left="432" w:hanging="432"/>
        <w:jc w:val="center"/>
      </w:pPr>
      <w:bookmarkStart w:id="53" w:name="_Toc120744177"/>
      <w:r w:rsidRPr="00AC1E86">
        <w:lastRenderedPageBreak/>
        <w:t>Annexe</w:t>
      </w:r>
      <w:bookmarkEnd w:id="53"/>
    </w:p>
    <w:p w14:paraId="330CF284" w14:textId="77777777" w:rsidR="00CC42B3" w:rsidRPr="00AC1E86" w:rsidRDefault="00CC42B3" w:rsidP="00CC42B3">
      <w:pPr>
        <w:pStyle w:val="Para"/>
      </w:pPr>
      <w:r w:rsidRPr="00AC1E86">
        <w:t>S’il y en a : pour isoler des éléments techniques afin de laisser le mémoire plus lisible, surtout par des non spécialistes.</w:t>
      </w:r>
    </w:p>
    <w:p w14:paraId="12C0771D" w14:textId="7A2EB7B3" w:rsidR="001C2F73" w:rsidRPr="00AC1E86" w:rsidRDefault="001C2F73" w:rsidP="004155E6">
      <w:pPr>
        <w:jc w:val="left"/>
      </w:pPr>
    </w:p>
    <w:sectPr w:rsidR="001C2F73" w:rsidRPr="00AC1E86" w:rsidSect="00C01A6F">
      <w:headerReference w:type="default" r:id="rId41"/>
      <w:footerReference w:type="default" r:id="rId42"/>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B4953" w14:textId="77777777" w:rsidR="00F30373" w:rsidRDefault="00F30373">
      <w:r>
        <w:separator/>
      </w:r>
    </w:p>
  </w:endnote>
  <w:endnote w:type="continuationSeparator" w:id="0">
    <w:p w14:paraId="5D55C574" w14:textId="77777777" w:rsidR="00F30373" w:rsidRDefault="00F3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BBDBB" w14:textId="77777777" w:rsidR="00AC41DA" w:rsidRDefault="00AC41D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2D1A93F0" w14:textId="77777777" w:rsidR="00AC41DA" w:rsidRDefault="00AC41D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9C00B" w14:textId="77777777" w:rsidR="00AC41DA" w:rsidRDefault="00AC41DA">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24E5" w14:textId="77777777" w:rsidR="00AC41DA" w:rsidRDefault="00AC41DA">
    <w:pPr>
      <w:pStyle w:val="Pieddepage"/>
      <w:jc w:val="center"/>
    </w:pPr>
  </w:p>
  <w:p w14:paraId="17002422" w14:textId="77777777" w:rsidR="00AC41DA" w:rsidRDefault="00AC41D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882034"/>
      <w:docPartObj>
        <w:docPartGallery w:val="Page Numbers (Bottom of Page)"/>
        <w:docPartUnique/>
      </w:docPartObj>
    </w:sdtPr>
    <w:sdtEndPr>
      <w:rPr>
        <w:noProof/>
      </w:rPr>
    </w:sdtEndPr>
    <w:sdtContent>
      <w:p w14:paraId="5A5BB680" w14:textId="77777777" w:rsidR="00AC41DA" w:rsidRDefault="00AC41DA">
        <w:pPr>
          <w:pStyle w:val="Pieddepage"/>
          <w:jc w:val="center"/>
        </w:pPr>
        <w:r>
          <w:fldChar w:fldCharType="begin"/>
        </w:r>
        <w:r>
          <w:instrText xml:space="preserve"> PAGE   \* MERGEFORMAT </w:instrText>
        </w:r>
        <w:r>
          <w:fldChar w:fldCharType="separate"/>
        </w:r>
        <w:r w:rsidR="00E1510C">
          <w:rPr>
            <w:noProof/>
          </w:rPr>
          <w:t>14</w:t>
        </w:r>
        <w:r>
          <w:rPr>
            <w:noProof/>
          </w:rPr>
          <w:fldChar w:fldCharType="end"/>
        </w:r>
      </w:p>
    </w:sdtContent>
  </w:sdt>
  <w:p w14:paraId="0B752FC9" w14:textId="77777777" w:rsidR="00AC41DA" w:rsidRDefault="00AC41DA" w:rsidP="00F314C4">
    <w:pPr>
      <w:pStyle w:val="Pieddepage"/>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963AA" w14:textId="77777777" w:rsidR="00AC41DA" w:rsidRDefault="00AC41DA" w:rsidP="00AB7043">
    <w:pPr>
      <w:pStyle w:val="Pieddepage"/>
      <w:jc w:val="center"/>
    </w:pPr>
    <w:r>
      <w:fldChar w:fldCharType="begin"/>
    </w:r>
    <w:r>
      <w:instrText>PAGE   \* MERGEFORMAT</w:instrText>
    </w:r>
    <w:r>
      <w:fldChar w:fldCharType="separate"/>
    </w:r>
    <w:r w:rsidR="00E1510C" w:rsidRPr="00E1510C">
      <w:rPr>
        <w:noProof/>
        <w:lang w:val="fr-FR"/>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B1741" w14:textId="77777777" w:rsidR="00F30373" w:rsidRDefault="00F30373">
      <w:r>
        <w:separator/>
      </w:r>
    </w:p>
  </w:footnote>
  <w:footnote w:type="continuationSeparator" w:id="0">
    <w:p w14:paraId="2E97687A" w14:textId="77777777" w:rsidR="00F30373" w:rsidRDefault="00F30373">
      <w:r>
        <w:continuationSeparator/>
      </w:r>
    </w:p>
  </w:footnote>
  <w:footnote w:id="1">
    <w:p w14:paraId="7CAE52CA" w14:textId="77777777" w:rsidR="00AC41DA" w:rsidRPr="00B37B9C" w:rsidRDefault="00AC41DA">
      <w:pPr>
        <w:pStyle w:val="Notedebasdepage"/>
        <w:rPr>
          <w:lang w:val="fr-FR"/>
        </w:rPr>
      </w:pPr>
      <w:r>
        <w:rPr>
          <w:rStyle w:val="Appelnotedebasdep"/>
        </w:rPr>
        <w:footnoteRef/>
      </w:r>
      <w:r>
        <w:rPr>
          <w:lang w:val="fr-FR"/>
        </w:rPr>
        <w:t>TIC : Technologies de l’Information et de la Communication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F4B0B" w14:textId="77777777" w:rsidR="00AC41DA" w:rsidRDefault="00AC41DA"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i</w:t>
    </w:r>
    <w:r>
      <w:rPr>
        <w:rStyle w:val="Numrodepage"/>
      </w:rPr>
      <w:fldChar w:fldCharType="end"/>
    </w:r>
  </w:p>
  <w:p w14:paraId="4D9EB7F1" w14:textId="77777777" w:rsidR="00AC41DA" w:rsidRDefault="00AC41D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852F4" w14:textId="77777777" w:rsidR="00AC41DA" w:rsidRDefault="00AC41DA" w:rsidP="0051563C">
    <w:pPr>
      <w:pStyle w:val="En-tte"/>
      <w:framePr w:wrap="around" w:vAnchor="text" w:hAnchor="margin" w:xAlign="right" w:y="1"/>
      <w:ind w:right="360"/>
      <w:jc w:val="right"/>
      <w:rPr>
        <w:rStyle w:val="Numrodepage"/>
      </w:rPr>
    </w:pPr>
  </w:p>
  <w:p w14:paraId="02535321" w14:textId="77777777" w:rsidR="00AC41DA" w:rsidRDefault="00AC41DA" w:rsidP="005A438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8BC26" w14:textId="77777777" w:rsidR="00AC41DA" w:rsidRDefault="00AC41DA">
    <w:pPr>
      <w:pStyle w:val="En-tte"/>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7369" w14:textId="77777777" w:rsidR="00AC41DA" w:rsidRDefault="00AC41DA" w:rsidP="00412563">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F0067" w14:textId="77777777" w:rsidR="00AC41DA" w:rsidRDefault="00AC41DA" w:rsidP="005A438B">
    <w:pPr>
      <w:pStyle w:val="En-tte"/>
      <w:jc w:val="right"/>
    </w:pPr>
  </w:p>
  <w:p w14:paraId="62AF6CD9" w14:textId="77777777" w:rsidR="00AC41DA" w:rsidRDefault="00AC41DA" w:rsidP="00680FA9">
    <w:pPr>
      <w:pStyle w:val="En-tte"/>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F45C2" w14:textId="77777777" w:rsidR="00AC41DA" w:rsidRDefault="00AC41DA" w:rsidP="00D02884">
    <w:pPr>
      <w:pStyle w:val="En-tte"/>
      <w:jc w:val="right"/>
    </w:pPr>
  </w:p>
  <w:p w14:paraId="4CD40A34" w14:textId="77777777" w:rsidR="00AC41DA" w:rsidRDefault="00AC41DA" w:rsidP="00D02884">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4pt;height:11.4pt" o:bullet="t">
        <v:imagedata r:id="rId1" o:title="mso513F"/>
      </v:shape>
    </w:pict>
  </w:numPicBullet>
  <w:abstractNum w:abstractNumId="0" w15:restartNumberingAfterBreak="0">
    <w:nsid w:val="04C23C64"/>
    <w:multiLevelType w:val="hybridMultilevel"/>
    <w:tmpl w:val="255EDEFA"/>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1" w15:restartNumberingAfterBreak="0">
    <w:nsid w:val="05C74DC2"/>
    <w:multiLevelType w:val="hybridMultilevel"/>
    <w:tmpl w:val="9538F20E"/>
    <w:lvl w:ilvl="0" w:tplc="040C000F">
      <w:start w:val="1"/>
      <w:numFmt w:val="decimal"/>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635957"/>
    <w:multiLevelType w:val="hybridMultilevel"/>
    <w:tmpl w:val="451489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314026"/>
    <w:multiLevelType w:val="hybridMultilevel"/>
    <w:tmpl w:val="63ECAA0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15E23946"/>
    <w:multiLevelType w:val="hybridMultilevel"/>
    <w:tmpl w:val="CBE003B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6"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8F64C55"/>
    <w:multiLevelType w:val="hybridMultilevel"/>
    <w:tmpl w:val="31A4B2B8"/>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C8600B0"/>
    <w:multiLevelType w:val="hybridMultilevel"/>
    <w:tmpl w:val="10BC6B7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22497828"/>
    <w:multiLevelType w:val="hybridMultilevel"/>
    <w:tmpl w:val="C60415A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36932D7"/>
    <w:multiLevelType w:val="hybridMultilevel"/>
    <w:tmpl w:val="93104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5D31FE"/>
    <w:multiLevelType w:val="hybridMultilevel"/>
    <w:tmpl w:val="2FE4C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FF6A80"/>
    <w:multiLevelType w:val="multilevel"/>
    <w:tmpl w:val="ABA2072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2E1E7798"/>
    <w:multiLevelType w:val="hybridMultilevel"/>
    <w:tmpl w:val="B08A0A7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C24114"/>
    <w:multiLevelType w:val="hybridMultilevel"/>
    <w:tmpl w:val="AAC86204"/>
    <w:lvl w:ilvl="0" w:tplc="040C0003">
      <w:start w:val="1"/>
      <w:numFmt w:val="bullet"/>
      <w:lvlText w:val="o"/>
      <w:lvlJc w:val="left"/>
      <w:pPr>
        <w:ind w:left="1080" w:hanging="360"/>
      </w:pPr>
      <w:rPr>
        <w:rFonts w:ascii="Courier New" w:hAnsi="Courier New" w:cs="Courier New" w:hint="default"/>
      </w:rPr>
    </w:lvl>
    <w:lvl w:ilvl="1" w:tplc="040C000F">
      <w:start w:val="1"/>
      <w:numFmt w:val="decimal"/>
      <w:lvlText w:val="%2."/>
      <w:lvlJc w:val="left"/>
      <w:pPr>
        <w:ind w:left="1800" w:hanging="360"/>
      </w:pPr>
      <w:rPr>
        <w:rFont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1B52750"/>
    <w:multiLevelType w:val="hybridMultilevel"/>
    <w:tmpl w:val="24005D9A"/>
    <w:lvl w:ilvl="0" w:tplc="5FA6BDD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ED061E"/>
    <w:multiLevelType w:val="hybridMultilevel"/>
    <w:tmpl w:val="59AEC98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B12592"/>
    <w:multiLevelType w:val="hybridMultilevel"/>
    <w:tmpl w:val="03040A0C"/>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CA1248E"/>
    <w:multiLevelType w:val="hybridMultilevel"/>
    <w:tmpl w:val="2536E3E8"/>
    <w:lvl w:ilvl="0" w:tplc="6D5020F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CC34A9F"/>
    <w:multiLevelType w:val="hybridMultilevel"/>
    <w:tmpl w:val="15A0D82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40BA5C46"/>
    <w:multiLevelType w:val="hybridMultilevel"/>
    <w:tmpl w:val="77DCC2A8"/>
    <w:lvl w:ilvl="0" w:tplc="040C000B">
      <w:start w:val="1"/>
      <w:numFmt w:val="bullet"/>
      <w:lvlText w:val=""/>
      <w:lvlJc w:val="left"/>
      <w:pPr>
        <w:ind w:left="360" w:hanging="360"/>
      </w:pPr>
      <w:rPr>
        <w:rFonts w:ascii="Wingdings" w:hAnsi="Wingdings" w:hint="default"/>
      </w:rPr>
    </w:lvl>
    <w:lvl w:ilvl="1" w:tplc="040C000B">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AA4EA5"/>
    <w:multiLevelType w:val="hybridMultilevel"/>
    <w:tmpl w:val="B4B887C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3" w15:restartNumberingAfterBreak="0">
    <w:nsid w:val="42AA3664"/>
    <w:multiLevelType w:val="hybridMultilevel"/>
    <w:tmpl w:val="AF96A7A0"/>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4" w15:restartNumberingAfterBreak="0">
    <w:nsid w:val="4A795200"/>
    <w:multiLevelType w:val="hybridMultilevel"/>
    <w:tmpl w:val="1598B32A"/>
    <w:lvl w:ilvl="0" w:tplc="040C0003">
      <w:start w:val="1"/>
      <w:numFmt w:val="bullet"/>
      <w:lvlText w:val="o"/>
      <w:lvlJc w:val="left"/>
      <w:pPr>
        <w:ind w:left="2856" w:hanging="360"/>
      </w:pPr>
      <w:rPr>
        <w:rFonts w:ascii="Courier New" w:hAnsi="Courier New" w:cs="Courier New"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25" w15:restartNumberingAfterBreak="0">
    <w:nsid w:val="4B250DDA"/>
    <w:multiLevelType w:val="hybridMultilevel"/>
    <w:tmpl w:val="2F32E69C"/>
    <w:lvl w:ilvl="0" w:tplc="040C0003">
      <w:start w:val="1"/>
      <w:numFmt w:val="bullet"/>
      <w:lvlText w:val="o"/>
      <w:lvlJc w:val="left"/>
      <w:pPr>
        <w:ind w:left="1776" w:hanging="360"/>
      </w:pPr>
      <w:rPr>
        <w:rFonts w:ascii="Courier New" w:hAnsi="Courier New" w:cs="Courier New" w:hint="default"/>
      </w:rPr>
    </w:lvl>
    <w:lvl w:ilvl="1" w:tplc="040C0001">
      <w:start w:val="1"/>
      <w:numFmt w:val="bullet"/>
      <w:lvlText w:val=""/>
      <w:lvlJc w:val="left"/>
      <w:pPr>
        <w:ind w:left="2496" w:hanging="360"/>
      </w:pPr>
      <w:rPr>
        <w:rFonts w:ascii="Symbol" w:hAnsi="Symbol"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4B832980"/>
    <w:multiLevelType w:val="hybridMultilevel"/>
    <w:tmpl w:val="8E6C4D4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504477BE"/>
    <w:multiLevelType w:val="hybridMultilevel"/>
    <w:tmpl w:val="F1B42DC8"/>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B5F1CA4"/>
    <w:multiLevelType w:val="hybridMultilevel"/>
    <w:tmpl w:val="3EF6ED1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9" w15:restartNumberingAfterBreak="0">
    <w:nsid w:val="5EE07EA0"/>
    <w:multiLevelType w:val="hybridMultilevel"/>
    <w:tmpl w:val="21D8B2C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0" w15:restartNumberingAfterBreak="0">
    <w:nsid w:val="5F5A4E43"/>
    <w:multiLevelType w:val="hybridMultilevel"/>
    <w:tmpl w:val="661485A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60555D90"/>
    <w:multiLevelType w:val="hybridMultilevel"/>
    <w:tmpl w:val="D3785970"/>
    <w:lvl w:ilvl="0" w:tplc="040C000F">
      <w:start w:val="1"/>
      <w:numFmt w:val="decimal"/>
      <w:lvlText w:val="%1."/>
      <w:lvlJc w:val="left"/>
      <w:pPr>
        <w:ind w:left="3576" w:hanging="360"/>
      </w:pPr>
      <w:rPr>
        <w:rFonts w:hint="default"/>
      </w:rPr>
    </w:lvl>
    <w:lvl w:ilvl="1" w:tplc="040C0003" w:tentative="1">
      <w:start w:val="1"/>
      <w:numFmt w:val="bullet"/>
      <w:lvlText w:val="o"/>
      <w:lvlJc w:val="left"/>
      <w:pPr>
        <w:ind w:left="4296" w:hanging="360"/>
      </w:pPr>
      <w:rPr>
        <w:rFonts w:ascii="Courier New" w:hAnsi="Courier New" w:cs="Courier New" w:hint="default"/>
      </w:rPr>
    </w:lvl>
    <w:lvl w:ilvl="2" w:tplc="040C0005" w:tentative="1">
      <w:start w:val="1"/>
      <w:numFmt w:val="bullet"/>
      <w:lvlText w:val=""/>
      <w:lvlJc w:val="left"/>
      <w:pPr>
        <w:ind w:left="5016" w:hanging="360"/>
      </w:pPr>
      <w:rPr>
        <w:rFonts w:ascii="Wingdings" w:hAnsi="Wingdings" w:hint="default"/>
      </w:rPr>
    </w:lvl>
    <w:lvl w:ilvl="3" w:tplc="040C0001" w:tentative="1">
      <w:start w:val="1"/>
      <w:numFmt w:val="bullet"/>
      <w:lvlText w:val=""/>
      <w:lvlJc w:val="left"/>
      <w:pPr>
        <w:ind w:left="5736" w:hanging="360"/>
      </w:pPr>
      <w:rPr>
        <w:rFonts w:ascii="Symbol" w:hAnsi="Symbol" w:hint="default"/>
      </w:rPr>
    </w:lvl>
    <w:lvl w:ilvl="4" w:tplc="040C0003" w:tentative="1">
      <w:start w:val="1"/>
      <w:numFmt w:val="bullet"/>
      <w:lvlText w:val="o"/>
      <w:lvlJc w:val="left"/>
      <w:pPr>
        <w:ind w:left="6456" w:hanging="360"/>
      </w:pPr>
      <w:rPr>
        <w:rFonts w:ascii="Courier New" w:hAnsi="Courier New" w:cs="Courier New" w:hint="default"/>
      </w:rPr>
    </w:lvl>
    <w:lvl w:ilvl="5" w:tplc="040C0005" w:tentative="1">
      <w:start w:val="1"/>
      <w:numFmt w:val="bullet"/>
      <w:lvlText w:val=""/>
      <w:lvlJc w:val="left"/>
      <w:pPr>
        <w:ind w:left="7176" w:hanging="360"/>
      </w:pPr>
      <w:rPr>
        <w:rFonts w:ascii="Wingdings" w:hAnsi="Wingdings" w:hint="default"/>
      </w:rPr>
    </w:lvl>
    <w:lvl w:ilvl="6" w:tplc="040C0001" w:tentative="1">
      <w:start w:val="1"/>
      <w:numFmt w:val="bullet"/>
      <w:lvlText w:val=""/>
      <w:lvlJc w:val="left"/>
      <w:pPr>
        <w:ind w:left="7896" w:hanging="360"/>
      </w:pPr>
      <w:rPr>
        <w:rFonts w:ascii="Symbol" w:hAnsi="Symbol" w:hint="default"/>
      </w:rPr>
    </w:lvl>
    <w:lvl w:ilvl="7" w:tplc="040C0003" w:tentative="1">
      <w:start w:val="1"/>
      <w:numFmt w:val="bullet"/>
      <w:lvlText w:val="o"/>
      <w:lvlJc w:val="left"/>
      <w:pPr>
        <w:ind w:left="8616" w:hanging="360"/>
      </w:pPr>
      <w:rPr>
        <w:rFonts w:ascii="Courier New" w:hAnsi="Courier New" w:cs="Courier New" w:hint="default"/>
      </w:rPr>
    </w:lvl>
    <w:lvl w:ilvl="8" w:tplc="040C0005" w:tentative="1">
      <w:start w:val="1"/>
      <w:numFmt w:val="bullet"/>
      <w:lvlText w:val=""/>
      <w:lvlJc w:val="left"/>
      <w:pPr>
        <w:ind w:left="9336" w:hanging="360"/>
      </w:pPr>
      <w:rPr>
        <w:rFonts w:ascii="Wingdings" w:hAnsi="Wingdings" w:hint="default"/>
      </w:rPr>
    </w:lvl>
  </w:abstractNum>
  <w:abstractNum w:abstractNumId="32" w15:restartNumberingAfterBreak="0">
    <w:nsid w:val="625D4BF8"/>
    <w:multiLevelType w:val="hybridMultilevel"/>
    <w:tmpl w:val="7DC806E4"/>
    <w:lvl w:ilvl="0" w:tplc="040C000B">
      <w:start w:val="1"/>
      <w:numFmt w:val="bullet"/>
      <w:lvlText w:val=""/>
      <w:lvlJc w:val="left"/>
      <w:pPr>
        <w:ind w:left="360" w:hanging="360"/>
      </w:pPr>
      <w:rPr>
        <w:rFonts w:ascii="Wingdings" w:hAnsi="Wingdings"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62F65580"/>
    <w:multiLevelType w:val="hybridMultilevel"/>
    <w:tmpl w:val="8FAE9E50"/>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4"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9721D2"/>
    <w:multiLevelType w:val="hybridMultilevel"/>
    <w:tmpl w:val="68B4208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6" w15:restartNumberingAfterBreak="0">
    <w:nsid w:val="6932034D"/>
    <w:multiLevelType w:val="hybridMultilevel"/>
    <w:tmpl w:val="99F84D26"/>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37"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776B184F"/>
    <w:multiLevelType w:val="hybridMultilevel"/>
    <w:tmpl w:val="8CA29B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8EC4BCB"/>
    <w:multiLevelType w:val="hybridMultilevel"/>
    <w:tmpl w:val="BCFCB55E"/>
    <w:lvl w:ilvl="0" w:tplc="040C000B">
      <w:start w:val="1"/>
      <w:numFmt w:val="bullet"/>
      <w:lvlText w:val=""/>
      <w:lvlJc w:val="left"/>
      <w:pPr>
        <w:ind w:left="360" w:hanging="360"/>
      </w:pPr>
      <w:rPr>
        <w:rFonts w:ascii="Wingdings" w:hAnsi="Wingdings" w:hint="default"/>
      </w:rPr>
    </w:lvl>
    <w:lvl w:ilvl="1" w:tplc="040C0001">
      <w:start w:val="1"/>
      <w:numFmt w:val="bullet"/>
      <w:lvlText w:val=""/>
      <w:lvlJc w:val="left"/>
      <w:pPr>
        <w:ind w:left="1080" w:hanging="360"/>
      </w:pPr>
      <w:rPr>
        <w:rFonts w:ascii="Symbol" w:hAnsi="Symbol" w:hint="default"/>
      </w:rPr>
    </w:lvl>
    <w:lvl w:ilvl="2" w:tplc="040C0003">
      <w:start w:val="1"/>
      <w:numFmt w:val="bullet"/>
      <w:lvlText w:val="o"/>
      <w:lvlJc w:val="left"/>
      <w:pPr>
        <w:ind w:left="1800" w:hanging="360"/>
      </w:pPr>
      <w:rPr>
        <w:rFonts w:ascii="Courier New" w:hAnsi="Courier New" w:cs="Courier New"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BFA680B"/>
    <w:multiLevelType w:val="hybridMultilevel"/>
    <w:tmpl w:val="62444FB6"/>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6"/>
  </w:num>
  <w:num w:numId="2">
    <w:abstractNumId w:val="37"/>
  </w:num>
  <w:num w:numId="3">
    <w:abstractNumId w:val="2"/>
  </w:num>
  <w:num w:numId="4">
    <w:abstractNumId w:val="14"/>
  </w:num>
  <w:num w:numId="5">
    <w:abstractNumId w:val="12"/>
  </w:num>
  <w:num w:numId="6">
    <w:abstractNumId w:val="34"/>
  </w:num>
  <w:num w:numId="7">
    <w:abstractNumId w:val="11"/>
  </w:num>
  <w:num w:numId="8">
    <w:abstractNumId w:val="16"/>
  </w:num>
  <w:num w:numId="9">
    <w:abstractNumId w:val="35"/>
  </w:num>
  <w:num w:numId="10">
    <w:abstractNumId w:val="36"/>
  </w:num>
  <w:num w:numId="11">
    <w:abstractNumId w:val="26"/>
  </w:num>
  <w:num w:numId="12">
    <w:abstractNumId w:val="28"/>
  </w:num>
  <w:num w:numId="13">
    <w:abstractNumId w:val="5"/>
  </w:num>
  <w:num w:numId="14">
    <w:abstractNumId w:val="23"/>
  </w:num>
  <w:num w:numId="15">
    <w:abstractNumId w:val="22"/>
  </w:num>
  <w:num w:numId="16">
    <w:abstractNumId w:val="20"/>
  </w:num>
  <w:num w:numId="17">
    <w:abstractNumId w:val="24"/>
  </w:num>
  <w:num w:numId="18">
    <w:abstractNumId w:val="31"/>
  </w:num>
  <w:num w:numId="19">
    <w:abstractNumId w:val="10"/>
  </w:num>
  <w:num w:numId="20">
    <w:abstractNumId w:val="7"/>
  </w:num>
  <w:num w:numId="21">
    <w:abstractNumId w:val="1"/>
  </w:num>
  <w:num w:numId="22">
    <w:abstractNumId w:val="17"/>
  </w:num>
  <w:num w:numId="23">
    <w:abstractNumId w:val="27"/>
  </w:num>
  <w:num w:numId="24">
    <w:abstractNumId w:val="18"/>
  </w:num>
  <w:num w:numId="25">
    <w:abstractNumId w:val="15"/>
  </w:num>
  <w:num w:numId="26">
    <w:abstractNumId w:val="29"/>
  </w:num>
  <w:num w:numId="27">
    <w:abstractNumId w:val="40"/>
  </w:num>
  <w:num w:numId="28">
    <w:abstractNumId w:val="9"/>
  </w:num>
  <w:num w:numId="29">
    <w:abstractNumId w:val="33"/>
  </w:num>
  <w:num w:numId="30">
    <w:abstractNumId w:val="4"/>
  </w:num>
  <w:num w:numId="31">
    <w:abstractNumId w:val="8"/>
  </w:num>
  <w:num w:numId="32">
    <w:abstractNumId w:val="0"/>
  </w:num>
  <w:num w:numId="33">
    <w:abstractNumId w:val="3"/>
  </w:num>
  <w:num w:numId="34">
    <w:abstractNumId w:val="38"/>
  </w:num>
  <w:num w:numId="35">
    <w:abstractNumId w:val="19"/>
  </w:num>
  <w:num w:numId="36">
    <w:abstractNumId w:val="21"/>
  </w:num>
  <w:num w:numId="37">
    <w:abstractNumId w:val="32"/>
  </w:num>
  <w:num w:numId="38">
    <w:abstractNumId w:val="30"/>
  </w:num>
  <w:num w:numId="39">
    <w:abstractNumId w:val="39"/>
  </w:num>
  <w:num w:numId="40">
    <w:abstractNumId w:val="13"/>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2E91"/>
    <w:rsid w:val="00000F32"/>
    <w:rsid w:val="0000156D"/>
    <w:rsid w:val="00005FEF"/>
    <w:rsid w:val="00007C13"/>
    <w:rsid w:val="000126E3"/>
    <w:rsid w:val="00015BE9"/>
    <w:rsid w:val="000164C7"/>
    <w:rsid w:val="00021E87"/>
    <w:rsid w:val="0003095C"/>
    <w:rsid w:val="00031726"/>
    <w:rsid w:val="000317EE"/>
    <w:rsid w:val="00031F16"/>
    <w:rsid w:val="00031F5A"/>
    <w:rsid w:val="00033FF2"/>
    <w:rsid w:val="0004145D"/>
    <w:rsid w:val="000431E6"/>
    <w:rsid w:val="00044AF0"/>
    <w:rsid w:val="00045AD5"/>
    <w:rsid w:val="00050C55"/>
    <w:rsid w:val="00053AA1"/>
    <w:rsid w:val="00060469"/>
    <w:rsid w:val="0006084A"/>
    <w:rsid w:val="00061178"/>
    <w:rsid w:val="0006262F"/>
    <w:rsid w:val="00062662"/>
    <w:rsid w:val="00063C7C"/>
    <w:rsid w:val="00064683"/>
    <w:rsid w:val="000655F4"/>
    <w:rsid w:val="000677A4"/>
    <w:rsid w:val="00071980"/>
    <w:rsid w:val="00072B25"/>
    <w:rsid w:val="00073853"/>
    <w:rsid w:val="00075549"/>
    <w:rsid w:val="00084AAD"/>
    <w:rsid w:val="00090970"/>
    <w:rsid w:val="00091EF6"/>
    <w:rsid w:val="000932B8"/>
    <w:rsid w:val="00094EA6"/>
    <w:rsid w:val="000A1ADC"/>
    <w:rsid w:val="000A3627"/>
    <w:rsid w:val="000A557B"/>
    <w:rsid w:val="000A564A"/>
    <w:rsid w:val="000B1467"/>
    <w:rsid w:val="000B330B"/>
    <w:rsid w:val="000B3BF8"/>
    <w:rsid w:val="000B58CC"/>
    <w:rsid w:val="000B5F1F"/>
    <w:rsid w:val="000B6595"/>
    <w:rsid w:val="000C1622"/>
    <w:rsid w:val="000C2CC0"/>
    <w:rsid w:val="000C3A0C"/>
    <w:rsid w:val="000C4BE3"/>
    <w:rsid w:val="000C78E3"/>
    <w:rsid w:val="000C7B7F"/>
    <w:rsid w:val="000D2DFC"/>
    <w:rsid w:val="000D5D2B"/>
    <w:rsid w:val="000D7331"/>
    <w:rsid w:val="000D74BC"/>
    <w:rsid w:val="000E181C"/>
    <w:rsid w:val="000E2772"/>
    <w:rsid w:val="000E41AC"/>
    <w:rsid w:val="000E4CCE"/>
    <w:rsid w:val="000E641D"/>
    <w:rsid w:val="000F0B18"/>
    <w:rsid w:val="000F557D"/>
    <w:rsid w:val="00101740"/>
    <w:rsid w:val="00107C2C"/>
    <w:rsid w:val="00110734"/>
    <w:rsid w:val="00111261"/>
    <w:rsid w:val="001112D9"/>
    <w:rsid w:val="00117F37"/>
    <w:rsid w:val="00123663"/>
    <w:rsid w:val="00125856"/>
    <w:rsid w:val="00131036"/>
    <w:rsid w:val="001331D3"/>
    <w:rsid w:val="00137085"/>
    <w:rsid w:val="001423F9"/>
    <w:rsid w:val="00145B55"/>
    <w:rsid w:val="00152905"/>
    <w:rsid w:val="00152FAE"/>
    <w:rsid w:val="001552D7"/>
    <w:rsid w:val="00155659"/>
    <w:rsid w:val="00156179"/>
    <w:rsid w:val="00156473"/>
    <w:rsid w:val="00157462"/>
    <w:rsid w:val="00157575"/>
    <w:rsid w:val="001615C6"/>
    <w:rsid w:val="0016235B"/>
    <w:rsid w:val="00162C5E"/>
    <w:rsid w:val="0016760B"/>
    <w:rsid w:val="00180354"/>
    <w:rsid w:val="00180911"/>
    <w:rsid w:val="00181B4F"/>
    <w:rsid w:val="001823E8"/>
    <w:rsid w:val="00183970"/>
    <w:rsid w:val="001843BA"/>
    <w:rsid w:val="001931D4"/>
    <w:rsid w:val="00196784"/>
    <w:rsid w:val="00196B34"/>
    <w:rsid w:val="001A02B9"/>
    <w:rsid w:val="001A0AFA"/>
    <w:rsid w:val="001A1674"/>
    <w:rsid w:val="001A19DE"/>
    <w:rsid w:val="001A2738"/>
    <w:rsid w:val="001A350A"/>
    <w:rsid w:val="001A49DE"/>
    <w:rsid w:val="001A569B"/>
    <w:rsid w:val="001A5C49"/>
    <w:rsid w:val="001A6C22"/>
    <w:rsid w:val="001B4336"/>
    <w:rsid w:val="001B45F3"/>
    <w:rsid w:val="001B6D75"/>
    <w:rsid w:val="001C151F"/>
    <w:rsid w:val="001C2AB3"/>
    <w:rsid w:val="001C2F73"/>
    <w:rsid w:val="001C4953"/>
    <w:rsid w:val="001C6181"/>
    <w:rsid w:val="001C784E"/>
    <w:rsid w:val="001D15B8"/>
    <w:rsid w:val="001D3EE2"/>
    <w:rsid w:val="001E04A4"/>
    <w:rsid w:val="001E2041"/>
    <w:rsid w:val="001F3DAA"/>
    <w:rsid w:val="00206E47"/>
    <w:rsid w:val="00211D7D"/>
    <w:rsid w:val="00212FD9"/>
    <w:rsid w:val="002136D3"/>
    <w:rsid w:val="00214E4D"/>
    <w:rsid w:val="0021678A"/>
    <w:rsid w:val="00220487"/>
    <w:rsid w:val="00220FD6"/>
    <w:rsid w:val="00224415"/>
    <w:rsid w:val="0022465D"/>
    <w:rsid w:val="00224D72"/>
    <w:rsid w:val="002265F3"/>
    <w:rsid w:val="00230BC3"/>
    <w:rsid w:val="00232500"/>
    <w:rsid w:val="00242B64"/>
    <w:rsid w:val="00243155"/>
    <w:rsid w:val="00250315"/>
    <w:rsid w:val="00250352"/>
    <w:rsid w:val="00250AD9"/>
    <w:rsid w:val="00251B45"/>
    <w:rsid w:val="002527F9"/>
    <w:rsid w:val="002532E1"/>
    <w:rsid w:val="002548B9"/>
    <w:rsid w:val="002604E9"/>
    <w:rsid w:val="00260CAF"/>
    <w:rsid w:val="002621EF"/>
    <w:rsid w:val="00262F05"/>
    <w:rsid w:val="00262FB3"/>
    <w:rsid w:val="00271B35"/>
    <w:rsid w:val="00274634"/>
    <w:rsid w:val="00275796"/>
    <w:rsid w:val="00276709"/>
    <w:rsid w:val="00282E3C"/>
    <w:rsid w:val="00290824"/>
    <w:rsid w:val="00290FB8"/>
    <w:rsid w:val="00293642"/>
    <w:rsid w:val="0029661D"/>
    <w:rsid w:val="002A045F"/>
    <w:rsid w:val="002A0CA6"/>
    <w:rsid w:val="002B24B1"/>
    <w:rsid w:val="002B253B"/>
    <w:rsid w:val="002B3677"/>
    <w:rsid w:val="002B5963"/>
    <w:rsid w:val="002B7846"/>
    <w:rsid w:val="002B78A5"/>
    <w:rsid w:val="002C346E"/>
    <w:rsid w:val="002C7975"/>
    <w:rsid w:val="002D06A1"/>
    <w:rsid w:val="002D4180"/>
    <w:rsid w:val="002D4289"/>
    <w:rsid w:val="002D58E3"/>
    <w:rsid w:val="002D5E0D"/>
    <w:rsid w:val="002D6CD6"/>
    <w:rsid w:val="002D7B69"/>
    <w:rsid w:val="002E14D6"/>
    <w:rsid w:val="002E4B31"/>
    <w:rsid w:val="002E5642"/>
    <w:rsid w:val="002E7948"/>
    <w:rsid w:val="002F1685"/>
    <w:rsid w:val="002F2EF5"/>
    <w:rsid w:val="002F501D"/>
    <w:rsid w:val="002F706D"/>
    <w:rsid w:val="00301798"/>
    <w:rsid w:val="00301DC0"/>
    <w:rsid w:val="00304932"/>
    <w:rsid w:val="00307F6A"/>
    <w:rsid w:val="0031320C"/>
    <w:rsid w:val="003132D5"/>
    <w:rsid w:val="00314058"/>
    <w:rsid w:val="003158A2"/>
    <w:rsid w:val="003159A0"/>
    <w:rsid w:val="00316BEB"/>
    <w:rsid w:val="00317232"/>
    <w:rsid w:val="0032004C"/>
    <w:rsid w:val="00320CCB"/>
    <w:rsid w:val="0032494E"/>
    <w:rsid w:val="003303D1"/>
    <w:rsid w:val="00331652"/>
    <w:rsid w:val="00334DD2"/>
    <w:rsid w:val="00337743"/>
    <w:rsid w:val="00340E68"/>
    <w:rsid w:val="00341148"/>
    <w:rsid w:val="00341942"/>
    <w:rsid w:val="00342770"/>
    <w:rsid w:val="00345C37"/>
    <w:rsid w:val="003474E8"/>
    <w:rsid w:val="00350B14"/>
    <w:rsid w:val="003514F1"/>
    <w:rsid w:val="00351FFB"/>
    <w:rsid w:val="00352364"/>
    <w:rsid w:val="003541B2"/>
    <w:rsid w:val="0035463B"/>
    <w:rsid w:val="00356897"/>
    <w:rsid w:val="00357EE6"/>
    <w:rsid w:val="00360C67"/>
    <w:rsid w:val="0036158A"/>
    <w:rsid w:val="00363526"/>
    <w:rsid w:val="00363A1F"/>
    <w:rsid w:val="003640B0"/>
    <w:rsid w:val="00364D07"/>
    <w:rsid w:val="00370A00"/>
    <w:rsid w:val="00370CC3"/>
    <w:rsid w:val="003743B3"/>
    <w:rsid w:val="00376830"/>
    <w:rsid w:val="003771F6"/>
    <w:rsid w:val="003806DB"/>
    <w:rsid w:val="0038146F"/>
    <w:rsid w:val="00383674"/>
    <w:rsid w:val="003844E8"/>
    <w:rsid w:val="00386076"/>
    <w:rsid w:val="0038720D"/>
    <w:rsid w:val="00390EC7"/>
    <w:rsid w:val="00391527"/>
    <w:rsid w:val="0039214D"/>
    <w:rsid w:val="003923EF"/>
    <w:rsid w:val="00392A2F"/>
    <w:rsid w:val="00394E8B"/>
    <w:rsid w:val="00395DB4"/>
    <w:rsid w:val="003A03AD"/>
    <w:rsid w:val="003A536A"/>
    <w:rsid w:val="003A54B3"/>
    <w:rsid w:val="003A6346"/>
    <w:rsid w:val="003A6BBD"/>
    <w:rsid w:val="003B23E3"/>
    <w:rsid w:val="003B445F"/>
    <w:rsid w:val="003B516C"/>
    <w:rsid w:val="003C00FD"/>
    <w:rsid w:val="003C270E"/>
    <w:rsid w:val="003C2E91"/>
    <w:rsid w:val="003C32F1"/>
    <w:rsid w:val="003C5BFB"/>
    <w:rsid w:val="003C5F30"/>
    <w:rsid w:val="003C637C"/>
    <w:rsid w:val="003C6C8D"/>
    <w:rsid w:val="003D003C"/>
    <w:rsid w:val="003D0A94"/>
    <w:rsid w:val="003D1C8D"/>
    <w:rsid w:val="003D54C0"/>
    <w:rsid w:val="003E3A9D"/>
    <w:rsid w:val="003E66CD"/>
    <w:rsid w:val="003E6C8C"/>
    <w:rsid w:val="003F0DFF"/>
    <w:rsid w:val="003F3335"/>
    <w:rsid w:val="003F3D01"/>
    <w:rsid w:val="003F5D34"/>
    <w:rsid w:val="004076E9"/>
    <w:rsid w:val="00410920"/>
    <w:rsid w:val="00411FD5"/>
    <w:rsid w:val="00412563"/>
    <w:rsid w:val="004132A3"/>
    <w:rsid w:val="00413FE5"/>
    <w:rsid w:val="0041444D"/>
    <w:rsid w:val="004148C5"/>
    <w:rsid w:val="004155E6"/>
    <w:rsid w:val="004203F8"/>
    <w:rsid w:val="004225A8"/>
    <w:rsid w:val="00422D7A"/>
    <w:rsid w:val="00423BA4"/>
    <w:rsid w:val="00424CA4"/>
    <w:rsid w:val="004317DF"/>
    <w:rsid w:val="004318B4"/>
    <w:rsid w:val="0043329F"/>
    <w:rsid w:val="004361A2"/>
    <w:rsid w:val="00437497"/>
    <w:rsid w:val="00441F85"/>
    <w:rsid w:val="00443D53"/>
    <w:rsid w:val="00444AA0"/>
    <w:rsid w:val="00444CFD"/>
    <w:rsid w:val="00451252"/>
    <w:rsid w:val="00452441"/>
    <w:rsid w:val="00455198"/>
    <w:rsid w:val="00455256"/>
    <w:rsid w:val="00455CB0"/>
    <w:rsid w:val="004642ED"/>
    <w:rsid w:val="00465C26"/>
    <w:rsid w:val="00467AEE"/>
    <w:rsid w:val="00471922"/>
    <w:rsid w:val="004754A5"/>
    <w:rsid w:val="00475BBA"/>
    <w:rsid w:val="00476A59"/>
    <w:rsid w:val="00480520"/>
    <w:rsid w:val="004807C6"/>
    <w:rsid w:val="00481FFC"/>
    <w:rsid w:val="00483186"/>
    <w:rsid w:val="00486C97"/>
    <w:rsid w:val="004870B0"/>
    <w:rsid w:val="004870C2"/>
    <w:rsid w:val="00494E86"/>
    <w:rsid w:val="00497D89"/>
    <w:rsid w:val="004A01D6"/>
    <w:rsid w:val="004A1D36"/>
    <w:rsid w:val="004A2611"/>
    <w:rsid w:val="004A5449"/>
    <w:rsid w:val="004A6DB3"/>
    <w:rsid w:val="004B015C"/>
    <w:rsid w:val="004B0F70"/>
    <w:rsid w:val="004B17AC"/>
    <w:rsid w:val="004B4850"/>
    <w:rsid w:val="004B54A6"/>
    <w:rsid w:val="004B5848"/>
    <w:rsid w:val="004B7BFC"/>
    <w:rsid w:val="004C4564"/>
    <w:rsid w:val="004D0675"/>
    <w:rsid w:val="004D1CA1"/>
    <w:rsid w:val="004D1F8D"/>
    <w:rsid w:val="004D327F"/>
    <w:rsid w:val="004D36B8"/>
    <w:rsid w:val="004D5D03"/>
    <w:rsid w:val="004D5F66"/>
    <w:rsid w:val="004E4854"/>
    <w:rsid w:val="004E4921"/>
    <w:rsid w:val="004F133F"/>
    <w:rsid w:val="004F5F6A"/>
    <w:rsid w:val="004F6D6C"/>
    <w:rsid w:val="004F7F0D"/>
    <w:rsid w:val="00500B38"/>
    <w:rsid w:val="00501235"/>
    <w:rsid w:val="00503007"/>
    <w:rsid w:val="005037E5"/>
    <w:rsid w:val="00504AD4"/>
    <w:rsid w:val="00504D72"/>
    <w:rsid w:val="0050524B"/>
    <w:rsid w:val="00505B65"/>
    <w:rsid w:val="00507987"/>
    <w:rsid w:val="00511560"/>
    <w:rsid w:val="00512106"/>
    <w:rsid w:val="005125B1"/>
    <w:rsid w:val="00512C16"/>
    <w:rsid w:val="00513616"/>
    <w:rsid w:val="0051563C"/>
    <w:rsid w:val="005160A3"/>
    <w:rsid w:val="0052421C"/>
    <w:rsid w:val="00526285"/>
    <w:rsid w:val="0052692F"/>
    <w:rsid w:val="00526CCF"/>
    <w:rsid w:val="00527939"/>
    <w:rsid w:val="0053085D"/>
    <w:rsid w:val="00530B12"/>
    <w:rsid w:val="00531A17"/>
    <w:rsid w:val="0053459A"/>
    <w:rsid w:val="00534706"/>
    <w:rsid w:val="00534C51"/>
    <w:rsid w:val="00540C76"/>
    <w:rsid w:val="00543344"/>
    <w:rsid w:val="00544B23"/>
    <w:rsid w:val="00544C68"/>
    <w:rsid w:val="00547A43"/>
    <w:rsid w:val="00547EA9"/>
    <w:rsid w:val="0055058B"/>
    <w:rsid w:val="0055081F"/>
    <w:rsid w:val="005515EA"/>
    <w:rsid w:val="00555C05"/>
    <w:rsid w:val="00560BEA"/>
    <w:rsid w:val="00560C06"/>
    <w:rsid w:val="00561786"/>
    <w:rsid w:val="005705CC"/>
    <w:rsid w:val="00570A5A"/>
    <w:rsid w:val="00572CD7"/>
    <w:rsid w:val="00573879"/>
    <w:rsid w:val="005752A6"/>
    <w:rsid w:val="005765A5"/>
    <w:rsid w:val="00576E2A"/>
    <w:rsid w:val="005869CF"/>
    <w:rsid w:val="00590420"/>
    <w:rsid w:val="00590B23"/>
    <w:rsid w:val="00590C86"/>
    <w:rsid w:val="00591F4E"/>
    <w:rsid w:val="005939EE"/>
    <w:rsid w:val="00593B0F"/>
    <w:rsid w:val="005953CE"/>
    <w:rsid w:val="00595441"/>
    <w:rsid w:val="00595CDF"/>
    <w:rsid w:val="00596902"/>
    <w:rsid w:val="00596997"/>
    <w:rsid w:val="005A0B3A"/>
    <w:rsid w:val="005A438B"/>
    <w:rsid w:val="005A69FA"/>
    <w:rsid w:val="005A7ABB"/>
    <w:rsid w:val="005B14BE"/>
    <w:rsid w:val="005B4C84"/>
    <w:rsid w:val="005B5EDE"/>
    <w:rsid w:val="005B68AA"/>
    <w:rsid w:val="005B6EC7"/>
    <w:rsid w:val="005C01B5"/>
    <w:rsid w:val="005C269A"/>
    <w:rsid w:val="005C4438"/>
    <w:rsid w:val="005C7B9A"/>
    <w:rsid w:val="005D26FD"/>
    <w:rsid w:val="005D49B9"/>
    <w:rsid w:val="005D62F8"/>
    <w:rsid w:val="005D6569"/>
    <w:rsid w:val="005D767F"/>
    <w:rsid w:val="005E626D"/>
    <w:rsid w:val="005E69D9"/>
    <w:rsid w:val="005E6A46"/>
    <w:rsid w:val="005E7783"/>
    <w:rsid w:val="005E7875"/>
    <w:rsid w:val="005F16D2"/>
    <w:rsid w:val="005F2929"/>
    <w:rsid w:val="005F48A9"/>
    <w:rsid w:val="005F5BE9"/>
    <w:rsid w:val="005F620F"/>
    <w:rsid w:val="005F636E"/>
    <w:rsid w:val="00600942"/>
    <w:rsid w:val="006013F0"/>
    <w:rsid w:val="00603B0C"/>
    <w:rsid w:val="006234EB"/>
    <w:rsid w:val="006251E6"/>
    <w:rsid w:val="00630EAE"/>
    <w:rsid w:val="00631087"/>
    <w:rsid w:val="00632F46"/>
    <w:rsid w:val="0063697A"/>
    <w:rsid w:val="00636C99"/>
    <w:rsid w:val="00651BB5"/>
    <w:rsid w:val="0065496B"/>
    <w:rsid w:val="0065506A"/>
    <w:rsid w:val="00656256"/>
    <w:rsid w:val="00657DC7"/>
    <w:rsid w:val="00660005"/>
    <w:rsid w:val="006658F1"/>
    <w:rsid w:val="00665C3B"/>
    <w:rsid w:val="00666B7F"/>
    <w:rsid w:val="0066717F"/>
    <w:rsid w:val="00671251"/>
    <w:rsid w:val="00672255"/>
    <w:rsid w:val="00673E35"/>
    <w:rsid w:val="00673F75"/>
    <w:rsid w:val="00676F90"/>
    <w:rsid w:val="006809C4"/>
    <w:rsid w:val="00680FA9"/>
    <w:rsid w:val="00685EDD"/>
    <w:rsid w:val="0069221E"/>
    <w:rsid w:val="006929D5"/>
    <w:rsid w:val="00694DDD"/>
    <w:rsid w:val="00697409"/>
    <w:rsid w:val="006A230B"/>
    <w:rsid w:val="006A2A8A"/>
    <w:rsid w:val="006A6541"/>
    <w:rsid w:val="006B6775"/>
    <w:rsid w:val="006B7F73"/>
    <w:rsid w:val="006C0C7A"/>
    <w:rsid w:val="006C4BC5"/>
    <w:rsid w:val="006C7BCE"/>
    <w:rsid w:val="006D055D"/>
    <w:rsid w:val="006D2512"/>
    <w:rsid w:val="006D32B1"/>
    <w:rsid w:val="006D3BFC"/>
    <w:rsid w:val="006D5E79"/>
    <w:rsid w:val="006D6163"/>
    <w:rsid w:val="006E1045"/>
    <w:rsid w:val="006E6942"/>
    <w:rsid w:val="006F274D"/>
    <w:rsid w:val="006F2990"/>
    <w:rsid w:val="006F67EE"/>
    <w:rsid w:val="007008C8"/>
    <w:rsid w:val="00701132"/>
    <w:rsid w:val="00702023"/>
    <w:rsid w:val="00702199"/>
    <w:rsid w:val="0070410F"/>
    <w:rsid w:val="00704529"/>
    <w:rsid w:val="00712FD4"/>
    <w:rsid w:val="007154A2"/>
    <w:rsid w:val="007155B6"/>
    <w:rsid w:val="00715FC5"/>
    <w:rsid w:val="00721DB9"/>
    <w:rsid w:val="0072248B"/>
    <w:rsid w:val="00722633"/>
    <w:rsid w:val="007238EA"/>
    <w:rsid w:val="00724A6A"/>
    <w:rsid w:val="00725088"/>
    <w:rsid w:val="00725FEF"/>
    <w:rsid w:val="0072637C"/>
    <w:rsid w:val="0073095D"/>
    <w:rsid w:val="00735AC9"/>
    <w:rsid w:val="0073773D"/>
    <w:rsid w:val="00740C6A"/>
    <w:rsid w:val="00743332"/>
    <w:rsid w:val="00747C9C"/>
    <w:rsid w:val="00754CDD"/>
    <w:rsid w:val="007563B1"/>
    <w:rsid w:val="007568E0"/>
    <w:rsid w:val="00760752"/>
    <w:rsid w:val="007616EF"/>
    <w:rsid w:val="00761AD8"/>
    <w:rsid w:val="007631C4"/>
    <w:rsid w:val="00767F46"/>
    <w:rsid w:val="007702BF"/>
    <w:rsid w:val="00772F4A"/>
    <w:rsid w:val="00773AF7"/>
    <w:rsid w:val="00775982"/>
    <w:rsid w:val="007802F2"/>
    <w:rsid w:val="00785FC9"/>
    <w:rsid w:val="0078630B"/>
    <w:rsid w:val="0078645C"/>
    <w:rsid w:val="0079601A"/>
    <w:rsid w:val="00796978"/>
    <w:rsid w:val="007A0DA5"/>
    <w:rsid w:val="007A2550"/>
    <w:rsid w:val="007A2802"/>
    <w:rsid w:val="007B1D9D"/>
    <w:rsid w:val="007B30E9"/>
    <w:rsid w:val="007B47BF"/>
    <w:rsid w:val="007B51CA"/>
    <w:rsid w:val="007B5422"/>
    <w:rsid w:val="007B5AE3"/>
    <w:rsid w:val="007C5AA2"/>
    <w:rsid w:val="007D0A5A"/>
    <w:rsid w:val="007D78D6"/>
    <w:rsid w:val="007E52FD"/>
    <w:rsid w:val="007E719F"/>
    <w:rsid w:val="007F1182"/>
    <w:rsid w:val="007F2459"/>
    <w:rsid w:val="007F2D91"/>
    <w:rsid w:val="007F3237"/>
    <w:rsid w:val="007F3ED3"/>
    <w:rsid w:val="007F6D3B"/>
    <w:rsid w:val="007F741E"/>
    <w:rsid w:val="007F7A0A"/>
    <w:rsid w:val="00803076"/>
    <w:rsid w:val="00807196"/>
    <w:rsid w:val="008074B5"/>
    <w:rsid w:val="00807810"/>
    <w:rsid w:val="00815125"/>
    <w:rsid w:val="008179FA"/>
    <w:rsid w:val="00821AAE"/>
    <w:rsid w:val="0083035C"/>
    <w:rsid w:val="00830F4F"/>
    <w:rsid w:val="00836153"/>
    <w:rsid w:val="00840B0D"/>
    <w:rsid w:val="00844EAD"/>
    <w:rsid w:val="0085248C"/>
    <w:rsid w:val="00852535"/>
    <w:rsid w:val="008527F5"/>
    <w:rsid w:val="00853BEE"/>
    <w:rsid w:val="00854EB4"/>
    <w:rsid w:val="00856D0F"/>
    <w:rsid w:val="008618AA"/>
    <w:rsid w:val="00866AC0"/>
    <w:rsid w:val="0087022E"/>
    <w:rsid w:val="00871B08"/>
    <w:rsid w:val="00873C8E"/>
    <w:rsid w:val="00874D71"/>
    <w:rsid w:val="00875620"/>
    <w:rsid w:val="00876D78"/>
    <w:rsid w:val="00881DCF"/>
    <w:rsid w:val="00882876"/>
    <w:rsid w:val="00882A1C"/>
    <w:rsid w:val="00885DEA"/>
    <w:rsid w:val="00887AD5"/>
    <w:rsid w:val="00892586"/>
    <w:rsid w:val="00894776"/>
    <w:rsid w:val="00896E4E"/>
    <w:rsid w:val="0089798F"/>
    <w:rsid w:val="008A18EF"/>
    <w:rsid w:val="008A4952"/>
    <w:rsid w:val="008A6B35"/>
    <w:rsid w:val="008A7132"/>
    <w:rsid w:val="008B0799"/>
    <w:rsid w:val="008B0825"/>
    <w:rsid w:val="008B0B57"/>
    <w:rsid w:val="008B1712"/>
    <w:rsid w:val="008B2F81"/>
    <w:rsid w:val="008B4853"/>
    <w:rsid w:val="008B75D5"/>
    <w:rsid w:val="008B7842"/>
    <w:rsid w:val="008C1F45"/>
    <w:rsid w:val="008C2E91"/>
    <w:rsid w:val="008C3509"/>
    <w:rsid w:val="008C3947"/>
    <w:rsid w:val="008C41B3"/>
    <w:rsid w:val="008C763C"/>
    <w:rsid w:val="008D26C0"/>
    <w:rsid w:val="008D3C6A"/>
    <w:rsid w:val="008D4424"/>
    <w:rsid w:val="008D70BC"/>
    <w:rsid w:val="008D7378"/>
    <w:rsid w:val="008D794D"/>
    <w:rsid w:val="008E2CF7"/>
    <w:rsid w:val="008E4FF9"/>
    <w:rsid w:val="008E73FA"/>
    <w:rsid w:val="008F0CA0"/>
    <w:rsid w:val="008F14B2"/>
    <w:rsid w:val="008F326C"/>
    <w:rsid w:val="00903440"/>
    <w:rsid w:val="00906DB4"/>
    <w:rsid w:val="00907070"/>
    <w:rsid w:val="0090727E"/>
    <w:rsid w:val="00910925"/>
    <w:rsid w:val="00910EC9"/>
    <w:rsid w:val="00911CD3"/>
    <w:rsid w:val="00911EAE"/>
    <w:rsid w:val="00914B43"/>
    <w:rsid w:val="009155D0"/>
    <w:rsid w:val="009158DF"/>
    <w:rsid w:val="00916A77"/>
    <w:rsid w:val="00917A9F"/>
    <w:rsid w:val="00921973"/>
    <w:rsid w:val="009226E5"/>
    <w:rsid w:val="00922D71"/>
    <w:rsid w:val="00926548"/>
    <w:rsid w:val="009301F1"/>
    <w:rsid w:val="0093055C"/>
    <w:rsid w:val="0093451E"/>
    <w:rsid w:val="0093541B"/>
    <w:rsid w:val="00935C59"/>
    <w:rsid w:val="00936E1E"/>
    <w:rsid w:val="0094451D"/>
    <w:rsid w:val="00947865"/>
    <w:rsid w:val="00950F56"/>
    <w:rsid w:val="009527E4"/>
    <w:rsid w:val="00956831"/>
    <w:rsid w:val="00957458"/>
    <w:rsid w:val="00963865"/>
    <w:rsid w:val="00966467"/>
    <w:rsid w:val="009664C4"/>
    <w:rsid w:val="00966533"/>
    <w:rsid w:val="009672B8"/>
    <w:rsid w:val="0097084B"/>
    <w:rsid w:val="00977FF5"/>
    <w:rsid w:val="00980269"/>
    <w:rsid w:val="00980BFA"/>
    <w:rsid w:val="009811D7"/>
    <w:rsid w:val="00983B3B"/>
    <w:rsid w:val="00984EC1"/>
    <w:rsid w:val="00985B9F"/>
    <w:rsid w:val="0098725A"/>
    <w:rsid w:val="00987442"/>
    <w:rsid w:val="009948FD"/>
    <w:rsid w:val="009962B6"/>
    <w:rsid w:val="009A3C73"/>
    <w:rsid w:val="009A3CB6"/>
    <w:rsid w:val="009A4919"/>
    <w:rsid w:val="009A4A6F"/>
    <w:rsid w:val="009A600A"/>
    <w:rsid w:val="009A783D"/>
    <w:rsid w:val="009B37D5"/>
    <w:rsid w:val="009B5A3E"/>
    <w:rsid w:val="009B6A8D"/>
    <w:rsid w:val="009B716D"/>
    <w:rsid w:val="009C0004"/>
    <w:rsid w:val="009C1C9C"/>
    <w:rsid w:val="009C2AA7"/>
    <w:rsid w:val="009D1CFB"/>
    <w:rsid w:val="009D2DDB"/>
    <w:rsid w:val="009E0681"/>
    <w:rsid w:val="009E0FD5"/>
    <w:rsid w:val="009E3F94"/>
    <w:rsid w:val="009E4432"/>
    <w:rsid w:val="009E55C8"/>
    <w:rsid w:val="009F5280"/>
    <w:rsid w:val="009F66D2"/>
    <w:rsid w:val="009F75AA"/>
    <w:rsid w:val="00A01B88"/>
    <w:rsid w:val="00A0531C"/>
    <w:rsid w:val="00A05E3C"/>
    <w:rsid w:val="00A07966"/>
    <w:rsid w:val="00A07CB4"/>
    <w:rsid w:val="00A16C9E"/>
    <w:rsid w:val="00A202A8"/>
    <w:rsid w:val="00A2151E"/>
    <w:rsid w:val="00A21762"/>
    <w:rsid w:val="00A22354"/>
    <w:rsid w:val="00A24200"/>
    <w:rsid w:val="00A26D8D"/>
    <w:rsid w:val="00A31132"/>
    <w:rsid w:val="00A33146"/>
    <w:rsid w:val="00A333C2"/>
    <w:rsid w:val="00A3400E"/>
    <w:rsid w:val="00A35534"/>
    <w:rsid w:val="00A422E7"/>
    <w:rsid w:val="00A42659"/>
    <w:rsid w:val="00A42AE4"/>
    <w:rsid w:val="00A4530D"/>
    <w:rsid w:val="00A45AAA"/>
    <w:rsid w:val="00A5000F"/>
    <w:rsid w:val="00A5076F"/>
    <w:rsid w:val="00A5643A"/>
    <w:rsid w:val="00A60F2E"/>
    <w:rsid w:val="00A6294C"/>
    <w:rsid w:val="00A64E91"/>
    <w:rsid w:val="00A7124F"/>
    <w:rsid w:val="00A72F7D"/>
    <w:rsid w:val="00A75407"/>
    <w:rsid w:val="00A760E4"/>
    <w:rsid w:val="00A77916"/>
    <w:rsid w:val="00A80F86"/>
    <w:rsid w:val="00A8166C"/>
    <w:rsid w:val="00A84332"/>
    <w:rsid w:val="00A931C9"/>
    <w:rsid w:val="00A93BA6"/>
    <w:rsid w:val="00AA1956"/>
    <w:rsid w:val="00AA4276"/>
    <w:rsid w:val="00AA65DE"/>
    <w:rsid w:val="00AA68D4"/>
    <w:rsid w:val="00AA7F53"/>
    <w:rsid w:val="00AB00ED"/>
    <w:rsid w:val="00AB2C90"/>
    <w:rsid w:val="00AB65E5"/>
    <w:rsid w:val="00AB7043"/>
    <w:rsid w:val="00AC1E86"/>
    <w:rsid w:val="00AC2881"/>
    <w:rsid w:val="00AC3046"/>
    <w:rsid w:val="00AC41DA"/>
    <w:rsid w:val="00AC45F3"/>
    <w:rsid w:val="00AC69EE"/>
    <w:rsid w:val="00AD5D9E"/>
    <w:rsid w:val="00AD6121"/>
    <w:rsid w:val="00AE2384"/>
    <w:rsid w:val="00AE28CE"/>
    <w:rsid w:val="00AE48E1"/>
    <w:rsid w:val="00AE4EBA"/>
    <w:rsid w:val="00AE618F"/>
    <w:rsid w:val="00AE77E5"/>
    <w:rsid w:val="00AF2932"/>
    <w:rsid w:val="00AF3906"/>
    <w:rsid w:val="00AF44D0"/>
    <w:rsid w:val="00AF6E6C"/>
    <w:rsid w:val="00AF6E99"/>
    <w:rsid w:val="00B06CF1"/>
    <w:rsid w:val="00B112FD"/>
    <w:rsid w:val="00B12C32"/>
    <w:rsid w:val="00B14175"/>
    <w:rsid w:val="00B15F29"/>
    <w:rsid w:val="00B167C1"/>
    <w:rsid w:val="00B16AC5"/>
    <w:rsid w:val="00B17943"/>
    <w:rsid w:val="00B307B6"/>
    <w:rsid w:val="00B310F8"/>
    <w:rsid w:val="00B32954"/>
    <w:rsid w:val="00B37B9C"/>
    <w:rsid w:val="00B44818"/>
    <w:rsid w:val="00B46705"/>
    <w:rsid w:val="00B46AFA"/>
    <w:rsid w:val="00B46DA6"/>
    <w:rsid w:val="00B4785E"/>
    <w:rsid w:val="00B55D1E"/>
    <w:rsid w:val="00B56284"/>
    <w:rsid w:val="00B57ACD"/>
    <w:rsid w:val="00B602C5"/>
    <w:rsid w:val="00B619DB"/>
    <w:rsid w:val="00B62C6E"/>
    <w:rsid w:val="00B64AA8"/>
    <w:rsid w:val="00B64E44"/>
    <w:rsid w:val="00B71080"/>
    <w:rsid w:val="00B71484"/>
    <w:rsid w:val="00B72002"/>
    <w:rsid w:val="00B7668F"/>
    <w:rsid w:val="00B76BD7"/>
    <w:rsid w:val="00B85B90"/>
    <w:rsid w:val="00B85EF2"/>
    <w:rsid w:val="00B87DA3"/>
    <w:rsid w:val="00B9063B"/>
    <w:rsid w:val="00B92D89"/>
    <w:rsid w:val="00B94ED3"/>
    <w:rsid w:val="00B952F0"/>
    <w:rsid w:val="00B9722E"/>
    <w:rsid w:val="00BA139B"/>
    <w:rsid w:val="00BA3BEB"/>
    <w:rsid w:val="00BA439C"/>
    <w:rsid w:val="00BA65F5"/>
    <w:rsid w:val="00BA7626"/>
    <w:rsid w:val="00BB20F8"/>
    <w:rsid w:val="00BB2F4F"/>
    <w:rsid w:val="00BB63B9"/>
    <w:rsid w:val="00BC49A2"/>
    <w:rsid w:val="00BC58FA"/>
    <w:rsid w:val="00BD14B1"/>
    <w:rsid w:val="00BD3375"/>
    <w:rsid w:val="00BD634C"/>
    <w:rsid w:val="00BE108E"/>
    <w:rsid w:val="00BE12E2"/>
    <w:rsid w:val="00BE16D1"/>
    <w:rsid w:val="00BE39A8"/>
    <w:rsid w:val="00BE496C"/>
    <w:rsid w:val="00BE6087"/>
    <w:rsid w:val="00BE6E57"/>
    <w:rsid w:val="00BE7BAD"/>
    <w:rsid w:val="00BE7D4B"/>
    <w:rsid w:val="00BF195F"/>
    <w:rsid w:val="00BF1B06"/>
    <w:rsid w:val="00BF3D67"/>
    <w:rsid w:val="00BF6E28"/>
    <w:rsid w:val="00C00081"/>
    <w:rsid w:val="00C00985"/>
    <w:rsid w:val="00C01A6F"/>
    <w:rsid w:val="00C069C6"/>
    <w:rsid w:val="00C148FA"/>
    <w:rsid w:val="00C16287"/>
    <w:rsid w:val="00C16550"/>
    <w:rsid w:val="00C1754B"/>
    <w:rsid w:val="00C17622"/>
    <w:rsid w:val="00C2039D"/>
    <w:rsid w:val="00C21B06"/>
    <w:rsid w:val="00C229AD"/>
    <w:rsid w:val="00C26AC3"/>
    <w:rsid w:val="00C27384"/>
    <w:rsid w:val="00C314F6"/>
    <w:rsid w:val="00C337A1"/>
    <w:rsid w:val="00C34A96"/>
    <w:rsid w:val="00C4166A"/>
    <w:rsid w:val="00C41F56"/>
    <w:rsid w:val="00C43ADF"/>
    <w:rsid w:val="00C4532C"/>
    <w:rsid w:val="00C45682"/>
    <w:rsid w:val="00C4570A"/>
    <w:rsid w:val="00C45980"/>
    <w:rsid w:val="00C474A7"/>
    <w:rsid w:val="00C479E5"/>
    <w:rsid w:val="00C53801"/>
    <w:rsid w:val="00C543A2"/>
    <w:rsid w:val="00C623B0"/>
    <w:rsid w:val="00C6544B"/>
    <w:rsid w:val="00C72871"/>
    <w:rsid w:val="00C734A7"/>
    <w:rsid w:val="00C80598"/>
    <w:rsid w:val="00C81677"/>
    <w:rsid w:val="00C81A51"/>
    <w:rsid w:val="00C8295E"/>
    <w:rsid w:val="00C84EB0"/>
    <w:rsid w:val="00C90413"/>
    <w:rsid w:val="00C92CD0"/>
    <w:rsid w:val="00C965BB"/>
    <w:rsid w:val="00C96D92"/>
    <w:rsid w:val="00CA3F63"/>
    <w:rsid w:val="00CA5720"/>
    <w:rsid w:val="00CB3C46"/>
    <w:rsid w:val="00CB5044"/>
    <w:rsid w:val="00CB529A"/>
    <w:rsid w:val="00CB600E"/>
    <w:rsid w:val="00CC1750"/>
    <w:rsid w:val="00CC1D7A"/>
    <w:rsid w:val="00CC2862"/>
    <w:rsid w:val="00CC3E80"/>
    <w:rsid w:val="00CC40FE"/>
    <w:rsid w:val="00CC42B3"/>
    <w:rsid w:val="00CC6B6E"/>
    <w:rsid w:val="00CC780F"/>
    <w:rsid w:val="00CD150F"/>
    <w:rsid w:val="00CD24F9"/>
    <w:rsid w:val="00CD76AD"/>
    <w:rsid w:val="00CE2AA7"/>
    <w:rsid w:val="00CE2D0A"/>
    <w:rsid w:val="00CE4BE6"/>
    <w:rsid w:val="00CF16AB"/>
    <w:rsid w:val="00CF1B3B"/>
    <w:rsid w:val="00CF6A2B"/>
    <w:rsid w:val="00D02884"/>
    <w:rsid w:val="00D057B8"/>
    <w:rsid w:val="00D06E0E"/>
    <w:rsid w:val="00D15D2E"/>
    <w:rsid w:val="00D219EA"/>
    <w:rsid w:val="00D22DEC"/>
    <w:rsid w:val="00D23DBF"/>
    <w:rsid w:val="00D26A0B"/>
    <w:rsid w:val="00D27252"/>
    <w:rsid w:val="00D30430"/>
    <w:rsid w:val="00D32A92"/>
    <w:rsid w:val="00D35DC7"/>
    <w:rsid w:val="00D37448"/>
    <w:rsid w:val="00D41CE8"/>
    <w:rsid w:val="00D436C3"/>
    <w:rsid w:val="00D44412"/>
    <w:rsid w:val="00D44CBB"/>
    <w:rsid w:val="00D45B70"/>
    <w:rsid w:val="00D50A6F"/>
    <w:rsid w:val="00D516D1"/>
    <w:rsid w:val="00D51D80"/>
    <w:rsid w:val="00D52407"/>
    <w:rsid w:val="00D53868"/>
    <w:rsid w:val="00D556CF"/>
    <w:rsid w:val="00D574AC"/>
    <w:rsid w:val="00D57D52"/>
    <w:rsid w:val="00D6054C"/>
    <w:rsid w:val="00D636F5"/>
    <w:rsid w:val="00D64F0D"/>
    <w:rsid w:val="00D67F3C"/>
    <w:rsid w:val="00D74209"/>
    <w:rsid w:val="00D74826"/>
    <w:rsid w:val="00D75E1E"/>
    <w:rsid w:val="00D76A1D"/>
    <w:rsid w:val="00D80DAC"/>
    <w:rsid w:val="00D82E8D"/>
    <w:rsid w:val="00D84140"/>
    <w:rsid w:val="00D84E9D"/>
    <w:rsid w:val="00D8610A"/>
    <w:rsid w:val="00D867AF"/>
    <w:rsid w:val="00D92B11"/>
    <w:rsid w:val="00D92D80"/>
    <w:rsid w:val="00D92F3D"/>
    <w:rsid w:val="00D95E50"/>
    <w:rsid w:val="00D97874"/>
    <w:rsid w:val="00DA0783"/>
    <w:rsid w:val="00DA7587"/>
    <w:rsid w:val="00DB0EBF"/>
    <w:rsid w:val="00DB1B87"/>
    <w:rsid w:val="00DB23A9"/>
    <w:rsid w:val="00DB26A3"/>
    <w:rsid w:val="00DB484A"/>
    <w:rsid w:val="00DB5125"/>
    <w:rsid w:val="00DC11DD"/>
    <w:rsid w:val="00DC1E5A"/>
    <w:rsid w:val="00DC7619"/>
    <w:rsid w:val="00DC7A5B"/>
    <w:rsid w:val="00DD366B"/>
    <w:rsid w:val="00DD4ADD"/>
    <w:rsid w:val="00DD6A62"/>
    <w:rsid w:val="00DD70D5"/>
    <w:rsid w:val="00DD7205"/>
    <w:rsid w:val="00DE22F4"/>
    <w:rsid w:val="00DE5627"/>
    <w:rsid w:val="00DE62B6"/>
    <w:rsid w:val="00DF006A"/>
    <w:rsid w:val="00DF065C"/>
    <w:rsid w:val="00DF157E"/>
    <w:rsid w:val="00DF2E71"/>
    <w:rsid w:val="00DF3871"/>
    <w:rsid w:val="00DF47EE"/>
    <w:rsid w:val="00DF5AC5"/>
    <w:rsid w:val="00DF5C65"/>
    <w:rsid w:val="00E01033"/>
    <w:rsid w:val="00E021BA"/>
    <w:rsid w:val="00E044B7"/>
    <w:rsid w:val="00E056D7"/>
    <w:rsid w:val="00E077F3"/>
    <w:rsid w:val="00E11DE5"/>
    <w:rsid w:val="00E11FD0"/>
    <w:rsid w:val="00E1224E"/>
    <w:rsid w:val="00E129E1"/>
    <w:rsid w:val="00E13579"/>
    <w:rsid w:val="00E14F80"/>
    <w:rsid w:val="00E1510C"/>
    <w:rsid w:val="00E15E93"/>
    <w:rsid w:val="00E167B9"/>
    <w:rsid w:val="00E171C2"/>
    <w:rsid w:val="00E224ED"/>
    <w:rsid w:val="00E24D04"/>
    <w:rsid w:val="00E25949"/>
    <w:rsid w:val="00E268F0"/>
    <w:rsid w:val="00E27CFD"/>
    <w:rsid w:val="00E325F5"/>
    <w:rsid w:val="00E32B5E"/>
    <w:rsid w:val="00E34081"/>
    <w:rsid w:val="00E35DF4"/>
    <w:rsid w:val="00E37483"/>
    <w:rsid w:val="00E3776D"/>
    <w:rsid w:val="00E37B9B"/>
    <w:rsid w:val="00E45317"/>
    <w:rsid w:val="00E52E76"/>
    <w:rsid w:val="00E53306"/>
    <w:rsid w:val="00E53CE0"/>
    <w:rsid w:val="00E542A6"/>
    <w:rsid w:val="00E60612"/>
    <w:rsid w:val="00E615AC"/>
    <w:rsid w:val="00E62D03"/>
    <w:rsid w:val="00E62F62"/>
    <w:rsid w:val="00E633CB"/>
    <w:rsid w:val="00E66960"/>
    <w:rsid w:val="00E71261"/>
    <w:rsid w:val="00E740E1"/>
    <w:rsid w:val="00E7459E"/>
    <w:rsid w:val="00E85F9A"/>
    <w:rsid w:val="00E86059"/>
    <w:rsid w:val="00E90118"/>
    <w:rsid w:val="00E90AEC"/>
    <w:rsid w:val="00E95AEF"/>
    <w:rsid w:val="00E95B0F"/>
    <w:rsid w:val="00E961A2"/>
    <w:rsid w:val="00E96FDE"/>
    <w:rsid w:val="00EA07BE"/>
    <w:rsid w:val="00EA2C06"/>
    <w:rsid w:val="00EA3300"/>
    <w:rsid w:val="00EA4920"/>
    <w:rsid w:val="00EA695B"/>
    <w:rsid w:val="00EB572A"/>
    <w:rsid w:val="00EB610A"/>
    <w:rsid w:val="00EB6115"/>
    <w:rsid w:val="00EB7CF6"/>
    <w:rsid w:val="00EC53A6"/>
    <w:rsid w:val="00EC603D"/>
    <w:rsid w:val="00EC7C4D"/>
    <w:rsid w:val="00ED22AD"/>
    <w:rsid w:val="00ED70BC"/>
    <w:rsid w:val="00ED75A6"/>
    <w:rsid w:val="00EE08B7"/>
    <w:rsid w:val="00EE1745"/>
    <w:rsid w:val="00EE1BC8"/>
    <w:rsid w:val="00EE35EF"/>
    <w:rsid w:val="00EE376F"/>
    <w:rsid w:val="00EE54B6"/>
    <w:rsid w:val="00EF33DA"/>
    <w:rsid w:val="00EF796C"/>
    <w:rsid w:val="00F0161A"/>
    <w:rsid w:val="00F01DF6"/>
    <w:rsid w:val="00F03D88"/>
    <w:rsid w:val="00F044B5"/>
    <w:rsid w:val="00F069F4"/>
    <w:rsid w:val="00F1018D"/>
    <w:rsid w:val="00F11F28"/>
    <w:rsid w:val="00F24D69"/>
    <w:rsid w:val="00F25233"/>
    <w:rsid w:val="00F25615"/>
    <w:rsid w:val="00F30373"/>
    <w:rsid w:val="00F314C4"/>
    <w:rsid w:val="00F33AEA"/>
    <w:rsid w:val="00F342ED"/>
    <w:rsid w:val="00F3491E"/>
    <w:rsid w:val="00F3552A"/>
    <w:rsid w:val="00F35DCF"/>
    <w:rsid w:val="00F36ADD"/>
    <w:rsid w:val="00F43754"/>
    <w:rsid w:val="00F440B5"/>
    <w:rsid w:val="00F461A7"/>
    <w:rsid w:val="00F468E3"/>
    <w:rsid w:val="00F46AB2"/>
    <w:rsid w:val="00F47466"/>
    <w:rsid w:val="00F50213"/>
    <w:rsid w:val="00F579FF"/>
    <w:rsid w:val="00F65189"/>
    <w:rsid w:val="00F674F3"/>
    <w:rsid w:val="00F70514"/>
    <w:rsid w:val="00F70C2C"/>
    <w:rsid w:val="00F71BC6"/>
    <w:rsid w:val="00F75CBD"/>
    <w:rsid w:val="00F76B42"/>
    <w:rsid w:val="00F800B4"/>
    <w:rsid w:val="00F804EE"/>
    <w:rsid w:val="00F81880"/>
    <w:rsid w:val="00F81B9A"/>
    <w:rsid w:val="00F82BE9"/>
    <w:rsid w:val="00F8374B"/>
    <w:rsid w:val="00F85261"/>
    <w:rsid w:val="00F8640B"/>
    <w:rsid w:val="00F869A7"/>
    <w:rsid w:val="00F86BCD"/>
    <w:rsid w:val="00F90250"/>
    <w:rsid w:val="00F90E8D"/>
    <w:rsid w:val="00F92B93"/>
    <w:rsid w:val="00F9426A"/>
    <w:rsid w:val="00F97859"/>
    <w:rsid w:val="00FA6D9D"/>
    <w:rsid w:val="00FA6E93"/>
    <w:rsid w:val="00FB05DA"/>
    <w:rsid w:val="00FB1F91"/>
    <w:rsid w:val="00FB33A3"/>
    <w:rsid w:val="00FB3EF4"/>
    <w:rsid w:val="00FC1088"/>
    <w:rsid w:val="00FC61A7"/>
    <w:rsid w:val="00FC71A1"/>
    <w:rsid w:val="00FD1858"/>
    <w:rsid w:val="00FD1D2A"/>
    <w:rsid w:val="00FD5AE8"/>
    <w:rsid w:val="00FE3B4C"/>
    <w:rsid w:val="00FE602F"/>
    <w:rsid w:val="00FE7080"/>
    <w:rsid w:val="00FF1DA9"/>
    <w:rsid w:val="00FF2881"/>
    <w:rsid w:val="00FF363E"/>
    <w:rsid w:val="00FF3FAD"/>
    <w:rsid w:val="00FF678C"/>
    <w:rsid w:val="00FF7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BDA57A"/>
  <w15:docId w15:val="{EFAA1F23-5BD4-49D5-B1C4-3F296286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A1"/>
    <w:pPr>
      <w:spacing w:line="360" w:lineRule="auto"/>
      <w:jc w:val="both"/>
    </w:pPr>
    <w:rPr>
      <w:sz w:val="24"/>
      <w:lang w:val="fr-CA"/>
    </w:rPr>
  </w:style>
  <w:style w:type="paragraph" w:styleId="Titre1">
    <w:name w:val="heading 1"/>
    <w:basedOn w:val="Normal"/>
    <w:next w:val="Para"/>
    <w:qFormat/>
    <w:rsid w:val="00053AA1"/>
    <w:pPr>
      <w:keepNext/>
      <w:numPr>
        <w:numId w:val="5"/>
      </w:numPr>
      <w:spacing w:before="240" w:after="60"/>
      <w:jc w:val="left"/>
      <w:outlineLvl w:val="0"/>
    </w:pPr>
    <w:rPr>
      <w:b/>
      <w:kern w:val="28"/>
      <w:sz w:val="36"/>
    </w:rPr>
  </w:style>
  <w:style w:type="paragraph" w:styleId="Titre2">
    <w:name w:val="heading 2"/>
    <w:basedOn w:val="Normal"/>
    <w:next w:val="Para"/>
    <w:qFormat/>
    <w:rsid w:val="00053AA1"/>
    <w:pPr>
      <w:keepNext/>
      <w:numPr>
        <w:ilvl w:val="1"/>
        <w:numId w:val="5"/>
      </w:numPr>
      <w:spacing w:before="240" w:after="60"/>
      <w:outlineLvl w:val="1"/>
    </w:pPr>
    <w:rPr>
      <w:b/>
      <w:sz w:val="32"/>
    </w:rPr>
  </w:style>
  <w:style w:type="paragraph" w:styleId="Titre3">
    <w:name w:val="heading 3"/>
    <w:basedOn w:val="Normal"/>
    <w:next w:val="Para"/>
    <w:qFormat/>
    <w:rsid w:val="00053AA1"/>
    <w:pPr>
      <w:keepNext/>
      <w:numPr>
        <w:ilvl w:val="2"/>
        <w:numId w:val="5"/>
      </w:numPr>
      <w:spacing w:before="240" w:after="60"/>
      <w:outlineLvl w:val="2"/>
    </w:pPr>
    <w:rPr>
      <w:b/>
      <w:sz w:val="28"/>
    </w:rPr>
  </w:style>
  <w:style w:type="paragraph" w:styleId="Titre4">
    <w:name w:val="heading 4"/>
    <w:basedOn w:val="Normal"/>
    <w:next w:val="Para"/>
    <w:qFormat/>
    <w:rsid w:val="00053AA1"/>
    <w:pPr>
      <w:keepNext/>
      <w:numPr>
        <w:ilvl w:val="3"/>
        <w:numId w:val="5"/>
      </w:numPr>
      <w:spacing w:before="240" w:after="60"/>
      <w:outlineLvl w:val="3"/>
    </w:pPr>
    <w:rPr>
      <w:b/>
    </w:rPr>
  </w:style>
  <w:style w:type="paragraph" w:styleId="Titre5">
    <w:name w:val="heading 5"/>
    <w:basedOn w:val="Normal"/>
    <w:next w:val="Para"/>
    <w:qFormat/>
    <w:rsid w:val="00053AA1"/>
    <w:pPr>
      <w:numPr>
        <w:ilvl w:val="4"/>
        <w:numId w:val="5"/>
      </w:numPr>
      <w:spacing w:before="240" w:after="60"/>
      <w:outlineLvl w:val="4"/>
    </w:pPr>
    <w:rPr>
      <w:i/>
    </w:rPr>
  </w:style>
  <w:style w:type="paragraph" w:styleId="Titre6">
    <w:name w:val="heading 6"/>
    <w:basedOn w:val="Normal"/>
    <w:next w:val="Normal"/>
    <w:qFormat/>
    <w:rsid w:val="00053AA1"/>
    <w:pPr>
      <w:numPr>
        <w:ilvl w:val="5"/>
        <w:numId w:val="5"/>
      </w:numPr>
      <w:spacing w:before="240" w:after="60"/>
      <w:outlineLvl w:val="5"/>
    </w:pPr>
    <w:rPr>
      <w:sz w:val="22"/>
    </w:rPr>
  </w:style>
  <w:style w:type="paragraph" w:styleId="Titre7">
    <w:name w:val="heading 7"/>
    <w:basedOn w:val="Normal"/>
    <w:next w:val="Normal"/>
    <w:qFormat/>
    <w:rsid w:val="00053AA1"/>
    <w:pPr>
      <w:numPr>
        <w:ilvl w:val="6"/>
        <w:numId w:val="5"/>
      </w:numPr>
      <w:spacing w:before="240" w:after="60"/>
      <w:outlineLvl w:val="6"/>
    </w:pPr>
    <w:rPr>
      <w:sz w:val="20"/>
    </w:rPr>
  </w:style>
  <w:style w:type="paragraph" w:styleId="Titre8">
    <w:name w:val="heading 8"/>
    <w:basedOn w:val="Normal"/>
    <w:next w:val="Normal"/>
    <w:qFormat/>
    <w:rsid w:val="00053AA1"/>
    <w:pPr>
      <w:numPr>
        <w:ilvl w:val="7"/>
        <w:numId w:val="5"/>
      </w:numPr>
      <w:spacing w:before="240" w:after="60"/>
      <w:outlineLvl w:val="7"/>
    </w:pPr>
    <w:rPr>
      <w:rFonts w:ascii="Arial" w:hAnsi="Arial"/>
      <w:i/>
      <w:sz w:val="20"/>
    </w:rPr>
  </w:style>
  <w:style w:type="paragraph" w:styleId="Titre9">
    <w:name w:val="heading 9"/>
    <w:basedOn w:val="Normal"/>
    <w:next w:val="Normal"/>
    <w:qFormat/>
    <w:rsid w:val="00053AA1"/>
    <w:pPr>
      <w:numPr>
        <w:ilvl w:val="8"/>
        <w:numId w:val="5"/>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rsid w:val="00053AA1"/>
    <w:pPr>
      <w:spacing w:after="240"/>
      <w:ind w:firstLine="709"/>
    </w:pPr>
  </w:style>
  <w:style w:type="paragraph" w:customStyle="1" w:styleId="1Sous-titre">
    <w:name w:val="1|Sous-titre"/>
    <w:basedOn w:val="Normal"/>
    <w:rsid w:val="00053AA1"/>
    <w:pPr>
      <w:jc w:val="center"/>
    </w:pPr>
    <w:rPr>
      <w:b/>
      <w:sz w:val="32"/>
    </w:rPr>
  </w:style>
  <w:style w:type="paragraph" w:customStyle="1" w:styleId="1Auteur">
    <w:name w:val="1|Auteur"/>
    <w:basedOn w:val="Normal"/>
    <w:next w:val="Normal"/>
    <w:rsid w:val="00053AA1"/>
    <w:pPr>
      <w:jc w:val="center"/>
    </w:pPr>
  </w:style>
  <w:style w:type="paragraph" w:customStyle="1" w:styleId="1Copyright">
    <w:name w:val="1|Copyright"/>
    <w:basedOn w:val="Normal"/>
    <w:next w:val="Normal"/>
    <w:rsid w:val="00053AA1"/>
    <w:pPr>
      <w:jc w:val="center"/>
    </w:pPr>
  </w:style>
  <w:style w:type="paragraph" w:customStyle="1" w:styleId="1Dedicace">
    <w:name w:val="1|Dedicace"/>
    <w:basedOn w:val="Normal"/>
    <w:rsid w:val="00053AA1"/>
    <w:pPr>
      <w:spacing w:before="3000"/>
      <w:ind w:left="4423"/>
      <w:jc w:val="right"/>
    </w:pPr>
    <w:rPr>
      <w:i/>
    </w:rPr>
  </w:style>
  <w:style w:type="paragraph" w:customStyle="1" w:styleId="1Depot">
    <w:name w:val="1|Depot"/>
    <w:basedOn w:val="Normal"/>
    <w:rsid w:val="00053AA1"/>
    <w:pPr>
      <w:jc w:val="center"/>
    </w:pPr>
  </w:style>
  <w:style w:type="paragraph" w:customStyle="1" w:styleId="1Dept">
    <w:name w:val="1|Dept"/>
    <w:basedOn w:val="Normal"/>
    <w:next w:val="Normal"/>
    <w:rsid w:val="00053AA1"/>
    <w:pPr>
      <w:jc w:val="center"/>
    </w:pPr>
  </w:style>
  <w:style w:type="paragraph" w:customStyle="1" w:styleId="EpigrapheCorps">
    <w:name w:val="EpigrapheCorps"/>
    <w:basedOn w:val="Normal"/>
    <w:next w:val="EpigrapheSourceCorps"/>
    <w:rsid w:val="00053AA1"/>
    <w:pPr>
      <w:spacing w:before="480" w:line="240" w:lineRule="auto"/>
      <w:ind w:left="4423"/>
      <w:jc w:val="right"/>
    </w:pPr>
    <w:rPr>
      <w:i/>
      <w:sz w:val="20"/>
    </w:rPr>
  </w:style>
  <w:style w:type="paragraph" w:customStyle="1" w:styleId="EpigrapheSourceCorps">
    <w:name w:val="EpigrapheSourceCorps"/>
    <w:basedOn w:val="Normal"/>
    <w:next w:val="Para"/>
    <w:rsid w:val="00053AA1"/>
    <w:pPr>
      <w:spacing w:after="480" w:line="240" w:lineRule="auto"/>
      <w:jc w:val="right"/>
    </w:pPr>
    <w:rPr>
      <w:sz w:val="18"/>
    </w:rPr>
  </w:style>
  <w:style w:type="paragraph" w:customStyle="1" w:styleId="1Faculte">
    <w:name w:val="1|Faculte"/>
    <w:basedOn w:val="Normal"/>
    <w:next w:val="Normal"/>
    <w:rsid w:val="00053AA1"/>
    <w:pPr>
      <w:jc w:val="center"/>
    </w:pPr>
  </w:style>
  <w:style w:type="paragraph" w:customStyle="1" w:styleId="1Grade">
    <w:name w:val="1|Grade"/>
    <w:basedOn w:val="Normal"/>
    <w:next w:val="Normal"/>
    <w:rsid w:val="00053AA1"/>
    <w:pPr>
      <w:jc w:val="center"/>
    </w:pPr>
  </w:style>
  <w:style w:type="paragraph" w:customStyle="1" w:styleId="1Jury">
    <w:name w:val="1|Jury"/>
    <w:basedOn w:val="Normal"/>
    <w:rsid w:val="00053AA1"/>
    <w:pPr>
      <w:jc w:val="center"/>
    </w:pPr>
  </w:style>
  <w:style w:type="paragraph" w:customStyle="1" w:styleId="1TitreThese">
    <w:name w:val="1|TitreThese"/>
    <w:basedOn w:val="Normal"/>
    <w:next w:val="Normal"/>
    <w:rsid w:val="00053AA1"/>
    <w:pPr>
      <w:jc w:val="center"/>
    </w:pPr>
    <w:rPr>
      <w:b/>
      <w:sz w:val="36"/>
    </w:rPr>
  </w:style>
  <w:style w:type="paragraph" w:customStyle="1" w:styleId="1Universite">
    <w:name w:val="1|Universite"/>
    <w:basedOn w:val="Normal"/>
    <w:next w:val="Normal"/>
    <w:rsid w:val="00053AA1"/>
    <w:pPr>
      <w:jc w:val="center"/>
    </w:pPr>
  </w:style>
  <w:style w:type="paragraph" w:customStyle="1" w:styleId="3Anntitre1">
    <w:name w:val="3|Ann_titre1"/>
    <w:basedOn w:val="Normal"/>
    <w:next w:val="Para"/>
    <w:rsid w:val="00053AA1"/>
    <w:pPr>
      <w:spacing w:before="240" w:after="60"/>
    </w:pPr>
    <w:rPr>
      <w:b/>
      <w:sz w:val="36"/>
    </w:rPr>
  </w:style>
  <w:style w:type="paragraph" w:customStyle="1" w:styleId="3Bibliitem">
    <w:name w:val="3|Bibli_item"/>
    <w:basedOn w:val="Normal"/>
    <w:rsid w:val="00053AA1"/>
    <w:pPr>
      <w:ind w:left="709" w:hanging="709"/>
    </w:pPr>
  </w:style>
  <w:style w:type="paragraph" w:customStyle="1" w:styleId="3Biblitit1">
    <w:name w:val="3|Bibli_tit1"/>
    <w:basedOn w:val="Normal"/>
    <w:next w:val="3Bibliitem"/>
    <w:rsid w:val="00053AA1"/>
    <w:pPr>
      <w:spacing w:before="240" w:after="60"/>
    </w:pPr>
    <w:rPr>
      <w:b/>
      <w:sz w:val="36"/>
    </w:rPr>
  </w:style>
  <w:style w:type="paragraph" w:customStyle="1" w:styleId="3Biblitit2">
    <w:name w:val="3|Bibli_tit2"/>
    <w:basedOn w:val="Normal"/>
    <w:next w:val="3Bibliitem"/>
    <w:rsid w:val="00053AA1"/>
    <w:rPr>
      <w:b/>
      <w:sz w:val="32"/>
    </w:rPr>
  </w:style>
  <w:style w:type="paragraph" w:customStyle="1" w:styleId="3Biblitit3">
    <w:name w:val="3|Bibli_tit3"/>
    <w:basedOn w:val="Normal"/>
    <w:next w:val="3Bibliitem"/>
    <w:rsid w:val="00053AA1"/>
    <w:rPr>
      <w:b/>
      <w:sz w:val="28"/>
    </w:rPr>
  </w:style>
  <w:style w:type="paragraph" w:customStyle="1" w:styleId="3Biblitit4">
    <w:name w:val="3|Bibli_tit4"/>
    <w:basedOn w:val="Normal"/>
    <w:next w:val="3Bibliitem"/>
    <w:rsid w:val="00053AA1"/>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rsid w:val="00053AA1"/>
    <w:pPr>
      <w:spacing w:before="120" w:after="240" w:line="240" w:lineRule="auto"/>
      <w:ind w:left="1418"/>
    </w:pPr>
  </w:style>
  <w:style w:type="paragraph" w:customStyle="1" w:styleId="CitatioBloc2">
    <w:name w:val="CitatioBloc2"/>
    <w:basedOn w:val="Texte"/>
    <w:next w:val="Para"/>
    <w:rsid w:val="00053AA1"/>
    <w:pPr>
      <w:spacing w:before="240" w:line="240" w:lineRule="auto"/>
      <w:ind w:firstLine="0"/>
      <w:jc w:val="left"/>
    </w:pPr>
  </w:style>
  <w:style w:type="character" w:customStyle="1" w:styleId="Citation1">
    <w:name w:val="Citation1"/>
    <w:basedOn w:val="Policepardfaut"/>
    <w:rsid w:val="00053AA1"/>
  </w:style>
  <w:style w:type="paragraph" w:customStyle="1" w:styleId="Equation">
    <w:name w:val="Equation"/>
    <w:basedOn w:val="Normal"/>
    <w:rsid w:val="00053AA1"/>
  </w:style>
  <w:style w:type="character" w:customStyle="1" w:styleId="LangueEtrang">
    <w:name w:val="LangueEtrang"/>
    <w:rsid w:val="00053AA1"/>
    <w:rPr>
      <w:i/>
    </w:rPr>
  </w:style>
  <w:style w:type="paragraph" w:customStyle="1" w:styleId="Source">
    <w:name w:val="Source"/>
    <w:basedOn w:val="Normal"/>
    <w:next w:val="Para"/>
    <w:rsid w:val="00053AA1"/>
  </w:style>
  <w:style w:type="paragraph" w:customStyle="1" w:styleId="1TitreFront">
    <w:name w:val="1|TitreFront"/>
    <w:basedOn w:val="Normal"/>
    <w:next w:val="Para"/>
    <w:rsid w:val="00053AA1"/>
    <w:rPr>
      <w:b/>
      <w:sz w:val="36"/>
    </w:rPr>
  </w:style>
  <w:style w:type="paragraph" w:styleId="TM1">
    <w:name w:val="toc 1"/>
    <w:basedOn w:val="Normal"/>
    <w:next w:val="Normal"/>
    <w:autoRedefine/>
    <w:uiPriority w:val="39"/>
    <w:rsid w:val="00053AA1"/>
  </w:style>
  <w:style w:type="paragraph" w:styleId="TM2">
    <w:name w:val="toc 2"/>
    <w:basedOn w:val="Normal"/>
    <w:next w:val="Normal"/>
    <w:autoRedefine/>
    <w:uiPriority w:val="39"/>
    <w:rsid w:val="00053AA1"/>
    <w:pPr>
      <w:ind w:left="240"/>
    </w:pPr>
  </w:style>
  <w:style w:type="paragraph" w:styleId="TM3">
    <w:name w:val="toc 3"/>
    <w:basedOn w:val="Normal"/>
    <w:next w:val="Normal"/>
    <w:autoRedefine/>
    <w:uiPriority w:val="39"/>
    <w:rsid w:val="00053AA1"/>
    <w:pPr>
      <w:ind w:left="480"/>
    </w:pPr>
  </w:style>
  <w:style w:type="paragraph" w:styleId="TM4">
    <w:name w:val="toc 4"/>
    <w:basedOn w:val="Normal"/>
    <w:next w:val="Normal"/>
    <w:autoRedefine/>
    <w:semiHidden/>
    <w:rsid w:val="00053AA1"/>
    <w:pPr>
      <w:ind w:left="720"/>
    </w:pPr>
  </w:style>
  <w:style w:type="paragraph" w:styleId="TM5">
    <w:name w:val="toc 5"/>
    <w:basedOn w:val="Normal"/>
    <w:next w:val="Normal"/>
    <w:autoRedefine/>
    <w:semiHidden/>
    <w:rsid w:val="00053AA1"/>
    <w:pPr>
      <w:ind w:left="960"/>
    </w:pPr>
  </w:style>
  <w:style w:type="paragraph" w:styleId="TM6">
    <w:name w:val="toc 6"/>
    <w:basedOn w:val="Normal"/>
    <w:next w:val="Normal"/>
    <w:autoRedefine/>
    <w:semiHidden/>
    <w:rsid w:val="00053AA1"/>
    <w:pPr>
      <w:ind w:left="1200"/>
    </w:pPr>
  </w:style>
  <w:style w:type="paragraph" w:styleId="TM7">
    <w:name w:val="toc 7"/>
    <w:basedOn w:val="Normal"/>
    <w:next w:val="Normal"/>
    <w:autoRedefine/>
    <w:semiHidden/>
    <w:rsid w:val="00053AA1"/>
    <w:pPr>
      <w:ind w:left="1440"/>
    </w:pPr>
  </w:style>
  <w:style w:type="paragraph" w:styleId="TM8">
    <w:name w:val="toc 8"/>
    <w:basedOn w:val="Normal"/>
    <w:next w:val="Normal"/>
    <w:autoRedefine/>
    <w:semiHidden/>
    <w:rsid w:val="00053AA1"/>
    <w:pPr>
      <w:ind w:left="1680"/>
    </w:pPr>
  </w:style>
  <w:style w:type="paragraph" w:styleId="TM9">
    <w:name w:val="toc 9"/>
    <w:basedOn w:val="Normal"/>
    <w:next w:val="Normal"/>
    <w:autoRedefine/>
    <w:semiHidden/>
    <w:rsid w:val="00053AA1"/>
    <w:pPr>
      <w:ind w:left="1920"/>
    </w:pPr>
  </w:style>
  <w:style w:type="paragraph" w:styleId="Tabledesillustrations">
    <w:name w:val="table of figures"/>
    <w:basedOn w:val="Normal"/>
    <w:next w:val="Normal"/>
    <w:uiPriority w:val="99"/>
    <w:rsid w:val="00053AA1"/>
    <w:pPr>
      <w:ind w:left="480" w:hanging="480"/>
    </w:pPr>
  </w:style>
  <w:style w:type="paragraph" w:customStyle="1" w:styleId="Intro">
    <w:name w:val="Intro"/>
    <w:basedOn w:val="Normal"/>
    <w:next w:val="Para"/>
    <w:rsid w:val="00053AA1"/>
    <w:pPr>
      <w:spacing w:before="240" w:after="60"/>
    </w:pPr>
    <w:rPr>
      <w:b/>
      <w:sz w:val="36"/>
    </w:rPr>
  </w:style>
  <w:style w:type="paragraph" w:customStyle="1" w:styleId="Conclu">
    <w:name w:val="Conclu"/>
    <w:basedOn w:val="Normal"/>
    <w:next w:val="Para"/>
    <w:rsid w:val="00053AA1"/>
    <w:pPr>
      <w:spacing w:before="240" w:after="60"/>
    </w:pPr>
    <w:rPr>
      <w:b/>
      <w:sz w:val="36"/>
    </w:rPr>
  </w:style>
  <w:style w:type="paragraph" w:customStyle="1" w:styleId="ListeTitre">
    <w:name w:val="ListeTitre"/>
    <w:basedOn w:val="Normal"/>
    <w:next w:val="Normal"/>
    <w:rsid w:val="00053AA1"/>
  </w:style>
  <w:style w:type="paragraph" w:customStyle="1" w:styleId="Strophe">
    <w:name w:val="Strophe"/>
    <w:basedOn w:val="Texte"/>
    <w:rsid w:val="00053AA1"/>
    <w:pPr>
      <w:spacing w:after="320" w:line="240" w:lineRule="auto"/>
      <w:ind w:left="851" w:firstLine="0"/>
      <w:jc w:val="left"/>
    </w:pPr>
  </w:style>
  <w:style w:type="paragraph" w:customStyle="1" w:styleId="Entree">
    <w:name w:val="Entree"/>
    <w:basedOn w:val="Normal"/>
    <w:rsid w:val="00053AA1"/>
    <w:pPr>
      <w:tabs>
        <w:tab w:val="left" w:pos="1276"/>
      </w:tabs>
      <w:spacing w:after="120" w:line="240" w:lineRule="auto"/>
      <w:ind w:left="1276" w:hanging="1276"/>
    </w:pPr>
  </w:style>
  <w:style w:type="character" w:customStyle="1" w:styleId="Definition">
    <w:name w:val="Definition"/>
    <w:basedOn w:val="Policepardfaut"/>
    <w:rsid w:val="00053AA1"/>
  </w:style>
  <w:style w:type="paragraph" w:customStyle="1" w:styleId="3Anntitre2">
    <w:name w:val="3|Ann_titre2"/>
    <w:basedOn w:val="Normal"/>
    <w:next w:val="Para"/>
    <w:rsid w:val="00053AA1"/>
    <w:pPr>
      <w:spacing w:before="240" w:after="60"/>
    </w:pPr>
    <w:rPr>
      <w:b/>
      <w:sz w:val="32"/>
    </w:rPr>
  </w:style>
  <w:style w:type="paragraph" w:customStyle="1" w:styleId="3Anntitre3">
    <w:name w:val="3|Ann_titre3"/>
    <w:basedOn w:val="Normal"/>
    <w:next w:val="Para"/>
    <w:rsid w:val="00053AA1"/>
    <w:pPr>
      <w:spacing w:before="240" w:after="60"/>
    </w:pPr>
    <w:rPr>
      <w:b/>
      <w:sz w:val="28"/>
    </w:rPr>
  </w:style>
  <w:style w:type="paragraph" w:customStyle="1" w:styleId="Figure">
    <w:name w:val="Figure"/>
    <w:basedOn w:val="Normal"/>
    <w:next w:val="Para"/>
    <w:rsid w:val="00053AA1"/>
  </w:style>
  <w:style w:type="paragraph" w:customStyle="1" w:styleId="1TableListe">
    <w:name w:val="1|TableListe"/>
    <w:basedOn w:val="Normal"/>
    <w:next w:val="Normal"/>
    <w:rsid w:val="00053AA1"/>
    <w:rPr>
      <w:b/>
      <w:sz w:val="36"/>
    </w:rPr>
  </w:style>
  <w:style w:type="paragraph" w:customStyle="1" w:styleId="Jalon">
    <w:name w:val="Jalon"/>
    <w:basedOn w:val="Texte"/>
    <w:rsid w:val="00053AA1"/>
  </w:style>
  <w:style w:type="paragraph" w:styleId="Lgende">
    <w:name w:val="caption"/>
    <w:basedOn w:val="Normal"/>
    <w:next w:val="Normal"/>
    <w:qFormat/>
    <w:rsid w:val="00053AA1"/>
    <w:pPr>
      <w:spacing w:before="120" w:after="120"/>
    </w:pPr>
  </w:style>
  <w:style w:type="paragraph" w:customStyle="1" w:styleId="closer">
    <w:name w:val="closer"/>
    <w:basedOn w:val="Normal"/>
    <w:rsid w:val="00053AA1"/>
    <w:pPr>
      <w:tabs>
        <w:tab w:val="left" w:pos="3261"/>
      </w:tabs>
      <w:spacing w:line="240" w:lineRule="auto"/>
      <w:jc w:val="right"/>
    </w:pPr>
  </w:style>
  <w:style w:type="paragraph" w:customStyle="1" w:styleId="Jalon0">
    <w:name w:val="Jalon0"/>
    <w:basedOn w:val="Jalon"/>
    <w:rsid w:val="00053AA1"/>
  </w:style>
  <w:style w:type="paragraph" w:customStyle="1" w:styleId="Jalon1">
    <w:name w:val="Jalon1"/>
    <w:basedOn w:val="Jalon"/>
    <w:rsid w:val="00053AA1"/>
  </w:style>
  <w:style w:type="paragraph" w:customStyle="1" w:styleId="JalonBiblio">
    <w:name w:val="JalonBiblio"/>
    <w:basedOn w:val="Jalon"/>
    <w:rsid w:val="00053AA1"/>
  </w:style>
  <w:style w:type="paragraph" w:customStyle="1" w:styleId="JalonAnnexe">
    <w:name w:val="JalonAnnexe"/>
    <w:basedOn w:val="Jalon"/>
    <w:rsid w:val="00053AA1"/>
  </w:style>
  <w:style w:type="paragraph" w:styleId="En-tte">
    <w:name w:val="header"/>
    <w:basedOn w:val="Normal"/>
    <w:link w:val="En-tteCar"/>
    <w:uiPriority w:val="99"/>
    <w:rsid w:val="00053AA1"/>
    <w:pPr>
      <w:tabs>
        <w:tab w:val="center" w:pos="4320"/>
        <w:tab w:val="right" w:pos="8640"/>
      </w:tabs>
    </w:pPr>
  </w:style>
  <w:style w:type="character" w:styleId="Numrodepage">
    <w:name w:val="page number"/>
    <w:basedOn w:val="Policepardfaut"/>
    <w:rsid w:val="00053AA1"/>
  </w:style>
  <w:style w:type="paragraph" w:styleId="Pieddepage">
    <w:name w:val="footer"/>
    <w:basedOn w:val="Normal"/>
    <w:link w:val="PieddepageCar"/>
    <w:uiPriority w:val="99"/>
    <w:rsid w:val="00053AA1"/>
    <w:pPr>
      <w:tabs>
        <w:tab w:val="center" w:pos="4320"/>
        <w:tab w:val="right" w:pos="8640"/>
      </w:tabs>
    </w:pPr>
  </w:style>
  <w:style w:type="paragraph" w:customStyle="1" w:styleId="ListeSimple">
    <w:name w:val="ListeSimple"/>
    <w:basedOn w:val="Normal"/>
    <w:rsid w:val="00053AA1"/>
    <w:pPr>
      <w:spacing w:line="240" w:lineRule="auto"/>
      <w:ind w:left="709"/>
    </w:pPr>
  </w:style>
  <w:style w:type="paragraph" w:customStyle="1" w:styleId="1Programme">
    <w:name w:val="1|Programme"/>
    <w:basedOn w:val="1Grade"/>
    <w:rsid w:val="00053AA1"/>
  </w:style>
  <w:style w:type="paragraph" w:customStyle="1" w:styleId="1Option">
    <w:name w:val="1|Option"/>
    <w:basedOn w:val="1Grade"/>
    <w:rsid w:val="00053AA1"/>
  </w:style>
  <w:style w:type="paragraph" w:customStyle="1" w:styleId="1EpigrapheLimin">
    <w:name w:val="1|EpigrapheLimin"/>
    <w:basedOn w:val="1Dedicace"/>
    <w:next w:val="1EpigrapheSourceLim"/>
    <w:rsid w:val="00053AA1"/>
  </w:style>
  <w:style w:type="paragraph" w:customStyle="1" w:styleId="1EpigrapheSourceLim">
    <w:name w:val="1|EpigrapheSourceLim"/>
    <w:basedOn w:val="Normal"/>
    <w:next w:val="Normal"/>
    <w:rsid w:val="00053AA1"/>
    <w:pPr>
      <w:jc w:val="right"/>
    </w:pPr>
  </w:style>
  <w:style w:type="paragraph" w:customStyle="1" w:styleId="ListePuce">
    <w:name w:val="ListePuce"/>
    <w:basedOn w:val="Normal"/>
    <w:rsid w:val="00053AA1"/>
    <w:pPr>
      <w:numPr>
        <w:numId w:val="1"/>
      </w:numPr>
      <w:spacing w:line="240" w:lineRule="auto"/>
    </w:pPr>
  </w:style>
  <w:style w:type="paragraph" w:customStyle="1" w:styleId="ListeNum">
    <w:name w:val="ListeNum"/>
    <w:basedOn w:val="Normal"/>
    <w:rsid w:val="00053AA1"/>
    <w:pPr>
      <w:numPr>
        <w:numId w:val="2"/>
      </w:numPr>
    </w:pPr>
  </w:style>
  <w:style w:type="paragraph" w:customStyle="1" w:styleId="ListeSimpleB">
    <w:name w:val="ListeSimpleB"/>
    <w:basedOn w:val="Normal"/>
    <w:rsid w:val="00053AA1"/>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rsid w:val="00053AA1"/>
    <w:pPr>
      <w:jc w:val="left"/>
    </w:pPr>
  </w:style>
  <w:style w:type="paragraph" w:customStyle="1" w:styleId="1Resume">
    <w:name w:val="1|Resume"/>
    <w:basedOn w:val="Normal"/>
    <w:next w:val="Para"/>
    <w:rsid w:val="00053AA1"/>
    <w:rPr>
      <w:b/>
      <w:sz w:val="36"/>
    </w:rPr>
  </w:style>
  <w:style w:type="paragraph" w:customStyle="1" w:styleId="Para">
    <w:name w:val="Para"/>
    <w:basedOn w:val="Texte"/>
    <w:rsid w:val="00053AA1"/>
    <w:pPr>
      <w:spacing w:before="120" w:after="120"/>
    </w:pPr>
  </w:style>
  <w:style w:type="paragraph" w:customStyle="1" w:styleId="Parasuite">
    <w:name w:val="Para_suite"/>
    <w:basedOn w:val="Para"/>
    <w:next w:val="Para"/>
    <w:rsid w:val="00053AA1"/>
    <w:pPr>
      <w:ind w:firstLine="0"/>
    </w:pPr>
  </w:style>
  <w:style w:type="paragraph" w:customStyle="1" w:styleId="1texteJury">
    <w:name w:val="1|texteJury"/>
    <w:basedOn w:val="Normal"/>
    <w:rsid w:val="00053AA1"/>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character" w:styleId="lev">
    <w:name w:val="Strong"/>
    <w:basedOn w:val="Policepardfaut"/>
    <w:uiPriority w:val="22"/>
    <w:qFormat/>
    <w:rsid w:val="00CE4BE6"/>
    <w:rPr>
      <w:b/>
      <w:bCs/>
    </w:rPr>
  </w:style>
  <w:style w:type="paragraph" w:styleId="PrformatHTML">
    <w:name w:val="HTML Preformatted"/>
    <w:basedOn w:val="Normal"/>
    <w:link w:val="PrformatHTMLCar"/>
    <w:uiPriority w:val="99"/>
    <w:unhideWhenUsed/>
    <w:rsid w:val="002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fr-FR"/>
    </w:rPr>
  </w:style>
  <w:style w:type="character" w:customStyle="1" w:styleId="PrformatHTMLCar">
    <w:name w:val="Préformaté HTML Car"/>
    <w:basedOn w:val="Policepardfaut"/>
    <w:link w:val="PrformatHTML"/>
    <w:uiPriority w:val="99"/>
    <w:rsid w:val="00206E47"/>
    <w:rPr>
      <w:rFonts w:ascii="Courier New" w:hAnsi="Courier New" w:cs="Courier New"/>
    </w:rPr>
  </w:style>
  <w:style w:type="character" w:customStyle="1" w:styleId="y2iqfc">
    <w:name w:val="y2iqfc"/>
    <w:basedOn w:val="Policepardfaut"/>
    <w:rsid w:val="00206E47"/>
  </w:style>
  <w:style w:type="character" w:customStyle="1" w:styleId="hgkelc">
    <w:name w:val="hgkelc"/>
    <w:basedOn w:val="Policepardfaut"/>
    <w:rsid w:val="007568E0"/>
  </w:style>
  <w:style w:type="character" w:customStyle="1" w:styleId="corrected-phrasedisplayed-text">
    <w:name w:val="corrected-phrase__displayed-text"/>
    <w:basedOn w:val="Policepardfaut"/>
    <w:rsid w:val="00E24D0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9947">
      <w:bodyDiv w:val="1"/>
      <w:marLeft w:val="0"/>
      <w:marRight w:val="0"/>
      <w:marTop w:val="0"/>
      <w:marBottom w:val="0"/>
      <w:divBdr>
        <w:top w:val="none" w:sz="0" w:space="0" w:color="auto"/>
        <w:left w:val="none" w:sz="0" w:space="0" w:color="auto"/>
        <w:bottom w:val="none" w:sz="0" w:space="0" w:color="auto"/>
        <w:right w:val="none" w:sz="0" w:space="0" w:color="auto"/>
      </w:divBdr>
    </w:div>
    <w:div w:id="195121027">
      <w:bodyDiv w:val="1"/>
      <w:marLeft w:val="0"/>
      <w:marRight w:val="0"/>
      <w:marTop w:val="0"/>
      <w:marBottom w:val="0"/>
      <w:divBdr>
        <w:top w:val="none" w:sz="0" w:space="0" w:color="auto"/>
        <w:left w:val="none" w:sz="0" w:space="0" w:color="auto"/>
        <w:bottom w:val="none" w:sz="0" w:space="0" w:color="auto"/>
        <w:right w:val="none" w:sz="0" w:space="0" w:color="auto"/>
      </w:divBdr>
      <w:divsChild>
        <w:div w:id="2029258997">
          <w:marLeft w:val="547"/>
          <w:marRight w:val="0"/>
          <w:marTop w:val="0"/>
          <w:marBottom w:val="0"/>
          <w:divBdr>
            <w:top w:val="none" w:sz="0" w:space="0" w:color="auto"/>
            <w:left w:val="none" w:sz="0" w:space="0" w:color="auto"/>
            <w:bottom w:val="none" w:sz="0" w:space="0" w:color="auto"/>
            <w:right w:val="none" w:sz="0" w:space="0" w:color="auto"/>
          </w:divBdr>
        </w:div>
        <w:div w:id="2044284761">
          <w:marLeft w:val="1166"/>
          <w:marRight w:val="0"/>
          <w:marTop w:val="0"/>
          <w:marBottom w:val="0"/>
          <w:divBdr>
            <w:top w:val="none" w:sz="0" w:space="0" w:color="auto"/>
            <w:left w:val="none" w:sz="0" w:space="0" w:color="auto"/>
            <w:bottom w:val="none" w:sz="0" w:space="0" w:color="auto"/>
            <w:right w:val="none" w:sz="0" w:space="0" w:color="auto"/>
          </w:divBdr>
        </w:div>
        <w:div w:id="628362649">
          <w:marLeft w:val="1800"/>
          <w:marRight w:val="0"/>
          <w:marTop w:val="0"/>
          <w:marBottom w:val="0"/>
          <w:divBdr>
            <w:top w:val="none" w:sz="0" w:space="0" w:color="auto"/>
            <w:left w:val="none" w:sz="0" w:space="0" w:color="auto"/>
            <w:bottom w:val="none" w:sz="0" w:space="0" w:color="auto"/>
            <w:right w:val="none" w:sz="0" w:space="0" w:color="auto"/>
          </w:divBdr>
        </w:div>
        <w:div w:id="1462964276">
          <w:marLeft w:val="3240"/>
          <w:marRight w:val="0"/>
          <w:marTop w:val="0"/>
          <w:marBottom w:val="0"/>
          <w:divBdr>
            <w:top w:val="none" w:sz="0" w:space="0" w:color="auto"/>
            <w:left w:val="none" w:sz="0" w:space="0" w:color="auto"/>
            <w:bottom w:val="none" w:sz="0" w:space="0" w:color="auto"/>
            <w:right w:val="none" w:sz="0" w:space="0" w:color="auto"/>
          </w:divBdr>
        </w:div>
        <w:div w:id="298075336">
          <w:marLeft w:val="3240"/>
          <w:marRight w:val="0"/>
          <w:marTop w:val="0"/>
          <w:marBottom w:val="0"/>
          <w:divBdr>
            <w:top w:val="none" w:sz="0" w:space="0" w:color="auto"/>
            <w:left w:val="none" w:sz="0" w:space="0" w:color="auto"/>
            <w:bottom w:val="none" w:sz="0" w:space="0" w:color="auto"/>
            <w:right w:val="none" w:sz="0" w:space="0" w:color="auto"/>
          </w:divBdr>
        </w:div>
        <w:div w:id="1771075009">
          <w:marLeft w:val="2520"/>
          <w:marRight w:val="0"/>
          <w:marTop w:val="0"/>
          <w:marBottom w:val="0"/>
          <w:divBdr>
            <w:top w:val="none" w:sz="0" w:space="0" w:color="auto"/>
            <w:left w:val="none" w:sz="0" w:space="0" w:color="auto"/>
            <w:bottom w:val="none" w:sz="0" w:space="0" w:color="auto"/>
            <w:right w:val="none" w:sz="0" w:space="0" w:color="auto"/>
          </w:divBdr>
        </w:div>
        <w:div w:id="1155999672">
          <w:marLeft w:val="2520"/>
          <w:marRight w:val="0"/>
          <w:marTop w:val="0"/>
          <w:marBottom w:val="0"/>
          <w:divBdr>
            <w:top w:val="none" w:sz="0" w:space="0" w:color="auto"/>
            <w:left w:val="none" w:sz="0" w:space="0" w:color="auto"/>
            <w:bottom w:val="none" w:sz="0" w:space="0" w:color="auto"/>
            <w:right w:val="none" w:sz="0" w:space="0" w:color="auto"/>
          </w:divBdr>
        </w:div>
        <w:div w:id="358773637">
          <w:marLeft w:val="3240"/>
          <w:marRight w:val="0"/>
          <w:marTop w:val="0"/>
          <w:marBottom w:val="0"/>
          <w:divBdr>
            <w:top w:val="none" w:sz="0" w:space="0" w:color="auto"/>
            <w:left w:val="none" w:sz="0" w:space="0" w:color="auto"/>
            <w:bottom w:val="none" w:sz="0" w:space="0" w:color="auto"/>
            <w:right w:val="none" w:sz="0" w:space="0" w:color="auto"/>
          </w:divBdr>
        </w:div>
        <w:div w:id="379938352">
          <w:marLeft w:val="3240"/>
          <w:marRight w:val="0"/>
          <w:marTop w:val="0"/>
          <w:marBottom w:val="0"/>
          <w:divBdr>
            <w:top w:val="none" w:sz="0" w:space="0" w:color="auto"/>
            <w:left w:val="none" w:sz="0" w:space="0" w:color="auto"/>
            <w:bottom w:val="none" w:sz="0" w:space="0" w:color="auto"/>
            <w:right w:val="none" w:sz="0" w:space="0" w:color="auto"/>
          </w:divBdr>
        </w:div>
        <w:div w:id="2090535531">
          <w:marLeft w:val="2520"/>
          <w:marRight w:val="0"/>
          <w:marTop w:val="0"/>
          <w:marBottom w:val="0"/>
          <w:divBdr>
            <w:top w:val="none" w:sz="0" w:space="0" w:color="auto"/>
            <w:left w:val="none" w:sz="0" w:space="0" w:color="auto"/>
            <w:bottom w:val="none" w:sz="0" w:space="0" w:color="auto"/>
            <w:right w:val="none" w:sz="0" w:space="0" w:color="auto"/>
          </w:divBdr>
        </w:div>
        <w:div w:id="1756902220">
          <w:marLeft w:val="3240"/>
          <w:marRight w:val="0"/>
          <w:marTop w:val="0"/>
          <w:marBottom w:val="0"/>
          <w:divBdr>
            <w:top w:val="none" w:sz="0" w:space="0" w:color="auto"/>
            <w:left w:val="none" w:sz="0" w:space="0" w:color="auto"/>
            <w:bottom w:val="none" w:sz="0" w:space="0" w:color="auto"/>
            <w:right w:val="none" w:sz="0" w:space="0" w:color="auto"/>
          </w:divBdr>
        </w:div>
        <w:div w:id="692341936">
          <w:marLeft w:val="3240"/>
          <w:marRight w:val="0"/>
          <w:marTop w:val="0"/>
          <w:marBottom w:val="0"/>
          <w:divBdr>
            <w:top w:val="none" w:sz="0" w:space="0" w:color="auto"/>
            <w:left w:val="none" w:sz="0" w:space="0" w:color="auto"/>
            <w:bottom w:val="none" w:sz="0" w:space="0" w:color="auto"/>
            <w:right w:val="none" w:sz="0" w:space="0" w:color="auto"/>
          </w:divBdr>
        </w:div>
        <w:div w:id="290942040">
          <w:marLeft w:val="2520"/>
          <w:marRight w:val="0"/>
          <w:marTop w:val="0"/>
          <w:marBottom w:val="0"/>
          <w:divBdr>
            <w:top w:val="none" w:sz="0" w:space="0" w:color="auto"/>
            <w:left w:val="none" w:sz="0" w:space="0" w:color="auto"/>
            <w:bottom w:val="none" w:sz="0" w:space="0" w:color="auto"/>
            <w:right w:val="none" w:sz="0" w:space="0" w:color="auto"/>
          </w:divBdr>
        </w:div>
        <w:div w:id="406418394">
          <w:marLeft w:val="3240"/>
          <w:marRight w:val="0"/>
          <w:marTop w:val="0"/>
          <w:marBottom w:val="0"/>
          <w:divBdr>
            <w:top w:val="none" w:sz="0" w:space="0" w:color="auto"/>
            <w:left w:val="none" w:sz="0" w:space="0" w:color="auto"/>
            <w:bottom w:val="none" w:sz="0" w:space="0" w:color="auto"/>
            <w:right w:val="none" w:sz="0" w:space="0" w:color="auto"/>
          </w:divBdr>
        </w:div>
        <w:div w:id="37054039">
          <w:marLeft w:val="3240"/>
          <w:marRight w:val="0"/>
          <w:marTop w:val="0"/>
          <w:marBottom w:val="0"/>
          <w:divBdr>
            <w:top w:val="none" w:sz="0" w:space="0" w:color="auto"/>
            <w:left w:val="none" w:sz="0" w:space="0" w:color="auto"/>
            <w:bottom w:val="none" w:sz="0" w:space="0" w:color="auto"/>
            <w:right w:val="none" w:sz="0" w:space="0" w:color="auto"/>
          </w:divBdr>
        </w:div>
        <w:div w:id="2127969249">
          <w:marLeft w:val="2520"/>
          <w:marRight w:val="0"/>
          <w:marTop w:val="0"/>
          <w:marBottom w:val="0"/>
          <w:divBdr>
            <w:top w:val="none" w:sz="0" w:space="0" w:color="auto"/>
            <w:left w:val="none" w:sz="0" w:space="0" w:color="auto"/>
            <w:bottom w:val="none" w:sz="0" w:space="0" w:color="auto"/>
            <w:right w:val="none" w:sz="0" w:space="0" w:color="auto"/>
          </w:divBdr>
        </w:div>
        <w:div w:id="1550725429">
          <w:marLeft w:val="3240"/>
          <w:marRight w:val="0"/>
          <w:marTop w:val="0"/>
          <w:marBottom w:val="0"/>
          <w:divBdr>
            <w:top w:val="none" w:sz="0" w:space="0" w:color="auto"/>
            <w:left w:val="none" w:sz="0" w:space="0" w:color="auto"/>
            <w:bottom w:val="none" w:sz="0" w:space="0" w:color="auto"/>
            <w:right w:val="none" w:sz="0" w:space="0" w:color="auto"/>
          </w:divBdr>
        </w:div>
        <w:div w:id="1732920703">
          <w:marLeft w:val="3240"/>
          <w:marRight w:val="0"/>
          <w:marTop w:val="0"/>
          <w:marBottom w:val="0"/>
          <w:divBdr>
            <w:top w:val="none" w:sz="0" w:space="0" w:color="auto"/>
            <w:left w:val="none" w:sz="0" w:space="0" w:color="auto"/>
            <w:bottom w:val="none" w:sz="0" w:space="0" w:color="auto"/>
            <w:right w:val="none" w:sz="0" w:space="0" w:color="auto"/>
          </w:divBdr>
        </w:div>
        <w:div w:id="1850486525">
          <w:marLeft w:val="3240"/>
          <w:marRight w:val="0"/>
          <w:marTop w:val="0"/>
          <w:marBottom w:val="0"/>
          <w:divBdr>
            <w:top w:val="none" w:sz="0" w:space="0" w:color="auto"/>
            <w:left w:val="none" w:sz="0" w:space="0" w:color="auto"/>
            <w:bottom w:val="none" w:sz="0" w:space="0" w:color="auto"/>
            <w:right w:val="none" w:sz="0" w:space="0" w:color="auto"/>
          </w:divBdr>
        </w:div>
        <w:div w:id="1793355154">
          <w:marLeft w:val="1800"/>
          <w:marRight w:val="0"/>
          <w:marTop w:val="0"/>
          <w:marBottom w:val="0"/>
          <w:divBdr>
            <w:top w:val="none" w:sz="0" w:space="0" w:color="auto"/>
            <w:left w:val="none" w:sz="0" w:space="0" w:color="auto"/>
            <w:bottom w:val="none" w:sz="0" w:space="0" w:color="auto"/>
            <w:right w:val="none" w:sz="0" w:space="0" w:color="auto"/>
          </w:divBdr>
        </w:div>
        <w:div w:id="1094547566">
          <w:marLeft w:val="2520"/>
          <w:marRight w:val="0"/>
          <w:marTop w:val="0"/>
          <w:marBottom w:val="0"/>
          <w:divBdr>
            <w:top w:val="none" w:sz="0" w:space="0" w:color="auto"/>
            <w:left w:val="none" w:sz="0" w:space="0" w:color="auto"/>
            <w:bottom w:val="none" w:sz="0" w:space="0" w:color="auto"/>
            <w:right w:val="none" w:sz="0" w:space="0" w:color="auto"/>
          </w:divBdr>
        </w:div>
        <w:div w:id="48844202">
          <w:marLeft w:val="2520"/>
          <w:marRight w:val="0"/>
          <w:marTop w:val="0"/>
          <w:marBottom w:val="0"/>
          <w:divBdr>
            <w:top w:val="none" w:sz="0" w:space="0" w:color="auto"/>
            <w:left w:val="none" w:sz="0" w:space="0" w:color="auto"/>
            <w:bottom w:val="none" w:sz="0" w:space="0" w:color="auto"/>
            <w:right w:val="none" w:sz="0" w:space="0" w:color="auto"/>
          </w:divBdr>
        </w:div>
        <w:div w:id="1846749445">
          <w:marLeft w:val="2520"/>
          <w:marRight w:val="0"/>
          <w:marTop w:val="0"/>
          <w:marBottom w:val="0"/>
          <w:divBdr>
            <w:top w:val="none" w:sz="0" w:space="0" w:color="auto"/>
            <w:left w:val="none" w:sz="0" w:space="0" w:color="auto"/>
            <w:bottom w:val="none" w:sz="0" w:space="0" w:color="auto"/>
            <w:right w:val="none" w:sz="0" w:space="0" w:color="auto"/>
          </w:divBdr>
        </w:div>
        <w:div w:id="2007512309">
          <w:marLeft w:val="1800"/>
          <w:marRight w:val="0"/>
          <w:marTop w:val="0"/>
          <w:marBottom w:val="0"/>
          <w:divBdr>
            <w:top w:val="none" w:sz="0" w:space="0" w:color="auto"/>
            <w:left w:val="none" w:sz="0" w:space="0" w:color="auto"/>
            <w:bottom w:val="none" w:sz="0" w:space="0" w:color="auto"/>
            <w:right w:val="none" w:sz="0" w:space="0" w:color="auto"/>
          </w:divBdr>
        </w:div>
        <w:div w:id="1918830167">
          <w:marLeft w:val="2520"/>
          <w:marRight w:val="0"/>
          <w:marTop w:val="0"/>
          <w:marBottom w:val="0"/>
          <w:divBdr>
            <w:top w:val="none" w:sz="0" w:space="0" w:color="auto"/>
            <w:left w:val="none" w:sz="0" w:space="0" w:color="auto"/>
            <w:bottom w:val="none" w:sz="0" w:space="0" w:color="auto"/>
            <w:right w:val="none" w:sz="0" w:space="0" w:color="auto"/>
          </w:divBdr>
        </w:div>
        <w:div w:id="855659476">
          <w:marLeft w:val="2520"/>
          <w:marRight w:val="0"/>
          <w:marTop w:val="0"/>
          <w:marBottom w:val="0"/>
          <w:divBdr>
            <w:top w:val="none" w:sz="0" w:space="0" w:color="auto"/>
            <w:left w:val="none" w:sz="0" w:space="0" w:color="auto"/>
            <w:bottom w:val="none" w:sz="0" w:space="0" w:color="auto"/>
            <w:right w:val="none" w:sz="0" w:space="0" w:color="auto"/>
          </w:divBdr>
        </w:div>
        <w:div w:id="169804144">
          <w:marLeft w:val="2520"/>
          <w:marRight w:val="0"/>
          <w:marTop w:val="0"/>
          <w:marBottom w:val="0"/>
          <w:divBdr>
            <w:top w:val="none" w:sz="0" w:space="0" w:color="auto"/>
            <w:left w:val="none" w:sz="0" w:space="0" w:color="auto"/>
            <w:bottom w:val="none" w:sz="0" w:space="0" w:color="auto"/>
            <w:right w:val="none" w:sz="0" w:space="0" w:color="auto"/>
          </w:divBdr>
        </w:div>
        <w:div w:id="582684037">
          <w:marLeft w:val="1800"/>
          <w:marRight w:val="0"/>
          <w:marTop w:val="0"/>
          <w:marBottom w:val="0"/>
          <w:divBdr>
            <w:top w:val="none" w:sz="0" w:space="0" w:color="auto"/>
            <w:left w:val="none" w:sz="0" w:space="0" w:color="auto"/>
            <w:bottom w:val="none" w:sz="0" w:space="0" w:color="auto"/>
            <w:right w:val="none" w:sz="0" w:space="0" w:color="auto"/>
          </w:divBdr>
        </w:div>
        <w:div w:id="2071420571">
          <w:marLeft w:val="2520"/>
          <w:marRight w:val="0"/>
          <w:marTop w:val="0"/>
          <w:marBottom w:val="0"/>
          <w:divBdr>
            <w:top w:val="none" w:sz="0" w:space="0" w:color="auto"/>
            <w:left w:val="none" w:sz="0" w:space="0" w:color="auto"/>
            <w:bottom w:val="none" w:sz="0" w:space="0" w:color="auto"/>
            <w:right w:val="none" w:sz="0" w:space="0" w:color="auto"/>
          </w:divBdr>
        </w:div>
        <w:div w:id="524562436">
          <w:marLeft w:val="2520"/>
          <w:marRight w:val="0"/>
          <w:marTop w:val="0"/>
          <w:marBottom w:val="0"/>
          <w:divBdr>
            <w:top w:val="none" w:sz="0" w:space="0" w:color="auto"/>
            <w:left w:val="none" w:sz="0" w:space="0" w:color="auto"/>
            <w:bottom w:val="none" w:sz="0" w:space="0" w:color="auto"/>
            <w:right w:val="none" w:sz="0" w:space="0" w:color="auto"/>
          </w:divBdr>
        </w:div>
        <w:div w:id="851841147">
          <w:marLeft w:val="2520"/>
          <w:marRight w:val="0"/>
          <w:marTop w:val="0"/>
          <w:marBottom w:val="0"/>
          <w:divBdr>
            <w:top w:val="none" w:sz="0" w:space="0" w:color="auto"/>
            <w:left w:val="none" w:sz="0" w:space="0" w:color="auto"/>
            <w:bottom w:val="none" w:sz="0" w:space="0" w:color="auto"/>
            <w:right w:val="none" w:sz="0" w:space="0" w:color="auto"/>
          </w:divBdr>
        </w:div>
        <w:div w:id="1834758225">
          <w:marLeft w:val="1800"/>
          <w:marRight w:val="0"/>
          <w:marTop w:val="0"/>
          <w:marBottom w:val="0"/>
          <w:divBdr>
            <w:top w:val="none" w:sz="0" w:space="0" w:color="auto"/>
            <w:left w:val="none" w:sz="0" w:space="0" w:color="auto"/>
            <w:bottom w:val="none" w:sz="0" w:space="0" w:color="auto"/>
            <w:right w:val="none" w:sz="0" w:space="0" w:color="auto"/>
          </w:divBdr>
        </w:div>
        <w:div w:id="984970173">
          <w:marLeft w:val="1166"/>
          <w:marRight w:val="0"/>
          <w:marTop w:val="0"/>
          <w:marBottom w:val="0"/>
          <w:divBdr>
            <w:top w:val="none" w:sz="0" w:space="0" w:color="auto"/>
            <w:left w:val="none" w:sz="0" w:space="0" w:color="auto"/>
            <w:bottom w:val="none" w:sz="0" w:space="0" w:color="auto"/>
            <w:right w:val="none" w:sz="0" w:space="0" w:color="auto"/>
          </w:divBdr>
        </w:div>
        <w:div w:id="1531409400">
          <w:marLeft w:val="1166"/>
          <w:marRight w:val="0"/>
          <w:marTop w:val="0"/>
          <w:marBottom w:val="0"/>
          <w:divBdr>
            <w:top w:val="none" w:sz="0" w:space="0" w:color="auto"/>
            <w:left w:val="none" w:sz="0" w:space="0" w:color="auto"/>
            <w:bottom w:val="none" w:sz="0" w:space="0" w:color="auto"/>
            <w:right w:val="none" w:sz="0" w:space="0" w:color="auto"/>
          </w:divBdr>
        </w:div>
      </w:divsChild>
    </w:div>
    <w:div w:id="357895454">
      <w:bodyDiv w:val="1"/>
      <w:marLeft w:val="0"/>
      <w:marRight w:val="0"/>
      <w:marTop w:val="0"/>
      <w:marBottom w:val="0"/>
      <w:divBdr>
        <w:top w:val="none" w:sz="0" w:space="0" w:color="auto"/>
        <w:left w:val="none" w:sz="0" w:space="0" w:color="auto"/>
        <w:bottom w:val="none" w:sz="0" w:space="0" w:color="auto"/>
        <w:right w:val="none" w:sz="0" w:space="0" w:color="auto"/>
      </w:divBdr>
    </w:div>
    <w:div w:id="820269746">
      <w:bodyDiv w:val="1"/>
      <w:marLeft w:val="0"/>
      <w:marRight w:val="0"/>
      <w:marTop w:val="0"/>
      <w:marBottom w:val="0"/>
      <w:divBdr>
        <w:top w:val="none" w:sz="0" w:space="0" w:color="auto"/>
        <w:left w:val="none" w:sz="0" w:space="0" w:color="auto"/>
        <w:bottom w:val="none" w:sz="0" w:space="0" w:color="auto"/>
        <w:right w:val="none" w:sz="0" w:space="0" w:color="auto"/>
      </w:divBdr>
      <w:divsChild>
        <w:div w:id="1211303574">
          <w:marLeft w:val="0"/>
          <w:marRight w:val="0"/>
          <w:marTop w:val="0"/>
          <w:marBottom w:val="0"/>
          <w:divBdr>
            <w:top w:val="none" w:sz="0" w:space="0" w:color="auto"/>
            <w:left w:val="none" w:sz="0" w:space="0" w:color="auto"/>
            <w:bottom w:val="none" w:sz="0" w:space="0" w:color="auto"/>
            <w:right w:val="none" w:sz="0" w:space="0" w:color="auto"/>
          </w:divBdr>
          <w:divsChild>
            <w:div w:id="823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9835">
      <w:bodyDiv w:val="1"/>
      <w:marLeft w:val="0"/>
      <w:marRight w:val="0"/>
      <w:marTop w:val="0"/>
      <w:marBottom w:val="0"/>
      <w:divBdr>
        <w:top w:val="none" w:sz="0" w:space="0" w:color="auto"/>
        <w:left w:val="none" w:sz="0" w:space="0" w:color="auto"/>
        <w:bottom w:val="none" w:sz="0" w:space="0" w:color="auto"/>
        <w:right w:val="none" w:sz="0" w:space="0" w:color="auto"/>
      </w:divBdr>
    </w:div>
    <w:div w:id="1115829538">
      <w:bodyDiv w:val="1"/>
      <w:marLeft w:val="0"/>
      <w:marRight w:val="0"/>
      <w:marTop w:val="0"/>
      <w:marBottom w:val="0"/>
      <w:divBdr>
        <w:top w:val="none" w:sz="0" w:space="0" w:color="auto"/>
        <w:left w:val="none" w:sz="0" w:space="0" w:color="auto"/>
        <w:bottom w:val="none" w:sz="0" w:space="0" w:color="auto"/>
        <w:right w:val="none" w:sz="0" w:space="0" w:color="auto"/>
      </w:divBdr>
    </w:div>
    <w:div w:id="1293944761">
      <w:bodyDiv w:val="1"/>
      <w:marLeft w:val="0"/>
      <w:marRight w:val="0"/>
      <w:marTop w:val="0"/>
      <w:marBottom w:val="0"/>
      <w:divBdr>
        <w:top w:val="none" w:sz="0" w:space="0" w:color="auto"/>
        <w:left w:val="none" w:sz="0" w:space="0" w:color="auto"/>
        <w:bottom w:val="none" w:sz="0" w:space="0" w:color="auto"/>
        <w:right w:val="none" w:sz="0" w:space="0" w:color="auto"/>
      </w:divBdr>
      <w:divsChild>
        <w:div w:id="938679696">
          <w:marLeft w:val="0"/>
          <w:marRight w:val="0"/>
          <w:marTop w:val="0"/>
          <w:marBottom w:val="0"/>
          <w:divBdr>
            <w:top w:val="none" w:sz="0" w:space="0" w:color="auto"/>
            <w:left w:val="none" w:sz="0" w:space="0" w:color="auto"/>
            <w:bottom w:val="none" w:sz="0" w:space="0" w:color="auto"/>
            <w:right w:val="none" w:sz="0" w:space="0" w:color="auto"/>
          </w:divBdr>
          <w:divsChild>
            <w:div w:id="1552960632">
              <w:marLeft w:val="0"/>
              <w:marRight w:val="0"/>
              <w:marTop w:val="180"/>
              <w:marBottom w:val="180"/>
              <w:divBdr>
                <w:top w:val="none" w:sz="0" w:space="0" w:color="auto"/>
                <w:left w:val="none" w:sz="0" w:space="0" w:color="auto"/>
                <w:bottom w:val="none" w:sz="0" w:space="0" w:color="auto"/>
                <w:right w:val="none" w:sz="0" w:space="0" w:color="auto"/>
              </w:divBdr>
            </w:div>
          </w:divsChild>
        </w:div>
        <w:div w:id="24798571">
          <w:marLeft w:val="0"/>
          <w:marRight w:val="0"/>
          <w:marTop w:val="0"/>
          <w:marBottom w:val="0"/>
          <w:divBdr>
            <w:top w:val="none" w:sz="0" w:space="0" w:color="auto"/>
            <w:left w:val="none" w:sz="0" w:space="0" w:color="auto"/>
            <w:bottom w:val="none" w:sz="0" w:space="0" w:color="auto"/>
            <w:right w:val="none" w:sz="0" w:space="0" w:color="auto"/>
          </w:divBdr>
          <w:divsChild>
            <w:div w:id="1866400017">
              <w:marLeft w:val="0"/>
              <w:marRight w:val="0"/>
              <w:marTop w:val="0"/>
              <w:marBottom w:val="0"/>
              <w:divBdr>
                <w:top w:val="none" w:sz="0" w:space="0" w:color="auto"/>
                <w:left w:val="none" w:sz="0" w:space="0" w:color="auto"/>
                <w:bottom w:val="none" w:sz="0" w:space="0" w:color="auto"/>
                <w:right w:val="none" w:sz="0" w:space="0" w:color="auto"/>
              </w:divBdr>
              <w:divsChild>
                <w:div w:id="713383575">
                  <w:marLeft w:val="0"/>
                  <w:marRight w:val="0"/>
                  <w:marTop w:val="0"/>
                  <w:marBottom w:val="0"/>
                  <w:divBdr>
                    <w:top w:val="none" w:sz="0" w:space="0" w:color="auto"/>
                    <w:left w:val="none" w:sz="0" w:space="0" w:color="auto"/>
                    <w:bottom w:val="none" w:sz="0" w:space="0" w:color="auto"/>
                    <w:right w:val="none" w:sz="0" w:space="0" w:color="auto"/>
                  </w:divBdr>
                  <w:divsChild>
                    <w:div w:id="1473017895">
                      <w:marLeft w:val="0"/>
                      <w:marRight w:val="0"/>
                      <w:marTop w:val="0"/>
                      <w:marBottom w:val="0"/>
                      <w:divBdr>
                        <w:top w:val="none" w:sz="0" w:space="0" w:color="auto"/>
                        <w:left w:val="none" w:sz="0" w:space="0" w:color="auto"/>
                        <w:bottom w:val="none" w:sz="0" w:space="0" w:color="auto"/>
                        <w:right w:val="none" w:sz="0" w:space="0" w:color="auto"/>
                      </w:divBdr>
                      <w:divsChild>
                        <w:div w:id="1033657079">
                          <w:marLeft w:val="0"/>
                          <w:marRight w:val="0"/>
                          <w:marTop w:val="0"/>
                          <w:marBottom w:val="0"/>
                          <w:divBdr>
                            <w:top w:val="none" w:sz="0" w:space="0" w:color="auto"/>
                            <w:left w:val="none" w:sz="0" w:space="0" w:color="auto"/>
                            <w:bottom w:val="none" w:sz="0" w:space="0" w:color="auto"/>
                            <w:right w:val="none" w:sz="0" w:space="0" w:color="auto"/>
                          </w:divBdr>
                          <w:divsChild>
                            <w:div w:id="5568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925925">
      <w:bodyDiv w:val="1"/>
      <w:marLeft w:val="0"/>
      <w:marRight w:val="0"/>
      <w:marTop w:val="0"/>
      <w:marBottom w:val="0"/>
      <w:divBdr>
        <w:top w:val="none" w:sz="0" w:space="0" w:color="auto"/>
        <w:left w:val="none" w:sz="0" w:space="0" w:color="auto"/>
        <w:bottom w:val="none" w:sz="0" w:space="0" w:color="auto"/>
        <w:right w:val="none" w:sz="0" w:space="0" w:color="auto"/>
      </w:divBdr>
    </w:div>
    <w:div w:id="1497306282">
      <w:bodyDiv w:val="1"/>
      <w:marLeft w:val="0"/>
      <w:marRight w:val="0"/>
      <w:marTop w:val="0"/>
      <w:marBottom w:val="0"/>
      <w:divBdr>
        <w:top w:val="none" w:sz="0" w:space="0" w:color="auto"/>
        <w:left w:val="none" w:sz="0" w:space="0" w:color="auto"/>
        <w:bottom w:val="none" w:sz="0" w:space="0" w:color="auto"/>
        <w:right w:val="none" w:sz="0" w:space="0" w:color="auto"/>
      </w:divBdr>
      <w:divsChild>
        <w:div w:id="1127118068">
          <w:marLeft w:val="547"/>
          <w:marRight w:val="0"/>
          <w:marTop w:val="0"/>
          <w:marBottom w:val="0"/>
          <w:divBdr>
            <w:top w:val="none" w:sz="0" w:space="0" w:color="auto"/>
            <w:left w:val="none" w:sz="0" w:space="0" w:color="auto"/>
            <w:bottom w:val="none" w:sz="0" w:space="0" w:color="auto"/>
            <w:right w:val="none" w:sz="0" w:space="0" w:color="auto"/>
          </w:divBdr>
        </w:div>
        <w:div w:id="1223323098">
          <w:marLeft w:val="1166"/>
          <w:marRight w:val="0"/>
          <w:marTop w:val="0"/>
          <w:marBottom w:val="0"/>
          <w:divBdr>
            <w:top w:val="none" w:sz="0" w:space="0" w:color="auto"/>
            <w:left w:val="none" w:sz="0" w:space="0" w:color="auto"/>
            <w:bottom w:val="none" w:sz="0" w:space="0" w:color="auto"/>
            <w:right w:val="none" w:sz="0" w:space="0" w:color="auto"/>
          </w:divBdr>
        </w:div>
        <w:div w:id="58019673">
          <w:marLeft w:val="1800"/>
          <w:marRight w:val="0"/>
          <w:marTop w:val="0"/>
          <w:marBottom w:val="0"/>
          <w:divBdr>
            <w:top w:val="none" w:sz="0" w:space="0" w:color="auto"/>
            <w:left w:val="none" w:sz="0" w:space="0" w:color="auto"/>
            <w:bottom w:val="none" w:sz="0" w:space="0" w:color="auto"/>
            <w:right w:val="none" w:sz="0" w:space="0" w:color="auto"/>
          </w:divBdr>
        </w:div>
        <w:div w:id="1198196064">
          <w:marLeft w:val="3240"/>
          <w:marRight w:val="0"/>
          <w:marTop w:val="0"/>
          <w:marBottom w:val="0"/>
          <w:divBdr>
            <w:top w:val="none" w:sz="0" w:space="0" w:color="auto"/>
            <w:left w:val="none" w:sz="0" w:space="0" w:color="auto"/>
            <w:bottom w:val="none" w:sz="0" w:space="0" w:color="auto"/>
            <w:right w:val="none" w:sz="0" w:space="0" w:color="auto"/>
          </w:divBdr>
        </w:div>
        <w:div w:id="810899420">
          <w:marLeft w:val="3240"/>
          <w:marRight w:val="0"/>
          <w:marTop w:val="0"/>
          <w:marBottom w:val="0"/>
          <w:divBdr>
            <w:top w:val="none" w:sz="0" w:space="0" w:color="auto"/>
            <w:left w:val="none" w:sz="0" w:space="0" w:color="auto"/>
            <w:bottom w:val="none" w:sz="0" w:space="0" w:color="auto"/>
            <w:right w:val="none" w:sz="0" w:space="0" w:color="auto"/>
          </w:divBdr>
        </w:div>
        <w:div w:id="1811943944">
          <w:marLeft w:val="2520"/>
          <w:marRight w:val="0"/>
          <w:marTop w:val="0"/>
          <w:marBottom w:val="0"/>
          <w:divBdr>
            <w:top w:val="none" w:sz="0" w:space="0" w:color="auto"/>
            <w:left w:val="none" w:sz="0" w:space="0" w:color="auto"/>
            <w:bottom w:val="none" w:sz="0" w:space="0" w:color="auto"/>
            <w:right w:val="none" w:sz="0" w:space="0" w:color="auto"/>
          </w:divBdr>
        </w:div>
        <w:div w:id="46028587">
          <w:marLeft w:val="2520"/>
          <w:marRight w:val="0"/>
          <w:marTop w:val="0"/>
          <w:marBottom w:val="0"/>
          <w:divBdr>
            <w:top w:val="none" w:sz="0" w:space="0" w:color="auto"/>
            <w:left w:val="none" w:sz="0" w:space="0" w:color="auto"/>
            <w:bottom w:val="none" w:sz="0" w:space="0" w:color="auto"/>
            <w:right w:val="none" w:sz="0" w:space="0" w:color="auto"/>
          </w:divBdr>
        </w:div>
        <w:div w:id="465272770">
          <w:marLeft w:val="3240"/>
          <w:marRight w:val="0"/>
          <w:marTop w:val="0"/>
          <w:marBottom w:val="0"/>
          <w:divBdr>
            <w:top w:val="none" w:sz="0" w:space="0" w:color="auto"/>
            <w:left w:val="none" w:sz="0" w:space="0" w:color="auto"/>
            <w:bottom w:val="none" w:sz="0" w:space="0" w:color="auto"/>
            <w:right w:val="none" w:sz="0" w:space="0" w:color="auto"/>
          </w:divBdr>
        </w:div>
        <w:div w:id="931622271">
          <w:marLeft w:val="3240"/>
          <w:marRight w:val="0"/>
          <w:marTop w:val="0"/>
          <w:marBottom w:val="0"/>
          <w:divBdr>
            <w:top w:val="none" w:sz="0" w:space="0" w:color="auto"/>
            <w:left w:val="none" w:sz="0" w:space="0" w:color="auto"/>
            <w:bottom w:val="none" w:sz="0" w:space="0" w:color="auto"/>
            <w:right w:val="none" w:sz="0" w:space="0" w:color="auto"/>
          </w:divBdr>
        </w:div>
        <w:div w:id="54475739">
          <w:marLeft w:val="2520"/>
          <w:marRight w:val="0"/>
          <w:marTop w:val="0"/>
          <w:marBottom w:val="0"/>
          <w:divBdr>
            <w:top w:val="none" w:sz="0" w:space="0" w:color="auto"/>
            <w:left w:val="none" w:sz="0" w:space="0" w:color="auto"/>
            <w:bottom w:val="none" w:sz="0" w:space="0" w:color="auto"/>
            <w:right w:val="none" w:sz="0" w:space="0" w:color="auto"/>
          </w:divBdr>
        </w:div>
        <w:div w:id="703284326">
          <w:marLeft w:val="3240"/>
          <w:marRight w:val="0"/>
          <w:marTop w:val="0"/>
          <w:marBottom w:val="0"/>
          <w:divBdr>
            <w:top w:val="none" w:sz="0" w:space="0" w:color="auto"/>
            <w:left w:val="none" w:sz="0" w:space="0" w:color="auto"/>
            <w:bottom w:val="none" w:sz="0" w:space="0" w:color="auto"/>
            <w:right w:val="none" w:sz="0" w:space="0" w:color="auto"/>
          </w:divBdr>
        </w:div>
        <w:div w:id="1550922399">
          <w:marLeft w:val="3240"/>
          <w:marRight w:val="0"/>
          <w:marTop w:val="0"/>
          <w:marBottom w:val="0"/>
          <w:divBdr>
            <w:top w:val="none" w:sz="0" w:space="0" w:color="auto"/>
            <w:left w:val="none" w:sz="0" w:space="0" w:color="auto"/>
            <w:bottom w:val="none" w:sz="0" w:space="0" w:color="auto"/>
            <w:right w:val="none" w:sz="0" w:space="0" w:color="auto"/>
          </w:divBdr>
        </w:div>
        <w:div w:id="1242371870">
          <w:marLeft w:val="2520"/>
          <w:marRight w:val="0"/>
          <w:marTop w:val="0"/>
          <w:marBottom w:val="0"/>
          <w:divBdr>
            <w:top w:val="none" w:sz="0" w:space="0" w:color="auto"/>
            <w:left w:val="none" w:sz="0" w:space="0" w:color="auto"/>
            <w:bottom w:val="none" w:sz="0" w:space="0" w:color="auto"/>
            <w:right w:val="none" w:sz="0" w:space="0" w:color="auto"/>
          </w:divBdr>
        </w:div>
        <w:div w:id="1342899374">
          <w:marLeft w:val="3240"/>
          <w:marRight w:val="0"/>
          <w:marTop w:val="0"/>
          <w:marBottom w:val="0"/>
          <w:divBdr>
            <w:top w:val="none" w:sz="0" w:space="0" w:color="auto"/>
            <w:left w:val="none" w:sz="0" w:space="0" w:color="auto"/>
            <w:bottom w:val="none" w:sz="0" w:space="0" w:color="auto"/>
            <w:right w:val="none" w:sz="0" w:space="0" w:color="auto"/>
          </w:divBdr>
        </w:div>
        <w:div w:id="119997302">
          <w:marLeft w:val="3240"/>
          <w:marRight w:val="0"/>
          <w:marTop w:val="0"/>
          <w:marBottom w:val="0"/>
          <w:divBdr>
            <w:top w:val="none" w:sz="0" w:space="0" w:color="auto"/>
            <w:left w:val="none" w:sz="0" w:space="0" w:color="auto"/>
            <w:bottom w:val="none" w:sz="0" w:space="0" w:color="auto"/>
            <w:right w:val="none" w:sz="0" w:space="0" w:color="auto"/>
          </w:divBdr>
        </w:div>
        <w:div w:id="261111284">
          <w:marLeft w:val="2520"/>
          <w:marRight w:val="0"/>
          <w:marTop w:val="0"/>
          <w:marBottom w:val="0"/>
          <w:divBdr>
            <w:top w:val="none" w:sz="0" w:space="0" w:color="auto"/>
            <w:left w:val="none" w:sz="0" w:space="0" w:color="auto"/>
            <w:bottom w:val="none" w:sz="0" w:space="0" w:color="auto"/>
            <w:right w:val="none" w:sz="0" w:space="0" w:color="auto"/>
          </w:divBdr>
        </w:div>
        <w:div w:id="1182549390">
          <w:marLeft w:val="3240"/>
          <w:marRight w:val="0"/>
          <w:marTop w:val="0"/>
          <w:marBottom w:val="0"/>
          <w:divBdr>
            <w:top w:val="none" w:sz="0" w:space="0" w:color="auto"/>
            <w:left w:val="none" w:sz="0" w:space="0" w:color="auto"/>
            <w:bottom w:val="none" w:sz="0" w:space="0" w:color="auto"/>
            <w:right w:val="none" w:sz="0" w:space="0" w:color="auto"/>
          </w:divBdr>
        </w:div>
        <w:div w:id="685329161">
          <w:marLeft w:val="3240"/>
          <w:marRight w:val="0"/>
          <w:marTop w:val="0"/>
          <w:marBottom w:val="0"/>
          <w:divBdr>
            <w:top w:val="none" w:sz="0" w:space="0" w:color="auto"/>
            <w:left w:val="none" w:sz="0" w:space="0" w:color="auto"/>
            <w:bottom w:val="none" w:sz="0" w:space="0" w:color="auto"/>
            <w:right w:val="none" w:sz="0" w:space="0" w:color="auto"/>
          </w:divBdr>
        </w:div>
        <w:div w:id="978456699">
          <w:marLeft w:val="3240"/>
          <w:marRight w:val="0"/>
          <w:marTop w:val="0"/>
          <w:marBottom w:val="0"/>
          <w:divBdr>
            <w:top w:val="none" w:sz="0" w:space="0" w:color="auto"/>
            <w:left w:val="none" w:sz="0" w:space="0" w:color="auto"/>
            <w:bottom w:val="none" w:sz="0" w:space="0" w:color="auto"/>
            <w:right w:val="none" w:sz="0" w:space="0" w:color="auto"/>
          </w:divBdr>
        </w:div>
        <w:div w:id="231236448">
          <w:marLeft w:val="1800"/>
          <w:marRight w:val="0"/>
          <w:marTop w:val="0"/>
          <w:marBottom w:val="0"/>
          <w:divBdr>
            <w:top w:val="none" w:sz="0" w:space="0" w:color="auto"/>
            <w:left w:val="none" w:sz="0" w:space="0" w:color="auto"/>
            <w:bottom w:val="none" w:sz="0" w:space="0" w:color="auto"/>
            <w:right w:val="none" w:sz="0" w:space="0" w:color="auto"/>
          </w:divBdr>
        </w:div>
        <w:div w:id="453790884">
          <w:marLeft w:val="2520"/>
          <w:marRight w:val="0"/>
          <w:marTop w:val="0"/>
          <w:marBottom w:val="0"/>
          <w:divBdr>
            <w:top w:val="none" w:sz="0" w:space="0" w:color="auto"/>
            <w:left w:val="none" w:sz="0" w:space="0" w:color="auto"/>
            <w:bottom w:val="none" w:sz="0" w:space="0" w:color="auto"/>
            <w:right w:val="none" w:sz="0" w:space="0" w:color="auto"/>
          </w:divBdr>
        </w:div>
        <w:div w:id="1578906827">
          <w:marLeft w:val="2520"/>
          <w:marRight w:val="0"/>
          <w:marTop w:val="0"/>
          <w:marBottom w:val="0"/>
          <w:divBdr>
            <w:top w:val="none" w:sz="0" w:space="0" w:color="auto"/>
            <w:left w:val="none" w:sz="0" w:space="0" w:color="auto"/>
            <w:bottom w:val="none" w:sz="0" w:space="0" w:color="auto"/>
            <w:right w:val="none" w:sz="0" w:space="0" w:color="auto"/>
          </w:divBdr>
        </w:div>
        <w:div w:id="1679426869">
          <w:marLeft w:val="2520"/>
          <w:marRight w:val="0"/>
          <w:marTop w:val="0"/>
          <w:marBottom w:val="0"/>
          <w:divBdr>
            <w:top w:val="none" w:sz="0" w:space="0" w:color="auto"/>
            <w:left w:val="none" w:sz="0" w:space="0" w:color="auto"/>
            <w:bottom w:val="none" w:sz="0" w:space="0" w:color="auto"/>
            <w:right w:val="none" w:sz="0" w:space="0" w:color="auto"/>
          </w:divBdr>
        </w:div>
        <w:div w:id="1937010637">
          <w:marLeft w:val="1800"/>
          <w:marRight w:val="0"/>
          <w:marTop w:val="0"/>
          <w:marBottom w:val="0"/>
          <w:divBdr>
            <w:top w:val="none" w:sz="0" w:space="0" w:color="auto"/>
            <w:left w:val="none" w:sz="0" w:space="0" w:color="auto"/>
            <w:bottom w:val="none" w:sz="0" w:space="0" w:color="auto"/>
            <w:right w:val="none" w:sz="0" w:space="0" w:color="auto"/>
          </w:divBdr>
        </w:div>
        <w:div w:id="919565028">
          <w:marLeft w:val="2520"/>
          <w:marRight w:val="0"/>
          <w:marTop w:val="0"/>
          <w:marBottom w:val="0"/>
          <w:divBdr>
            <w:top w:val="none" w:sz="0" w:space="0" w:color="auto"/>
            <w:left w:val="none" w:sz="0" w:space="0" w:color="auto"/>
            <w:bottom w:val="none" w:sz="0" w:space="0" w:color="auto"/>
            <w:right w:val="none" w:sz="0" w:space="0" w:color="auto"/>
          </w:divBdr>
        </w:div>
        <w:div w:id="1434131854">
          <w:marLeft w:val="2520"/>
          <w:marRight w:val="0"/>
          <w:marTop w:val="0"/>
          <w:marBottom w:val="0"/>
          <w:divBdr>
            <w:top w:val="none" w:sz="0" w:space="0" w:color="auto"/>
            <w:left w:val="none" w:sz="0" w:space="0" w:color="auto"/>
            <w:bottom w:val="none" w:sz="0" w:space="0" w:color="auto"/>
            <w:right w:val="none" w:sz="0" w:space="0" w:color="auto"/>
          </w:divBdr>
        </w:div>
        <w:div w:id="1458916395">
          <w:marLeft w:val="2520"/>
          <w:marRight w:val="0"/>
          <w:marTop w:val="0"/>
          <w:marBottom w:val="0"/>
          <w:divBdr>
            <w:top w:val="none" w:sz="0" w:space="0" w:color="auto"/>
            <w:left w:val="none" w:sz="0" w:space="0" w:color="auto"/>
            <w:bottom w:val="none" w:sz="0" w:space="0" w:color="auto"/>
            <w:right w:val="none" w:sz="0" w:space="0" w:color="auto"/>
          </w:divBdr>
        </w:div>
        <w:div w:id="1388917106">
          <w:marLeft w:val="1800"/>
          <w:marRight w:val="0"/>
          <w:marTop w:val="0"/>
          <w:marBottom w:val="0"/>
          <w:divBdr>
            <w:top w:val="none" w:sz="0" w:space="0" w:color="auto"/>
            <w:left w:val="none" w:sz="0" w:space="0" w:color="auto"/>
            <w:bottom w:val="none" w:sz="0" w:space="0" w:color="auto"/>
            <w:right w:val="none" w:sz="0" w:space="0" w:color="auto"/>
          </w:divBdr>
        </w:div>
        <w:div w:id="1537278823">
          <w:marLeft w:val="2520"/>
          <w:marRight w:val="0"/>
          <w:marTop w:val="0"/>
          <w:marBottom w:val="0"/>
          <w:divBdr>
            <w:top w:val="none" w:sz="0" w:space="0" w:color="auto"/>
            <w:left w:val="none" w:sz="0" w:space="0" w:color="auto"/>
            <w:bottom w:val="none" w:sz="0" w:space="0" w:color="auto"/>
            <w:right w:val="none" w:sz="0" w:space="0" w:color="auto"/>
          </w:divBdr>
        </w:div>
        <w:div w:id="1228958329">
          <w:marLeft w:val="2520"/>
          <w:marRight w:val="0"/>
          <w:marTop w:val="0"/>
          <w:marBottom w:val="0"/>
          <w:divBdr>
            <w:top w:val="none" w:sz="0" w:space="0" w:color="auto"/>
            <w:left w:val="none" w:sz="0" w:space="0" w:color="auto"/>
            <w:bottom w:val="none" w:sz="0" w:space="0" w:color="auto"/>
            <w:right w:val="none" w:sz="0" w:space="0" w:color="auto"/>
          </w:divBdr>
        </w:div>
        <w:div w:id="1165786071">
          <w:marLeft w:val="2520"/>
          <w:marRight w:val="0"/>
          <w:marTop w:val="0"/>
          <w:marBottom w:val="0"/>
          <w:divBdr>
            <w:top w:val="none" w:sz="0" w:space="0" w:color="auto"/>
            <w:left w:val="none" w:sz="0" w:space="0" w:color="auto"/>
            <w:bottom w:val="none" w:sz="0" w:space="0" w:color="auto"/>
            <w:right w:val="none" w:sz="0" w:space="0" w:color="auto"/>
          </w:divBdr>
        </w:div>
        <w:div w:id="2087605024">
          <w:marLeft w:val="1800"/>
          <w:marRight w:val="0"/>
          <w:marTop w:val="0"/>
          <w:marBottom w:val="0"/>
          <w:divBdr>
            <w:top w:val="none" w:sz="0" w:space="0" w:color="auto"/>
            <w:left w:val="none" w:sz="0" w:space="0" w:color="auto"/>
            <w:bottom w:val="none" w:sz="0" w:space="0" w:color="auto"/>
            <w:right w:val="none" w:sz="0" w:space="0" w:color="auto"/>
          </w:divBdr>
        </w:div>
        <w:div w:id="381558723">
          <w:marLeft w:val="1166"/>
          <w:marRight w:val="0"/>
          <w:marTop w:val="0"/>
          <w:marBottom w:val="0"/>
          <w:divBdr>
            <w:top w:val="none" w:sz="0" w:space="0" w:color="auto"/>
            <w:left w:val="none" w:sz="0" w:space="0" w:color="auto"/>
            <w:bottom w:val="none" w:sz="0" w:space="0" w:color="auto"/>
            <w:right w:val="none" w:sz="0" w:space="0" w:color="auto"/>
          </w:divBdr>
        </w:div>
        <w:div w:id="1715739475">
          <w:marLeft w:val="1166"/>
          <w:marRight w:val="0"/>
          <w:marTop w:val="0"/>
          <w:marBottom w:val="0"/>
          <w:divBdr>
            <w:top w:val="none" w:sz="0" w:space="0" w:color="auto"/>
            <w:left w:val="none" w:sz="0" w:space="0" w:color="auto"/>
            <w:bottom w:val="none" w:sz="0" w:space="0" w:color="auto"/>
            <w:right w:val="none" w:sz="0" w:space="0" w:color="auto"/>
          </w:divBdr>
        </w:div>
      </w:divsChild>
    </w:div>
    <w:div w:id="1581064386">
      <w:bodyDiv w:val="1"/>
      <w:marLeft w:val="0"/>
      <w:marRight w:val="0"/>
      <w:marTop w:val="0"/>
      <w:marBottom w:val="0"/>
      <w:divBdr>
        <w:top w:val="none" w:sz="0" w:space="0" w:color="auto"/>
        <w:left w:val="none" w:sz="0" w:space="0" w:color="auto"/>
        <w:bottom w:val="none" w:sz="0" w:space="0" w:color="auto"/>
        <w:right w:val="none" w:sz="0" w:space="0" w:color="auto"/>
      </w:divBdr>
    </w:div>
    <w:div w:id="1619070259">
      <w:bodyDiv w:val="1"/>
      <w:marLeft w:val="0"/>
      <w:marRight w:val="0"/>
      <w:marTop w:val="0"/>
      <w:marBottom w:val="0"/>
      <w:divBdr>
        <w:top w:val="none" w:sz="0" w:space="0" w:color="auto"/>
        <w:left w:val="none" w:sz="0" w:space="0" w:color="auto"/>
        <w:bottom w:val="none" w:sz="0" w:space="0" w:color="auto"/>
        <w:right w:val="none" w:sz="0" w:space="0" w:color="auto"/>
      </w:divBdr>
    </w:div>
    <w:div w:id="1800612784">
      <w:bodyDiv w:val="1"/>
      <w:marLeft w:val="0"/>
      <w:marRight w:val="0"/>
      <w:marTop w:val="0"/>
      <w:marBottom w:val="0"/>
      <w:divBdr>
        <w:top w:val="none" w:sz="0" w:space="0" w:color="auto"/>
        <w:left w:val="none" w:sz="0" w:space="0" w:color="auto"/>
        <w:bottom w:val="none" w:sz="0" w:space="0" w:color="auto"/>
        <w:right w:val="none" w:sz="0" w:space="0" w:color="auto"/>
      </w:divBdr>
    </w:div>
    <w:div w:id="1863013252">
      <w:bodyDiv w:val="1"/>
      <w:marLeft w:val="0"/>
      <w:marRight w:val="0"/>
      <w:marTop w:val="0"/>
      <w:marBottom w:val="0"/>
      <w:divBdr>
        <w:top w:val="none" w:sz="0" w:space="0" w:color="auto"/>
        <w:left w:val="none" w:sz="0" w:space="0" w:color="auto"/>
        <w:bottom w:val="none" w:sz="0" w:space="0" w:color="auto"/>
        <w:right w:val="none" w:sz="0" w:space="0" w:color="auto"/>
      </w:divBdr>
    </w:div>
    <w:div w:id="1874658963">
      <w:bodyDiv w:val="1"/>
      <w:marLeft w:val="0"/>
      <w:marRight w:val="0"/>
      <w:marTop w:val="0"/>
      <w:marBottom w:val="0"/>
      <w:divBdr>
        <w:top w:val="none" w:sz="0" w:space="0" w:color="auto"/>
        <w:left w:val="none" w:sz="0" w:space="0" w:color="auto"/>
        <w:bottom w:val="none" w:sz="0" w:space="0" w:color="auto"/>
        <w:right w:val="none" w:sz="0" w:space="0" w:color="auto"/>
      </w:divBdr>
      <w:divsChild>
        <w:div w:id="2006739101">
          <w:marLeft w:val="0"/>
          <w:marRight w:val="0"/>
          <w:marTop w:val="0"/>
          <w:marBottom w:val="0"/>
          <w:divBdr>
            <w:top w:val="none" w:sz="0" w:space="0" w:color="auto"/>
            <w:left w:val="none" w:sz="0" w:space="0" w:color="auto"/>
            <w:bottom w:val="none" w:sz="0" w:space="0" w:color="auto"/>
            <w:right w:val="none" w:sz="0" w:space="0" w:color="auto"/>
          </w:divBdr>
          <w:divsChild>
            <w:div w:id="6211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www.jedha.co/blog/git-et-github-definitions-differences-utilite"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blender.org/manual/fr/dev/getting_started/about/introduction.html" TargetMode="Externa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hyperlink" Target="https://www.software-developer-india.com/fr/avantages-et-inconvenients-de-node-js/" TargetMode="External"/><Relationship Id="rId38" Type="http://schemas.openxmlformats.org/officeDocument/2006/relationships/hyperlink" Target="https://waytolearnx.com/2018/11/difference-entre-mysql-et-postgresql.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hyperlink" Target="https://www.bocasay.com/fr/avantages-reactjs-developpement-web/"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grafikart.fr/tutoriels/nodejs-intro-792" TargetMode="External"/><Relationship Id="rId37" Type="http://schemas.openxmlformats.org/officeDocument/2006/relationships/hyperlink" Target="https://www.oracle.com/fr/database/definition-postgresql.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oracle.com/fr/database/systeme-gestion-base-de-donnees-sgbd-definition.html" TargetMode="External"/><Relationship Id="rId28" Type="http://schemas.openxmlformats.org/officeDocument/2006/relationships/hyperlink" Target="https://ibracilinks.com/blog/quest-ce-que-reactjs-et-pourquoi-devrions-nous-utiliser-reactjs" TargetMode="External"/><Relationship Id="rId36" Type="http://schemas.openxmlformats.org/officeDocument/2006/relationships/hyperlink" Target="https://cgobsession.com/advantages-and-disadvantages-of-blender-3d/"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nodejs.org/en/do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fr.reactjs.org/docs/getting-started" TargetMode="External"/><Relationship Id="rId30" Type="http://schemas.openxmlformats.org/officeDocument/2006/relationships/hyperlink" Target="https://www.javatpoint.com/pros-and-cons-of-react" TargetMode="External"/><Relationship Id="rId35" Type="http://schemas.openxmlformats.org/officeDocument/2006/relationships/hyperlink" Target="https://fr.quora.com/Quels-sont-les-avantages-et-les-inconv&#233;nients-de-Blender-3D"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2E19B-7F30-407F-BFB6-E97F0082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4002</TotalTime>
  <Pages>33</Pages>
  <Words>5180</Words>
  <Characters>28490</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33603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mihaja</dc:creator>
  <dc:description>Modèle de document These_UdeM.dot
version 2.6.0, 2012-09-20</dc:description>
  <cp:lastModifiedBy>mihaja</cp:lastModifiedBy>
  <cp:revision>1044</cp:revision>
  <cp:lastPrinted>1900-12-31T20:59:00Z</cp:lastPrinted>
  <dcterms:created xsi:type="dcterms:W3CDTF">2022-05-31T18:09:00Z</dcterms:created>
  <dcterms:modified xsi:type="dcterms:W3CDTF">2022-12-05T15:15:00Z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